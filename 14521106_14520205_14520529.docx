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1276" w:rsidRPr="00006118" w:rsidRDefault="00121276" w:rsidP="00121276">
      <w:pPr>
        <w:rPr>
          <w:rFonts w:ascii="Times New Roman" w:hAnsi="Times New Roman" w:cs="Times New Roman"/>
          <w:sz w:val="26"/>
          <w:szCs w:val="26"/>
        </w:rPr>
      </w:pPr>
      <w:r w:rsidRPr="00006118">
        <w:rPr>
          <w:rFonts w:ascii="Times New Roman" w:hAnsi="Times New Roman" w:cs="Times New Roman"/>
          <w:noProof/>
          <w:lang w:eastAsia="en-US"/>
        </w:rPr>
        <mc:AlternateContent>
          <mc:Choice Requires="wpg">
            <w:drawing>
              <wp:anchor distT="0" distB="0" distL="114300" distR="114300" simplePos="0" relativeHeight="251659264" behindDoc="0" locked="0" layoutInCell="1" allowOverlap="1" wp14:anchorId="18811453" wp14:editId="2AF5721F">
                <wp:simplePos x="0" y="0"/>
                <wp:positionH relativeFrom="margin">
                  <wp:align>center</wp:align>
                </wp:positionH>
                <wp:positionV relativeFrom="paragraph">
                  <wp:posOffset>-362585</wp:posOffset>
                </wp:positionV>
                <wp:extent cx="6248400" cy="8907780"/>
                <wp:effectExtent l="0" t="0" r="0" b="7620"/>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48400" cy="8907780"/>
                          <a:chOff x="0" y="0"/>
                          <a:chExt cx="9158" cy="14683"/>
                        </a:xfrm>
                      </wpg:grpSpPr>
                      <wps:wsp>
                        <wps:cNvPr id="5" name="Freeform 5"/>
                        <wps:cNvSpPr>
                          <a:spLocks/>
                        </wps:cNvSpPr>
                        <wps:spPr bwMode="auto">
                          <a:xfrm>
                            <a:off x="7704" y="0"/>
                            <a:ext cx="821" cy="854"/>
                          </a:xfrm>
                          <a:custGeom>
                            <a:avLst/>
                            <a:gdLst>
                              <a:gd name="T0" fmla="*/ 365 w 821"/>
                              <a:gd name="T1" fmla="*/ 105 h 854"/>
                              <a:gd name="T2" fmla="*/ 341 w 821"/>
                              <a:gd name="T3" fmla="*/ 177 h 854"/>
                              <a:gd name="T4" fmla="*/ 489 w 821"/>
                              <a:gd name="T5" fmla="*/ 292 h 854"/>
                              <a:gd name="T6" fmla="*/ 633 w 821"/>
                              <a:gd name="T7" fmla="*/ 432 h 854"/>
                              <a:gd name="T8" fmla="*/ 691 w 821"/>
                              <a:gd name="T9" fmla="*/ 648 h 854"/>
                              <a:gd name="T10" fmla="*/ 653 w 821"/>
                              <a:gd name="T11" fmla="*/ 796 h 854"/>
                              <a:gd name="T12" fmla="*/ 600 w 821"/>
                              <a:gd name="T13" fmla="*/ 825 h 854"/>
                              <a:gd name="T14" fmla="*/ 513 w 821"/>
                              <a:gd name="T15" fmla="*/ 753 h 854"/>
                              <a:gd name="T16" fmla="*/ 446 w 821"/>
                              <a:gd name="T17" fmla="*/ 542 h 854"/>
                              <a:gd name="T18" fmla="*/ 302 w 821"/>
                              <a:gd name="T19" fmla="*/ 460 h 854"/>
                              <a:gd name="T20" fmla="*/ 177 w 821"/>
                              <a:gd name="T21" fmla="*/ 556 h 854"/>
                              <a:gd name="T22" fmla="*/ 96 w 821"/>
                              <a:gd name="T23" fmla="*/ 624 h 854"/>
                              <a:gd name="T24" fmla="*/ 29 w 821"/>
                              <a:gd name="T25" fmla="*/ 460 h 854"/>
                              <a:gd name="T26" fmla="*/ 110 w 821"/>
                              <a:gd name="T27" fmla="*/ 417 h 854"/>
                              <a:gd name="T28" fmla="*/ 134 w 821"/>
                              <a:gd name="T29" fmla="*/ 513 h 854"/>
                              <a:gd name="T30" fmla="*/ 96 w 821"/>
                              <a:gd name="T31" fmla="*/ 489 h 854"/>
                              <a:gd name="T32" fmla="*/ 120 w 821"/>
                              <a:gd name="T33" fmla="*/ 547 h 854"/>
                              <a:gd name="T34" fmla="*/ 168 w 821"/>
                              <a:gd name="T35" fmla="*/ 504 h 854"/>
                              <a:gd name="T36" fmla="*/ 129 w 821"/>
                              <a:gd name="T37" fmla="*/ 393 h 854"/>
                              <a:gd name="T38" fmla="*/ 14 w 821"/>
                              <a:gd name="T39" fmla="*/ 422 h 854"/>
                              <a:gd name="T40" fmla="*/ 38 w 821"/>
                              <a:gd name="T41" fmla="*/ 614 h 854"/>
                              <a:gd name="T42" fmla="*/ 216 w 821"/>
                              <a:gd name="T43" fmla="*/ 691 h 854"/>
                              <a:gd name="T44" fmla="*/ 350 w 821"/>
                              <a:gd name="T45" fmla="*/ 705 h 854"/>
                              <a:gd name="T46" fmla="*/ 321 w 821"/>
                              <a:gd name="T47" fmla="*/ 604 h 854"/>
                              <a:gd name="T48" fmla="*/ 273 w 821"/>
                              <a:gd name="T49" fmla="*/ 633 h 854"/>
                              <a:gd name="T50" fmla="*/ 312 w 821"/>
                              <a:gd name="T51" fmla="*/ 628 h 854"/>
                              <a:gd name="T52" fmla="*/ 331 w 821"/>
                              <a:gd name="T53" fmla="*/ 691 h 854"/>
                              <a:gd name="T54" fmla="*/ 240 w 821"/>
                              <a:gd name="T55" fmla="*/ 681 h 854"/>
                              <a:gd name="T56" fmla="*/ 201 w 821"/>
                              <a:gd name="T57" fmla="*/ 566 h 854"/>
                              <a:gd name="T58" fmla="*/ 264 w 821"/>
                              <a:gd name="T59" fmla="*/ 532 h 854"/>
                              <a:gd name="T60" fmla="*/ 293 w 821"/>
                              <a:gd name="T61" fmla="*/ 523 h 854"/>
                              <a:gd name="T62" fmla="*/ 403 w 821"/>
                              <a:gd name="T63" fmla="*/ 532 h 854"/>
                              <a:gd name="T64" fmla="*/ 494 w 821"/>
                              <a:gd name="T65" fmla="*/ 753 h 854"/>
                              <a:gd name="T66" fmla="*/ 677 w 821"/>
                              <a:gd name="T67" fmla="*/ 830 h 854"/>
                              <a:gd name="T68" fmla="*/ 753 w 821"/>
                              <a:gd name="T69" fmla="*/ 528 h 854"/>
                              <a:gd name="T70" fmla="*/ 696 w 821"/>
                              <a:gd name="T71" fmla="*/ 350 h 854"/>
                              <a:gd name="T72" fmla="*/ 633 w 821"/>
                              <a:gd name="T73" fmla="*/ 240 h 854"/>
                              <a:gd name="T74" fmla="*/ 643 w 821"/>
                              <a:gd name="T75" fmla="*/ 201 h 854"/>
                              <a:gd name="T76" fmla="*/ 749 w 821"/>
                              <a:gd name="T77" fmla="*/ 432 h 854"/>
                              <a:gd name="T78" fmla="*/ 821 w 821"/>
                              <a:gd name="T79" fmla="*/ 369 h 854"/>
                              <a:gd name="T80" fmla="*/ 753 w 821"/>
                              <a:gd name="T81" fmla="*/ 273 h 854"/>
                              <a:gd name="T82" fmla="*/ 792 w 821"/>
                              <a:gd name="T83" fmla="*/ 220 h 854"/>
                              <a:gd name="T84" fmla="*/ 806 w 821"/>
                              <a:gd name="T85" fmla="*/ 120 h 854"/>
                              <a:gd name="T86" fmla="*/ 720 w 821"/>
                              <a:gd name="T87" fmla="*/ 86 h 854"/>
                              <a:gd name="T88" fmla="*/ 681 w 821"/>
                              <a:gd name="T89" fmla="*/ 100 h 854"/>
                              <a:gd name="T90" fmla="*/ 638 w 821"/>
                              <a:gd name="T91" fmla="*/ 52 h 854"/>
                              <a:gd name="T92" fmla="*/ 581 w 821"/>
                              <a:gd name="T93" fmla="*/ 105 h 854"/>
                              <a:gd name="T94" fmla="*/ 557 w 821"/>
                              <a:gd name="T95" fmla="*/ 57 h 854"/>
                              <a:gd name="T96" fmla="*/ 504 w 821"/>
                              <a:gd name="T97" fmla="*/ 43 h 854"/>
                              <a:gd name="T98" fmla="*/ 451 w 821"/>
                              <a:gd name="T99" fmla="*/ 0 h 854"/>
                              <a:gd name="T100" fmla="*/ 480 w 821"/>
                              <a:gd name="T101" fmla="*/ 124 h 854"/>
                              <a:gd name="T102" fmla="*/ 547 w 821"/>
                              <a:gd name="T103" fmla="*/ 211 h 854"/>
                              <a:gd name="T104" fmla="*/ 509 w 821"/>
                              <a:gd name="T105" fmla="*/ 192 h 854"/>
                              <a:gd name="T106" fmla="*/ 446 w 821"/>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Freeform 6"/>
                        <wps:cNvSpPr>
                          <a:spLocks/>
                        </wps:cNvSpPr>
                        <wps:spPr bwMode="auto">
                          <a:xfrm>
                            <a:off x="8155" y="475"/>
                            <a:ext cx="77" cy="182"/>
                          </a:xfrm>
                          <a:custGeom>
                            <a:avLst/>
                            <a:gdLst>
                              <a:gd name="T0" fmla="*/ 38 w 77"/>
                              <a:gd name="T1" fmla="*/ 182 h 182"/>
                              <a:gd name="T2" fmla="*/ 48 w 77"/>
                              <a:gd name="T3" fmla="*/ 173 h 182"/>
                              <a:gd name="T4" fmla="*/ 58 w 77"/>
                              <a:gd name="T5" fmla="*/ 153 h 182"/>
                              <a:gd name="T6" fmla="*/ 67 w 77"/>
                              <a:gd name="T7" fmla="*/ 134 h 182"/>
                              <a:gd name="T8" fmla="*/ 77 w 77"/>
                              <a:gd name="T9" fmla="*/ 105 h 182"/>
                              <a:gd name="T10" fmla="*/ 77 w 77"/>
                              <a:gd name="T11" fmla="*/ 81 h 182"/>
                              <a:gd name="T12" fmla="*/ 77 w 77"/>
                              <a:gd name="T13" fmla="*/ 53 h 182"/>
                              <a:gd name="T14" fmla="*/ 77 w 77"/>
                              <a:gd name="T15" fmla="*/ 29 h 182"/>
                              <a:gd name="T16" fmla="*/ 72 w 77"/>
                              <a:gd name="T17" fmla="*/ 0 h 182"/>
                              <a:gd name="T18" fmla="*/ 67 w 77"/>
                              <a:gd name="T19" fmla="*/ 19 h 182"/>
                              <a:gd name="T20" fmla="*/ 62 w 77"/>
                              <a:gd name="T21" fmla="*/ 43 h 182"/>
                              <a:gd name="T22" fmla="*/ 58 w 77"/>
                              <a:gd name="T23" fmla="*/ 57 h 182"/>
                              <a:gd name="T24" fmla="*/ 53 w 77"/>
                              <a:gd name="T25" fmla="*/ 77 h 182"/>
                              <a:gd name="T26" fmla="*/ 43 w 77"/>
                              <a:gd name="T27" fmla="*/ 86 h 182"/>
                              <a:gd name="T28" fmla="*/ 34 w 77"/>
                              <a:gd name="T29" fmla="*/ 96 h 182"/>
                              <a:gd name="T30" fmla="*/ 19 w 77"/>
                              <a:gd name="T31" fmla="*/ 96 h 182"/>
                              <a:gd name="T32" fmla="*/ 0 w 77"/>
                              <a:gd name="T33" fmla="*/ 91 h 182"/>
                              <a:gd name="T34" fmla="*/ 38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Freeform 9"/>
                        <wps:cNvSpPr>
                          <a:spLocks/>
                        </wps:cNvSpPr>
                        <wps:spPr bwMode="auto">
                          <a:xfrm>
                            <a:off x="8232" y="652"/>
                            <a:ext cx="62" cy="87"/>
                          </a:xfrm>
                          <a:custGeom>
                            <a:avLst/>
                            <a:gdLst>
                              <a:gd name="T0" fmla="*/ 53 w 62"/>
                              <a:gd name="T1" fmla="*/ 77 h 87"/>
                              <a:gd name="T2" fmla="*/ 57 w 62"/>
                              <a:gd name="T3" fmla="*/ 53 h 87"/>
                              <a:gd name="T4" fmla="*/ 62 w 62"/>
                              <a:gd name="T5" fmla="*/ 39 h 87"/>
                              <a:gd name="T6" fmla="*/ 57 w 62"/>
                              <a:gd name="T7" fmla="*/ 20 h 87"/>
                              <a:gd name="T8" fmla="*/ 53 w 62"/>
                              <a:gd name="T9" fmla="*/ 5 h 87"/>
                              <a:gd name="T10" fmla="*/ 43 w 62"/>
                              <a:gd name="T11" fmla="*/ 5 h 87"/>
                              <a:gd name="T12" fmla="*/ 38 w 62"/>
                              <a:gd name="T13" fmla="*/ 0 h 87"/>
                              <a:gd name="T14" fmla="*/ 33 w 62"/>
                              <a:gd name="T15" fmla="*/ 0 h 87"/>
                              <a:gd name="T16" fmla="*/ 29 w 62"/>
                              <a:gd name="T17" fmla="*/ 5 h 87"/>
                              <a:gd name="T18" fmla="*/ 24 w 62"/>
                              <a:gd name="T19" fmla="*/ 5 h 87"/>
                              <a:gd name="T20" fmla="*/ 19 w 62"/>
                              <a:gd name="T21" fmla="*/ 10 h 87"/>
                              <a:gd name="T22" fmla="*/ 14 w 62"/>
                              <a:gd name="T23" fmla="*/ 15 h 87"/>
                              <a:gd name="T24" fmla="*/ 9 w 62"/>
                              <a:gd name="T25" fmla="*/ 20 h 87"/>
                              <a:gd name="T26" fmla="*/ 0 w 62"/>
                              <a:gd name="T27" fmla="*/ 29 h 87"/>
                              <a:gd name="T28" fmla="*/ 0 w 62"/>
                              <a:gd name="T29" fmla="*/ 48 h 87"/>
                              <a:gd name="T30" fmla="*/ 5 w 62"/>
                              <a:gd name="T31" fmla="*/ 63 h 87"/>
                              <a:gd name="T32" fmla="*/ 9 w 62"/>
                              <a:gd name="T33" fmla="*/ 77 h 87"/>
                              <a:gd name="T34" fmla="*/ 19 w 62"/>
                              <a:gd name="T35" fmla="*/ 82 h 87"/>
                              <a:gd name="T36" fmla="*/ 29 w 62"/>
                              <a:gd name="T37" fmla="*/ 87 h 87"/>
                              <a:gd name="T38" fmla="*/ 43 w 62"/>
                              <a:gd name="T39" fmla="*/ 82 h 87"/>
                              <a:gd name="T40" fmla="*/ 53 w 62"/>
                              <a:gd name="T41"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10"/>
                        <wps:cNvSpPr>
                          <a:spLocks/>
                        </wps:cNvSpPr>
                        <wps:spPr bwMode="auto">
                          <a:xfrm>
                            <a:off x="6888" y="43"/>
                            <a:ext cx="1190" cy="614"/>
                          </a:xfrm>
                          <a:custGeom>
                            <a:avLst/>
                            <a:gdLst>
                              <a:gd name="T0" fmla="*/ 1037 w 1190"/>
                              <a:gd name="T1" fmla="*/ 91 h 614"/>
                              <a:gd name="T2" fmla="*/ 897 w 1190"/>
                              <a:gd name="T3" fmla="*/ 110 h 614"/>
                              <a:gd name="T4" fmla="*/ 758 w 1190"/>
                              <a:gd name="T5" fmla="*/ 187 h 614"/>
                              <a:gd name="T6" fmla="*/ 667 w 1190"/>
                              <a:gd name="T7" fmla="*/ 336 h 614"/>
                              <a:gd name="T8" fmla="*/ 657 w 1190"/>
                              <a:gd name="T9" fmla="*/ 302 h 614"/>
                              <a:gd name="T10" fmla="*/ 643 w 1190"/>
                              <a:gd name="T11" fmla="*/ 192 h 614"/>
                              <a:gd name="T12" fmla="*/ 590 w 1190"/>
                              <a:gd name="T13" fmla="*/ 182 h 614"/>
                              <a:gd name="T14" fmla="*/ 566 w 1190"/>
                              <a:gd name="T15" fmla="*/ 158 h 614"/>
                              <a:gd name="T16" fmla="*/ 509 w 1190"/>
                              <a:gd name="T17" fmla="*/ 53 h 614"/>
                              <a:gd name="T18" fmla="*/ 465 w 1190"/>
                              <a:gd name="T19" fmla="*/ 9 h 614"/>
                              <a:gd name="T20" fmla="*/ 432 w 1190"/>
                              <a:gd name="T21" fmla="*/ 115 h 614"/>
                              <a:gd name="T22" fmla="*/ 485 w 1190"/>
                              <a:gd name="T23" fmla="*/ 249 h 614"/>
                              <a:gd name="T24" fmla="*/ 374 w 1190"/>
                              <a:gd name="T25" fmla="*/ 125 h 614"/>
                              <a:gd name="T26" fmla="*/ 273 w 1190"/>
                              <a:gd name="T27" fmla="*/ 91 h 614"/>
                              <a:gd name="T28" fmla="*/ 273 w 1190"/>
                              <a:gd name="T29" fmla="*/ 158 h 614"/>
                              <a:gd name="T30" fmla="*/ 345 w 1190"/>
                              <a:gd name="T31" fmla="*/ 259 h 614"/>
                              <a:gd name="T32" fmla="*/ 393 w 1190"/>
                              <a:gd name="T33" fmla="*/ 293 h 614"/>
                              <a:gd name="T34" fmla="*/ 321 w 1190"/>
                              <a:gd name="T35" fmla="*/ 283 h 614"/>
                              <a:gd name="T36" fmla="*/ 254 w 1190"/>
                              <a:gd name="T37" fmla="*/ 273 h 614"/>
                              <a:gd name="T38" fmla="*/ 187 w 1190"/>
                              <a:gd name="T39" fmla="*/ 240 h 614"/>
                              <a:gd name="T40" fmla="*/ 129 w 1190"/>
                              <a:gd name="T41" fmla="*/ 182 h 614"/>
                              <a:gd name="T42" fmla="*/ 91 w 1190"/>
                              <a:gd name="T43" fmla="*/ 182 h 614"/>
                              <a:gd name="T44" fmla="*/ 77 w 1190"/>
                              <a:gd name="T45" fmla="*/ 163 h 614"/>
                              <a:gd name="T46" fmla="*/ 110 w 1190"/>
                              <a:gd name="T47" fmla="*/ 168 h 614"/>
                              <a:gd name="T48" fmla="*/ 144 w 1190"/>
                              <a:gd name="T49" fmla="*/ 139 h 614"/>
                              <a:gd name="T50" fmla="*/ 144 w 1190"/>
                              <a:gd name="T51" fmla="*/ 67 h 614"/>
                              <a:gd name="T52" fmla="*/ 96 w 1190"/>
                              <a:gd name="T53" fmla="*/ 19 h 614"/>
                              <a:gd name="T54" fmla="*/ 33 w 1190"/>
                              <a:gd name="T55" fmla="*/ 38 h 614"/>
                              <a:gd name="T56" fmla="*/ 0 w 1190"/>
                              <a:gd name="T57" fmla="*/ 129 h 614"/>
                              <a:gd name="T58" fmla="*/ 77 w 1190"/>
                              <a:gd name="T59" fmla="*/ 264 h 614"/>
                              <a:gd name="T60" fmla="*/ 182 w 1190"/>
                              <a:gd name="T61" fmla="*/ 326 h 614"/>
                              <a:gd name="T62" fmla="*/ 302 w 1190"/>
                              <a:gd name="T63" fmla="*/ 345 h 614"/>
                              <a:gd name="T64" fmla="*/ 417 w 1190"/>
                              <a:gd name="T65" fmla="*/ 355 h 614"/>
                              <a:gd name="T66" fmla="*/ 509 w 1190"/>
                              <a:gd name="T67" fmla="*/ 379 h 614"/>
                              <a:gd name="T68" fmla="*/ 561 w 1190"/>
                              <a:gd name="T69" fmla="*/ 456 h 614"/>
                              <a:gd name="T70" fmla="*/ 557 w 1190"/>
                              <a:gd name="T71" fmla="*/ 557 h 614"/>
                              <a:gd name="T72" fmla="*/ 485 w 1190"/>
                              <a:gd name="T73" fmla="*/ 561 h 614"/>
                              <a:gd name="T74" fmla="*/ 475 w 1190"/>
                              <a:gd name="T75" fmla="*/ 499 h 614"/>
                              <a:gd name="T76" fmla="*/ 494 w 1190"/>
                              <a:gd name="T77" fmla="*/ 461 h 614"/>
                              <a:gd name="T78" fmla="*/ 456 w 1190"/>
                              <a:gd name="T79" fmla="*/ 465 h 614"/>
                              <a:gd name="T80" fmla="*/ 437 w 1190"/>
                              <a:gd name="T81" fmla="*/ 470 h 614"/>
                              <a:gd name="T82" fmla="*/ 413 w 1190"/>
                              <a:gd name="T83" fmla="*/ 446 h 614"/>
                              <a:gd name="T84" fmla="*/ 384 w 1190"/>
                              <a:gd name="T85" fmla="*/ 461 h 614"/>
                              <a:gd name="T86" fmla="*/ 408 w 1190"/>
                              <a:gd name="T87" fmla="*/ 528 h 614"/>
                              <a:gd name="T88" fmla="*/ 461 w 1190"/>
                              <a:gd name="T89" fmla="*/ 590 h 614"/>
                              <a:gd name="T90" fmla="*/ 542 w 1190"/>
                              <a:gd name="T91" fmla="*/ 614 h 614"/>
                              <a:gd name="T92" fmla="*/ 638 w 1190"/>
                              <a:gd name="T93" fmla="*/ 581 h 614"/>
                              <a:gd name="T94" fmla="*/ 715 w 1190"/>
                              <a:gd name="T95" fmla="*/ 465 h 614"/>
                              <a:gd name="T96" fmla="*/ 782 w 1190"/>
                              <a:gd name="T97" fmla="*/ 365 h 614"/>
                              <a:gd name="T98" fmla="*/ 859 w 1190"/>
                              <a:gd name="T99" fmla="*/ 293 h 614"/>
                              <a:gd name="T100" fmla="*/ 945 w 1190"/>
                              <a:gd name="T101" fmla="*/ 235 h 614"/>
                              <a:gd name="T102" fmla="*/ 1065 w 1190"/>
                              <a:gd name="T103" fmla="*/ 206 h 614"/>
                              <a:gd name="T104" fmla="*/ 1181 w 1190"/>
                              <a:gd name="T105" fmla="*/ 201 h 614"/>
                              <a:gd name="T106" fmla="*/ 1142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Freeform 11"/>
                        <wps:cNvSpPr>
                          <a:spLocks/>
                        </wps:cNvSpPr>
                        <wps:spPr bwMode="auto">
                          <a:xfrm>
                            <a:off x="8481" y="9"/>
                            <a:ext cx="648" cy="317"/>
                          </a:xfrm>
                          <a:custGeom>
                            <a:avLst/>
                            <a:gdLst>
                              <a:gd name="T0" fmla="*/ 44 w 648"/>
                              <a:gd name="T1" fmla="*/ 317 h 317"/>
                              <a:gd name="T2" fmla="*/ 68 w 648"/>
                              <a:gd name="T3" fmla="*/ 288 h 317"/>
                              <a:gd name="T4" fmla="*/ 92 w 648"/>
                              <a:gd name="T5" fmla="*/ 264 h 317"/>
                              <a:gd name="T6" fmla="*/ 120 w 648"/>
                              <a:gd name="T7" fmla="*/ 235 h 317"/>
                              <a:gd name="T8" fmla="*/ 149 w 648"/>
                              <a:gd name="T9" fmla="*/ 216 h 317"/>
                              <a:gd name="T10" fmla="*/ 183 w 648"/>
                              <a:gd name="T11" fmla="*/ 192 h 317"/>
                              <a:gd name="T12" fmla="*/ 212 w 648"/>
                              <a:gd name="T13" fmla="*/ 178 h 317"/>
                              <a:gd name="T14" fmla="*/ 245 w 648"/>
                              <a:gd name="T15" fmla="*/ 159 h 317"/>
                              <a:gd name="T16" fmla="*/ 279 w 648"/>
                              <a:gd name="T17" fmla="*/ 144 h 317"/>
                              <a:gd name="T18" fmla="*/ 312 w 648"/>
                              <a:gd name="T19" fmla="*/ 135 h 317"/>
                              <a:gd name="T20" fmla="*/ 346 w 648"/>
                              <a:gd name="T21" fmla="*/ 125 h 317"/>
                              <a:gd name="T22" fmla="*/ 384 w 648"/>
                              <a:gd name="T23" fmla="*/ 115 h 317"/>
                              <a:gd name="T24" fmla="*/ 418 w 648"/>
                              <a:gd name="T25" fmla="*/ 111 h 317"/>
                              <a:gd name="T26" fmla="*/ 456 w 648"/>
                              <a:gd name="T27" fmla="*/ 111 h 317"/>
                              <a:gd name="T28" fmla="*/ 495 w 648"/>
                              <a:gd name="T29" fmla="*/ 111 h 317"/>
                              <a:gd name="T30" fmla="*/ 533 w 648"/>
                              <a:gd name="T31" fmla="*/ 120 h 317"/>
                              <a:gd name="T32" fmla="*/ 572 w 648"/>
                              <a:gd name="T33" fmla="*/ 125 h 317"/>
                              <a:gd name="T34" fmla="*/ 648 w 648"/>
                              <a:gd name="T35" fmla="*/ 29 h 317"/>
                              <a:gd name="T36" fmla="*/ 615 w 648"/>
                              <a:gd name="T37" fmla="*/ 19 h 317"/>
                              <a:gd name="T38" fmla="*/ 581 w 648"/>
                              <a:gd name="T39" fmla="*/ 10 h 317"/>
                              <a:gd name="T40" fmla="*/ 548 w 648"/>
                              <a:gd name="T41" fmla="*/ 5 h 317"/>
                              <a:gd name="T42" fmla="*/ 509 w 648"/>
                              <a:gd name="T43" fmla="*/ 0 h 317"/>
                              <a:gd name="T44" fmla="*/ 471 w 648"/>
                              <a:gd name="T45" fmla="*/ 0 h 317"/>
                              <a:gd name="T46" fmla="*/ 432 w 648"/>
                              <a:gd name="T47" fmla="*/ 0 h 317"/>
                              <a:gd name="T48" fmla="*/ 394 w 648"/>
                              <a:gd name="T49" fmla="*/ 5 h 317"/>
                              <a:gd name="T50" fmla="*/ 351 w 648"/>
                              <a:gd name="T51" fmla="*/ 10 h 317"/>
                              <a:gd name="T52" fmla="*/ 312 w 648"/>
                              <a:gd name="T53" fmla="*/ 19 h 317"/>
                              <a:gd name="T54" fmla="*/ 274 w 648"/>
                              <a:gd name="T55" fmla="*/ 29 h 317"/>
                              <a:gd name="T56" fmla="*/ 231 w 648"/>
                              <a:gd name="T57" fmla="*/ 39 h 317"/>
                              <a:gd name="T58" fmla="*/ 192 w 648"/>
                              <a:gd name="T59" fmla="*/ 53 h 317"/>
                              <a:gd name="T60" fmla="*/ 154 w 648"/>
                              <a:gd name="T61" fmla="*/ 72 h 317"/>
                              <a:gd name="T62" fmla="*/ 120 w 648"/>
                              <a:gd name="T63" fmla="*/ 91 h 317"/>
                              <a:gd name="T64" fmla="*/ 82 w 648"/>
                              <a:gd name="T65" fmla="*/ 115 h 317"/>
                              <a:gd name="T66" fmla="*/ 48 w 648"/>
                              <a:gd name="T67" fmla="*/ 139 h 317"/>
                              <a:gd name="T68" fmla="*/ 48 w 648"/>
                              <a:gd name="T69" fmla="*/ 149 h 317"/>
                              <a:gd name="T70" fmla="*/ 48 w 648"/>
                              <a:gd name="T71" fmla="*/ 159 h 317"/>
                              <a:gd name="T72" fmla="*/ 48 w 648"/>
                              <a:gd name="T73" fmla="*/ 173 h 317"/>
                              <a:gd name="T74" fmla="*/ 44 w 648"/>
                              <a:gd name="T75" fmla="*/ 187 h 317"/>
                              <a:gd name="T76" fmla="*/ 39 w 648"/>
                              <a:gd name="T77" fmla="*/ 202 h 317"/>
                              <a:gd name="T78" fmla="*/ 29 w 648"/>
                              <a:gd name="T79" fmla="*/ 211 h 317"/>
                              <a:gd name="T80" fmla="*/ 20 w 648"/>
                              <a:gd name="T81" fmla="*/ 226 h 317"/>
                              <a:gd name="T82" fmla="*/ 5 w 648"/>
                              <a:gd name="T83" fmla="*/ 240 h 317"/>
                              <a:gd name="T84" fmla="*/ 0 w 648"/>
                              <a:gd name="T85" fmla="*/ 250 h 317"/>
                              <a:gd name="T86" fmla="*/ 0 w 648"/>
                              <a:gd name="T87" fmla="*/ 259 h 317"/>
                              <a:gd name="T88" fmla="*/ 5 w 648"/>
                              <a:gd name="T89" fmla="*/ 269 h 317"/>
                              <a:gd name="T90" fmla="*/ 15 w 648"/>
                              <a:gd name="T91" fmla="*/ 274 h 317"/>
                              <a:gd name="T92" fmla="*/ 24 w 648"/>
                              <a:gd name="T93" fmla="*/ 283 h 317"/>
                              <a:gd name="T94" fmla="*/ 29 w 648"/>
                              <a:gd name="T95" fmla="*/ 298 h 317"/>
                              <a:gd name="T96" fmla="*/ 39 w 648"/>
                              <a:gd name="T97" fmla="*/ 307 h 317"/>
                              <a:gd name="T98" fmla="*/ 44 w 648"/>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12"/>
                        <wps:cNvSpPr>
                          <a:spLocks/>
                        </wps:cNvSpPr>
                        <wps:spPr bwMode="auto">
                          <a:xfrm>
                            <a:off x="8448" y="168"/>
                            <a:ext cx="566" cy="652"/>
                          </a:xfrm>
                          <a:custGeom>
                            <a:avLst/>
                            <a:gdLst>
                              <a:gd name="T0" fmla="*/ 537 w 566"/>
                              <a:gd name="T1" fmla="*/ 4 h 652"/>
                              <a:gd name="T2" fmla="*/ 485 w 566"/>
                              <a:gd name="T3" fmla="*/ 0 h 652"/>
                              <a:gd name="T4" fmla="*/ 451 w 566"/>
                              <a:gd name="T5" fmla="*/ 19 h 652"/>
                              <a:gd name="T6" fmla="*/ 432 w 566"/>
                              <a:gd name="T7" fmla="*/ 48 h 652"/>
                              <a:gd name="T8" fmla="*/ 417 w 566"/>
                              <a:gd name="T9" fmla="*/ 76 h 652"/>
                              <a:gd name="T10" fmla="*/ 413 w 566"/>
                              <a:gd name="T11" fmla="*/ 67 h 652"/>
                              <a:gd name="T12" fmla="*/ 408 w 566"/>
                              <a:gd name="T13" fmla="*/ 33 h 652"/>
                              <a:gd name="T14" fmla="*/ 369 w 566"/>
                              <a:gd name="T15" fmla="*/ 43 h 652"/>
                              <a:gd name="T16" fmla="*/ 317 w 566"/>
                              <a:gd name="T17" fmla="*/ 76 h 652"/>
                              <a:gd name="T18" fmla="*/ 278 w 566"/>
                              <a:gd name="T19" fmla="*/ 134 h 652"/>
                              <a:gd name="T20" fmla="*/ 264 w 566"/>
                              <a:gd name="T21" fmla="*/ 192 h 652"/>
                              <a:gd name="T22" fmla="*/ 249 w 566"/>
                              <a:gd name="T23" fmla="*/ 206 h 652"/>
                              <a:gd name="T24" fmla="*/ 245 w 566"/>
                              <a:gd name="T25" fmla="*/ 177 h 652"/>
                              <a:gd name="T26" fmla="*/ 230 w 566"/>
                              <a:gd name="T27" fmla="*/ 153 h 652"/>
                              <a:gd name="T28" fmla="*/ 206 w 566"/>
                              <a:gd name="T29" fmla="*/ 148 h 652"/>
                              <a:gd name="T30" fmla="*/ 173 w 566"/>
                              <a:gd name="T31" fmla="*/ 177 h 652"/>
                              <a:gd name="T32" fmla="*/ 139 w 566"/>
                              <a:gd name="T33" fmla="*/ 235 h 652"/>
                              <a:gd name="T34" fmla="*/ 125 w 566"/>
                              <a:gd name="T35" fmla="*/ 302 h 652"/>
                              <a:gd name="T36" fmla="*/ 115 w 566"/>
                              <a:gd name="T37" fmla="*/ 384 h 652"/>
                              <a:gd name="T38" fmla="*/ 120 w 566"/>
                              <a:gd name="T39" fmla="*/ 465 h 652"/>
                              <a:gd name="T40" fmla="*/ 134 w 566"/>
                              <a:gd name="T41" fmla="*/ 513 h 652"/>
                              <a:gd name="T42" fmla="*/ 115 w 566"/>
                              <a:gd name="T43" fmla="*/ 523 h 652"/>
                              <a:gd name="T44" fmla="*/ 105 w 566"/>
                              <a:gd name="T45" fmla="*/ 508 h 652"/>
                              <a:gd name="T46" fmla="*/ 96 w 566"/>
                              <a:gd name="T47" fmla="*/ 494 h 652"/>
                              <a:gd name="T48" fmla="*/ 86 w 566"/>
                              <a:gd name="T49" fmla="*/ 480 h 652"/>
                              <a:gd name="T50" fmla="*/ 72 w 566"/>
                              <a:gd name="T51" fmla="*/ 494 h 652"/>
                              <a:gd name="T52" fmla="*/ 57 w 566"/>
                              <a:gd name="T53" fmla="*/ 532 h 652"/>
                              <a:gd name="T54" fmla="*/ 38 w 566"/>
                              <a:gd name="T55" fmla="*/ 566 h 652"/>
                              <a:gd name="T56" fmla="*/ 19 w 566"/>
                              <a:gd name="T57" fmla="*/ 585 h 652"/>
                              <a:gd name="T58" fmla="*/ 0 w 566"/>
                              <a:gd name="T59" fmla="*/ 595 h 652"/>
                              <a:gd name="T60" fmla="*/ 5 w 566"/>
                              <a:gd name="T61" fmla="*/ 600 h 652"/>
                              <a:gd name="T62" fmla="*/ 53 w 566"/>
                              <a:gd name="T63" fmla="*/ 652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6" h="652">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Freeform 13"/>
                        <wps:cNvSpPr>
                          <a:spLocks/>
                        </wps:cNvSpPr>
                        <wps:spPr bwMode="auto">
                          <a:xfrm>
                            <a:off x="8501" y="182"/>
                            <a:ext cx="523" cy="706"/>
                          </a:xfrm>
                          <a:custGeom>
                            <a:avLst/>
                            <a:gdLst>
                              <a:gd name="T0" fmla="*/ 523 w 523"/>
                              <a:gd name="T1" fmla="*/ 34 h 706"/>
                              <a:gd name="T2" fmla="*/ 523 w 523"/>
                              <a:gd name="T3" fmla="*/ 96 h 706"/>
                              <a:gd name="T4" fmla="*/ 504 w 523"/>
                              <a:gd name="T5" fmla="*/ 139 h 706"/>
                              <a:gd name="T6" fmla="*/ 484 w 523"/>
                              <a:gd name="T7" fmla="*/ 168 h 706"/>
                              <a:gd name="T8" fmla="*/ 460 w 523"/>
                              <a:gd name="T9" fmla="*/ 182 h 706"/>
                              <a:gd name="T10" fmla="*/ 470 w 523"/>
                              <a:gd name="T11" fmla="*/ 187 h 706"/>
                              <a:gd name="T12" fmla="*/ 494 w 523"/>
                              <a:gd name="T13" fmla="*/ 197 h 706"/>
                              <a:gd name="T14" fmla="*/ 489 w 523"/>
                              <a:gd name="T15" fmla="*/ 240 h 706"/>
                              <a:gd name="T16" fmla="*/ 460 w 523"/>
                              <a:gd name="T17" fmla="*/ 307 h 706"/>
                              <a:gd name="T18" fmla="*/ 417 w 523"/>
                              <a:gd name="T19" fmla="*/ 360 h 706"/>
                              <a:gd name="T20" fmla="*/ 369 w 523"/>
                              <a:gd name="T21" fmla="*/ 374 h 706"/>
                              <a:gd name="T22" fmla="*/ 360 w 523"/>
                              <a:gd name="T23" fmla="*/ 389 h 706"/>
                              <a:gd name="T24" fmla="*/ 379 w 523"/>
                              <a:gd name="T25" fmla="*/ 403 h 706"/>
                              <a:gd name="T26" fmla="*/ 398 w 523"/>
                              <a:gd name="T27" fmla="*/ 418 h 706"/>
                              <a:gd name="T28" fmla="*/ 403 w 523"/>
                              <a:gd name="T29" fmla="*/ 446 h 706"/>
                              <a:gd name="T30" fmla="*/ 379 w 523"/>
                              <a:gd name="T31" fmla="*/ 490 h 706"/>
                              <a:gd name="T32" fmla="*/ 336 w 523"/>
                              <a:gd name="T33" fmla="*/ 528 h 706"/>
                              <a:gd name="T34" fmla="*/ 283 w 523"/>
                              <a:gd name="T35" fmla="*/ 547 h 706"/>
                              <a:gd name="T36" fmla="*/ 216 w 523"/>
                              <a:gd name="T37" fmla="*/ 562 h 706"/>
                              <a:gd name="T38" fmla="*/ 153 w 523"/>
                              <a:gd name="T39" fmla="*/ 552 h 706"/>
                              <a:gd name="T40" fmla="*/ 115 w 523"/>
                              <a:gd name="T41" fmla="*/ 538 h 706"/>
                              <a:gd name="T42" fmla="*/ 105 w 523"/>
                              <a:gd name="T43" fmla="*/ 562 h 706"/>
                              <a:gd name="T44" fmla="*/ 120 w 523"/>
                              <a:gd name="T45" fmla="*/ 571 h 706"/>
                              <a:gd name="T46" fmla="*/ 129 w 523"/>
                              <a:gd name="T47" fmla="*/ 586 h 706"/>
                              <a:gd name="T48" fmla="*/ 139 w 523"/>
                              <a:gd name="T49" fmla="*/ 600 h 706"/>
                              <a:gd name="T50" fmla="*/ 124 w 523"/>
                              <a:gd name="T51" fmla="*/ 614 h 706"/>
                              <a:gd name="T52" fmla="*/ 96 w 523"/>
                              <a:gd name="T53" fmla="*/ 634 h 706"/>
                              <a:gd name="T54" fmla="*/ 72 w 523"/>
                              <a:gd name="T55" fmla="*/ 658 h 706"/>
                              <a:gd name="T56" fmla="*/ 52 w 523"/>
                              <a:gd name="T57" fmla="*/ 682 h 706"/>
                              <a:gd name="T58" fmla="*/ 43 w 523"/>
                              <a:gd name="T59" fmla="*/ 706 h 706"/>
                              <a:gd name="T60" fmla="*/ 43 w 523"/>
                              <a:gd name="T61" fmla="*/ 696 h 706"/>
                              <a:gd name="T62" fmla="*/ 0 w 523"/>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6">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43" y="696"/>
                                </a:lnTo>
                                <a:lnTo>
                                  <a:pt x="0" y="638"/>
                                </a:lnTo>
                                <a:lnTo>
                                  <a:pt x="51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Freeform 14"/>
                        <wps:cNvSpPr>
                          <a:spLocks/>
                        </wps:cNvSpPr>
                        <wps:spPr bwMode="auto">
                          <a:xfrm>
                            <a:off x="8289" y="840"/>
                            <a:ext cx="159" cy="192"/>
                          </a:xfrm>
                          <a:custGeom>
                            <a:avLst/>
                            <a:gdLst>
                              <a:gd name="T0" fmla="*/ 116 w 159"/>
                              <a:gd name="T1" fmla="*/ 0 h 192"/>
                              <a:gd name="T2" fmla="*/ 101 w 159"/>
                              <a:gd name="T3" fmla="*/ 14 h 192"/>
                              <a:gd name="T4" fmla="*/ 87 w 159"/>
                              <a:gd name="T5" fmla="*/ 24 h 192"/>
                              <a:gd name="T6" fmla="*/ 72 w 159"/>
                              <a:gd name="T7" fmla="*/ 33 h 192"/>
                              <a:gd name="T8" fmla="*/ 58 w 159"/>
                              <a:gd name="T9" fmla="*/ 43 h 192"/>
                              <a:gd name="T10" fmla="*/ 39 w 159"/>
                              <a:gd name="T11" fmla="*/ 48 h 192"/>
                              <a:gd name="T12" fmla="*/ 24 w 159"/>
                              <a:gd name="T13" fmla="*/ 48 h 192"/>
                              <a:gd name="T14" fmla="*/ 10 w 159"/>
                              <a:gd name="T15" fmla="*/ 52 h 192"/>
                              <a:gd name="T16" fmla="*/ 0 w 159"/>
                              <a:gd name="T17" fmla="*/ 48 h 192"/>
                              <a:gd name="T18" fmla="*/ 5 w 159"/>
                              <a:gd name="T19" fmla="*/ 62 h 192"/>
                              <a:gd name="T20" fmla="*/ 15 w 159"/>
                              <a:gd name="T21" fmla="*/ 72 h 192"/>
                              <a:gd name="T22" fmla="*/ 24 w 159"/>
                              <a:gd name="T23" fmla="*/ 81 h 192"/>
                              <a:gd name="T24" fmla="*/ 34 w 159"/>
                              <a:gd name="T25" fmla="*/ 91 h 192"/>
                              <a:gd name="T26" fmla="*/ 44 w 159"/>
                              <a:gd name="T27" fmla="*/ 100 h 192"/>
                              <a:gd name="T28" fmla="*/ 53 w 159"/>
                              <a:gd name="T29" fmla="*/ 110 h 192"/>
                              <a:gd name="T30" fmla="*/ 58 w 159"/>
                              <a:gd name="T31" fmla="*/ 115 h 192"/>
                              <a:gd name="T32" fmla="*/ 68 w 159"/>
                              <a:gd name="T33" fmla="*/ 115 h 192"/>
                              <a:gd name="T34" fmla="*/ 58 w 159"/>
                              <a:gd name="T35" fmla="*/ 120 h 192"/>
                              <a:gd name="T36" fmla="*/ 53 w 159"/>
                              <a:gd name="T37" fmla="*/ 129 h 192"/>
                              <a:gd name="T38" fmla="*/ 44 w 159"/>
                              <a:gd name="T39" fmla="*/ 134 h 192"/>
                              <a:gd name="T40" fmla="*/ 39 w 159"/>
                              <a:gd name="T41" fmla="*/ 144 h 192"/>
                              <a:gd name="T42" fmla="*/ 34 w 159"/>
                              <a:gd name="T43" fmla="*/ 158 h 192"/>
                              <a:gd name="T44" fmla="*/ 34 w 159"/>
                              <a:gd name="T45" fmla="*/ 168 h 192"/>
                              <a:gd name="T46" fmla="*/ 34 w 159"/>
                              <a:gd name="T47" fmla="*/ 182 h 192"/>
                              <a:gd name="T48" fmla="*/ 44 w 159"/>
                              <a:gd name="T49" fmla="*/ 192 h 192"/>
                              <a:gd name="T50" fmla="*/ 159 w 159"/>
                              <a:gd name="T51" fmla="*/ 48 h 192"/>
                              <a:gd name="T52" fmla="*/ 116 w 159"/>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Freeform 15"/>
                        <wps:cNvSpPr>
                          <a:spLocks/>
                        </wps:cNvSpPr>
                        <wps:spPr bwMode="auto">
                          <a:xfrm>
                            <a:off x="8333" y="888"/>
                            <a:ext cx="153" cy="196"/>
                          </a:xfrm>
                          <a:custGeom>
                            <a:avLst/>
                            <a:gdLst>
                              <a:gd name="T0" fmla="*/ 153 w 153"/>
                              <a:gd name="T1" fmla="*/ 52 h 196"/>
                              <a:gd name="T2" fmla="*/ 144 w 153"/>
                              <a:gd name="T3" fmla="*/ 72 h 196"/>
                              <a:gd name="T4" fmla="*/ 134 w 153"/>
                              <a:gd name="T5" fmla="*/ 86 h 196"/>
                              <a:gd name="T6" fmla="*/ 124 w 153"/>
                              <a:gd name="T7" fmla="*/ 110 h 196"/>
                              <a:gd name="T8" fmla="*/ 120 w 153"/>
                              <a:gd name="T9" fmla="*/ 129 h 196"/>
                              <a:gd name="T10" fmla="*/ 115 w 153"/>
                              <a:gd name="T11" fmla="*/ 144 h 196"/>
                              <a:gd name="T12" fmla="*/ 115 w 153"/>
                              <a:gd name="T13" fmla="*/ 168 h 196"/>
                              <a:gd name="T14" fmla="*/ 110 w 153"/>
                              <a:gd name="T15" fmla="*/ 182 h 196"/>
                              <a:gd name="T16" fmla="*/ 115 w 153"/>
                              <a:gd name="T17" fmla="*/ 196 h 196"/>
                              <a:gd name="T18" fmla="*/ 105 w 153"/>
                              <a:gd name="T19" fmla="*/ 187 h 196"/>
                              <a:gd name="T20" fmla="*/ 96 w 153"/>
                              <a:gd name="T21" fmla="*/ 177 h 196"/>
                              <a:gd name="T22" fmla="*/ 86 w 153"/>
                              <a:gd name="T23" fmla="*/ 168 h 196"/>
                              <a:gd name="T24" fmla="*/ 81 w 153"/>
                              <a:gd name="T25" fmla="*/ 153 h 196"/>
                              <a:gd name="T26" fmla="*/ 72 w 153"/>
                              <a:gd name="T27" fmla="*/ 144 h 196"/>
                              <a:gd name="T28" fmla="*/ 67 w 153"/>
                              <a:gd name="T29" fmla="*/ 134 h 196"/>
                              <a:gd name="T30" fmla="*/ 62 w 153"/>
                              <a:gd name="T31" fmla="*/ 124 h 196"/>
                              <a:gd name="T32" fmla="*/ 62 w 153"/>
                              <a:gd name="T33" fmla="*/ 115 h 196"/>
                              <a:gd name="T34" fmla="*/ 57 w 153"/>
                              <a:gd name="T35" fmla="*/ 124 h 196"/>
                              <a:gd name="T36" fmla="*/ 52 w 153"/>
                              <a:gd name="T37" fmla="*/ 134 h 196"/>
                              <a:gd name="T38" fmla="*/ 43 w 153"/>
                              <a:gd name="T39" fmla="*/ 144 h 196"/>
                              <a:gd name="T40" fmla="*/ 38 w 153"/>
                              <a:gd name="T41" fmla="*/ 153 h 196"/>
                              <a:gd name="T42" fmla="*/ 28 w 153"/>
                              <a:gd name="T43" fmla="*/ 158 h 196"/>
                              <a:gd name="T44" fmla="*/ 19 w 153"/>
                              <a:gd name="T45" fmla="*/ 158 h 196"/>
                              <a:gd name="T46" fmla="*/ 9 w 153"/>
                              <a:gd name="T47" fmla="*/ 153 h 196"/>
                              <a:gd name="T48" fmla="*/ 0 w 153"/>
                              <a:gd name="T49" fmla="*/ 144 h 196"/>
                              <a:gd name="T50" fmla="*/ 115 w 153"/>
                              <a:gd name="T51" fmla="*/ 0 h 196"/>
                              <a:gd name="T52" fmla="*/ 153 w 153"/>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Freeform 16"/>
                        <wps:cNvSpPr>
                          <a:spLocks/>
                        </wps:cNvSpPr>
                        <wps:spPr bwMode="auto">
                          <a:xfrm>
                            <a:off x="8457" y="840"/>
                            <a:ext cx="140" cy="182"/>
                          </a:xfrm>
                          <a:custGeom>
                            <a:avLst/>
                            <a:gdLst>
                              <a:gd name="T0" fmla="*/ 29 w 140"/>
                              <a:gd name="T1" fmla="*/ 0 h 182"/>
                              <a:gd name="T2" fmla="*/ 44 w 140"/>
                              <a:gd name="T3" fmla="*/ 19 h 182"/>
                              <a:gd name="T4" fmla="*/ 63 w 140"/>
                              <a:gd name="T5" fmla="*/ 43 h 182"/>
                              <a:gd name="T6" fmla="*/ 77 w 140"/>
                              <a:gd name="T7" fmla="*/ 62 h 182"/>
                              <a:gd name="T8" fmla="*/ 96 w 140"/>
                              <a:gd name="T9" fmla="*/ 81 h 182"/>
                              <a:gd name="T10" fmla="*/ 111 w 140"/>
                              <a:gd name="T11" fmla="*/ 100 h 182"/>
                              <a:gd name="T12" fmla="*/ 120 w 140"/>
                              <a:gd name="T13" fmla="*/ 115 h 182"/>
                              <a:gd name="T14" fmla="*/ 130 w 140"/>
                              <a:gd name="T15" fmla="*/ 129 h 182"/>
                              <a:gd name="T16" fmla="*/ 135 w 140"/>
                              <a:gd name="T17" fmla="*/ 134 h 182"/>
                              <a:gd name="T18" fmla="*/ 140 w 140"/>
                              <a:gd name="T19" fmla="*/ 139 h 182"/>
                              <a:gd name="T20" fmla="*/ 140 w 140"/>
                              <a:gd name="T21" fmla="*/ 148 h 182"/>
                              <a:gd name="T22" fmla="*/ 140 w 140"/>
                              <a:gd name="T23" fmla="*/ 163 h 182"/>
                              <a:gd name="T24" fmla="*/ 135 w 140"/>
                              <a:gd name="T25" fmla="*/ 172 h 182"/>
                              <a:gd name="T26" fmla="*/ 130 w 140"/>
                              <a:gd name="T27" fmla="*/ 177 h 182"/>
                              <a:gd name="T28" fmla="*/ 120 w 140"/>
                              <a:gd name="T29" fmla="*/ 182 h 182"/>
                              <a:gd name="T30" fmla="*/ 116 w 140"/>
                              <a:gd name="T31" fmla="*/ 182 h 182"/>
                              <a:gd name="T32" fmla="*/ 106 w 140"/>
                              <a:gd name="T33" fmla="*/ 172 h 182"/>
                              <a:gd name="T34" fmla="*/ 92 w 140"/>
                              <a:gd name="T35" fmla="*/ 158 h 182"/>
                              <a:gd name="T36" fmla="*/ 77 w 140"/>
                              <a:gd name="T37" fmla="*/ 139 h 182"/>
                              <a:gd name="T38" fmla="*/ 58 w 140"/>
                              <a:gd name="T39" fmla="*/ 115 h 182"/>
                              <a:gd name="T40" fmla="*/ 44 w 140"/>
                              <a:gd name="T41" fmla="*/ 91 h 182"/>
                              <a:gd name="T42" fmla="*/ 29 w 140"/>
                              <a:gd name="T43" fmla="*/ 67 h 182"/>
                              <a:gd name="T44" fmla="*/ 15 w 140"/>
                              <a:gd name="T45" fmla="*/ 52 h 182"/>
                              <a:gd name="T46" fmla="*/ 5 w 140"/>
                              <a:gd name="T47" fmla="*/ 38 h 182"/>
                              <a:gd name="T48" fmla="*/ 0 w 140"/>
                              <a:gd name="T49" fmla="*/ 33 h 182"/>
                              <a:gd name="T50" fmla="*/ 29 w 140"/>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Freeform 17"/>
                        <wps:cNvSpPr>
                          <a:spLocks/>
                        </wps:cNvSpPr>
                        <wps:spPr bwMode="auto">
                          <a:xfrm>
                            <a:off x="8472" y="787"/>
                            <a:ext cx="686" cy="1027"/>
                          </a:xfrm>
                          <a:custGeom>
                            <a:avLst/>
                            <a:gdLst>
                              <a:gd name="T0" fmla="*/ 600 w 686"/>
                              <a:gd name="T1" fmla="*/ 576 h 1027"/>
                              <a:gd name="T2" fmla="*/ 542 w 686"/>
                              <a:gd name="T3" fmla="*/ 605 h 1027"/>
                              <a:gd name="T4" fmla="*/ 451 w 686"/>
                              <a:gd name="T5" fmla="*/ 417 h 1027"/>
                              <a:gd name="T6" fmla="*/ 341 w 686"/>
                              <a:gd name="T7" fmla="*/ 240 h 1027"/>
                              <a:gd name="T8" fmla="*/ 168 w 686"/>
                              <a:gd name="T9" fmla="*/ 168 h 1027"/>
                              <a:gd name="T10" fmla="*/ 48 w 686"/>
                              <a:gd name="T11" fmla="*/ 211 h 1027"/>
                              <a:gd name="T12" fmla="*/ 24 w 686"/>
                              <a:gd name="T13" fmla="*/ 278 h 1027"/>
                              <a:gd name="T14" fmla="*/ 86 w 686"/>
                              <a:gd name="T15" fmla="*/ 389 h 1027"/>
                              <a:gd name="T16" fmla="*/ 249 w 686"/>
                              <a:gd name="T17" fmla="*/ 475 h 1027"/>
                              <a:gd name="T18" fmla="*/ 317 w 686"/>
                              <a:gd name="T19" fmla="*/ 653 h 1027"/>
                              <a:gd name="T20" fmla="*/ 249 w 686"/>
                              <a:gd name="T21" fmla="*/ 801 h 1027"/>
                              <a:gd name="T22" fmla="*/ 197 w 686"/>
                              <a:gd name="T23" fmla="*/ 811 h 1027"/>
                              <a:gd name="T24" fmla="*/ 216 w 686"/>
                              <a:gd name="T25" fmla="*/ 969 h 1027"/>
                              <a:gd name="T26" fmla="*/ 345 w 686"/>
                              <a:gd name="T27" fmla="*/ 969 h 1027"/>
                              <a:gd name="T28" fmla="*/ 341 w 686"/>
                              <a:gd name="T29" fmla="*/ 864 h 1027"/>
                              <a:gd name="T30" fmla="*/ 288 w 686"/>
                              <a:gd name="T31" fmla="*/ 845 h 1027"/>
                              <a:gd name="T32" fmla="*/ 312 w 686"/>
                              <a:gd name="T33" fmla="*/ 878 h 1027"/>
                              <a:gd name="T34" fmla="*/ 283 w 686"/>
                              <a:gd name="T35" fmla="*/ 917 h 1027"/>
                              <a:gd name="T36" fmla="*/ 259 w 686"/>
                              <a:gd name="T37" fmla="*/ 835 h 1027"/>
                              <a:gd name="T38" fmla="*/ 345 w 686"/>
                              <a:gd name="T39" fmla="*/ 825 h 1027"/>
                              <a:gd name="T40" fmla="*/ 374 w 686"/>
                              <a:gd name="T41" fmla="*/ 974 h 1027"/>
                              <a:gd name="T42" fmla="*/ 245 w 686"/>
                              <a:gd name="T43" fmla="*/ 1022 h 1027"/>
                              <a:gd name="T44" fmla="*/ 168 w 686"/>
                              <a:gd name="T45" fmla="*/ 797 h 1027"/>
                              <a:gd name="T46" fmla="*/ 101 w 686"/>
                              <a:gd name="T47" fmla="*/ 633 h 1027"/>
                              <a:gd name="T48" fmla="*/ 168 w 686"/>
                              <a:gd name="T49" fmla="*/ 581 h 1027"/>
                              <a:gd name="T50" fmla="*/ 197 w 686"/>
                              <a:gd name="T51" fmla="*/ 657 h 1027"/>
                              <a:gd name="T52" fmla="*/ 173 w 686"/>
                              <a:gd name="T53" fmla="*/ 662 h 1027"/>
                              <a:gd name="T54" fmla="*/ 158 w 686"/>
                              <a:gd name="T55" fmla="*/ 609 h 1027"/>
                              <a:gd name="T56" fmla="*/ 120 w 686"/>
                              <a:gd name="T57" fmla="*/ 681 h 1027"/>
                              <a:gd name="T58" fmla="*/ 201 w 686"/>
                              <a:gd name="T59" fmla="*/ 782 h 1027"/>
                              <a:gd name="T60" fmla="*/ 288 w 686"/>
                              <a:gd name="T61" fmla="*/ 691 h 1027"/>
                              <a:gd name="T62" fmla="*/ 249 w 686"/>
                              <a:gd name="T63" fmla="*/ 691 h 1027"/>
                              <a:gd name="T64" fmla="*/ 273 w 686"/>
                              <a:gd name="T65" fmla="*/ 571 h 1027"/>
                              <a:gd name="T66" fmla="*/ 197 w 686"/>
                              <a:gd name="T67" fmla="*/ 456 h 1027"/>
                              <a:gd name="T68" fmla="*/ 81 w 686"/>
                              <a:gd name="T69" fmla="*/ 408 h 1027"/>
                              <a:gd name="T70" fmla="*/ 9 w 686"/>
                              <a:gd name="T71" fmla="*/ 321 h 1027"/>
                              <a:gd name="T72" fmla="*/ 19 w 686"/>
                              <a:gd name="T73" fmla="*/ 182 h 1027"/>
                              <a:gd name="T74" fmla="*/ 110 w 686"/>
                              <a:gd name="T75" fmla="*/ 105 h 1027"/>
                              <a:gd name="T76" fmla="*/ 259 w 686"/>
                              <a:gd name="T77" fmla="*/ 91 h 1027"/>
                              <a:gd name="T78" fmla="*/ 403 w 686"/>
                              <a:gd name="T79" fmla="*/ 163 h 1027"/>
                              <a:gd name="T80" fmla="*/ 494 w 686"/>
                              <a:gd name="T81" fmla="*/ 235 h 1027"/>
                              <a:gd name="T82" fmla="*/ 542 w 686"/>
                              <a:gd name="T83" fmla="*/ 235 h 1027"/>
                              <a:gd name="T84" fmla="*/ 432 w 686"/>
                              <a:gd name="T85" fmla="*/ 173 h 1027"/>
                              <a:gd name="T86" fmla="*/ 345 w 686"/>
                              <a:gd name="T87" fmla="*/ 96 h 1027"/>
                              <a:gd name="T88" fmla="*/ 355 w 686"/>
                              <a:gd name="T89" fmla="*/ 19 h 1027"/>
                              <a:gd name="T90" fmla="*/ 451 w 686"/>
                              <a:gd name="T91" fmla="*/ 62 h 1027"/>
                              <a:gd name="T92" fmla="*/ 499 w 686"/>
                              <a:gd name="T93" fmla="*/ 67 h 1027"/>
                              <a:gd name="T94" fmla="*/ 557 w 686"/>
                              <a:gd name="T95" fmla="*/ 14 h 1027"/>
                              <a:gd name="T96" fmla="*/ 629 w 686"/>
                              <a:gd name="T97" fmla="*/ 96 h 1027"/>
                              <a:gd name="T98" fmla="*/ 581 w 686"/>
                              <a:gd name="T99" fmla="*/ 173 h 1027"/>
                              <a:gd name="T100" fmla="*/ 638 w 686"/>
                              <a:gd name="T101" fmla="*/ 211 h 1027"/>
                              <a:gd name="T102" fmla="*/ 624 w 686"/>
                              <a:gd name="T103" fmla="*/ 283 h 1027"/>
                              <a:gd name="T104" fmla="*/ 609 w 686"/>
                              <a:gd name="T105" fmla="*/ 326 h 1027"/>
                              <a:gd name="T106" fmla="*/ 648 w 686"/>
                              <a:gd name="T107" fmla="*/ 374 h 1027"/>
                              <a:gd name="T108" fmla="*/ 667 w 686"/>
                              <a:gd name="T109" fmla="*/ 480 h 1027"/>
                              <a:gd name="T110" fmla="*/ 605 w 686"/>
                              <a:gd name="T111" fmla="*/ 461 h 1027"/>
                              <a:gd name="T112" fmla="*/ 537 w 686"/>
                              <a:gd name="T113" fmla="*/ 365 h 1027"/>
                              <a:gd name="T114" fmla="*/ 509 w 686"/>
                              <a:gd name="T115" fmla="*/ 374 h 1027"/>
                              <a:gd name="T116" fmla="*/ 585 w 686"/>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Freeform 18"/>
                        <wps:cNvSpPr>
                          <a:spLocks/>
                        </wps:cNvSpPr>
                        <wps:spPr bwMode="auto">
                          <a:xfrm>
                            <a:off x="8630" y="1152"/>
                            <a:ext cx="149" cy="96"/>
                          </a:xfrm>
                          <a:custGeom>
                            <a:avLst/>
                            <a:gdLst>
                              <a:gd name="T0" fmla="*/ 0 w 149"/>
                              <a:gd name="T1" fmla="*/ 52 h 96"/>
                              <a:gd name="T2" fmla="*/ 10 w 149"/>
                              <a:gd name="T3" fmla="*/ 38 h 96"/>
                              <a:gd name="T4" fmla="*/ 24 w 149"/>
                              <a:gd name="T5" fmla="*/ 24 h 96"/>
                              <a:gd name="T6" fmla="*/ 43 w 149"/>
                              <a:gd name="T7" fmla="*/ 14 h 96"/>
                              <a:gd name="T8" fmla="*/ 63 w 149"/>
                              <a:gd name="T9" fmla="*/ 9 h 96"/>
                              <a:gd name="T10" fmla="*/ 82 w 149"/>
                              <a:gd name="T11" fmla="*/ 4 h 96"/>
                              <a:gd name="T12" fmla="*/ 106 w 149"/>
                              <a:gd name="T13" fmla="*/ 0 h 96"/>
                              <a:gd name="T14" fmla="*/ 125 w 149"/>
                              <a:gd name="T15" fmla="*/ 4 h 96"/>
                              <a:gd name="T16" fmla="*/ 149 w 149"/>
                              <a:gd name="T17" fmla="*/ 9 h 96"/>
                              <a:gd name="T18" fmla="*/ 130 w 149"/>
                              <a:gd name="T19" fmla="*/ 19 h 96"/>
                              <a:gd name="T20" fmla="*/ 115 w 149"/>
                              <a:gd name="T21" fmla="*/ 24 h 96"/>
                              <a:gd name="T22" fmla="*/ 101 w 149"/>
                              <a:gd name="T23" fmla="*/ 28 h 96"/>
                              <a:gd name="T24" fmla="*/ 87 w 149"/>
                              <a:gd name="T25" fmla="*/ 38 h 96"/>
                              <a:gd name="T26" fmla="*/ 77 w 149"/>
                              <a:gd name="T27" fmla="*/ 48 h 96"/>
                              <a:gd name="T28" fmla="*/ 72 w 149"/>
                              <a:gd name="T29" fmla="*/ 62 h 96"/>
                              <a:gd name="T30" fmla="*/ 67 w 149"/>
                              <a:gd name="T31" fmla="*/ 76 h 96"/>
                              <a:gd name="T32" fmla="*/ 72 w 149"/>
                              <a:gd name="T33" fmla="*/ 96 h 96"/>
                              <a:gd name="T34" fmla="*/ 0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Freeform 19"/>
                        <wps:cNvSpPr>
                          <a:spLocks/>
                        </wps:cNvSpPr>
                        <wps:spPr bwMode="auto">
                          <a:xfrm>
                            <a:off x="8568" y="1080"/>
                            <a:ext cx="67" cy="76"/>
                          </a:xfrm>
                          <a:custGeom>
                            <a:avLst/>
                            <a:gdLst>
                              <a:gd name="T0" fmla="*/ 9 w 67"/>
                              <a:gd name="T1" fmla="*/ 14 h 76"/>
                              <a:gd name="T2" fmla="*/ 14 w 67"/>
                              <a:gd name="T3" fmla="*/ 4 h 76"/>
                              <a:gd name="T4" fmla="*/ 24 w 67"/>
                              <a:gd name="T5" fmla="*/ 4 h 76"/>
                              <a:gd name="T6" fmla="*/ 33 w 67"/>
                              <a:gd name="T7" fmla="*/ 0 h 76"/>
                              <a:gd name="T8" fmla="*/ 38 w 67"/>
                              <a:gd name="T9" fmla="*/ 0 h 76"/>
                              <a:gd name="T10" fmla="*/ 43 w 67"/>
                              <a:gd name="T11" fmla="*/ 0 h 76"/>
                              <a:gd name="T12" fmla="*/ 53 w 67"/>
                              <a:gd name="T13" fmla="*/ 4 h 76"/>
                              <a:gd name="T14" fmla="*/ 57 w 67"/>
                              <a:gd name="T15" fmla="*/ 4 h 76"/>
                              <a:gd name="T16" fmla="*/ 62 w 67"/>
                              <a:gd name="T17" fmla="*/ 14 h 76"/>
                              <a:gd name="T18" fmla="*/ 67 w 67"/>
                              <a:gd name="T19" fmla="*/ 28 h 76"/>
                              <a:gd name="T20" fmla="*/ 67 w 67"/>
                              <a:gd name="T21" fmla="*/ 38 h 76"/>
                              <a:gd name="T22" fmla="*/ 57 w 67"/>
                              <a:gd name="T23" fmla="*/ 52 h 76"/>
                              <a:gd name="T24" fmla="*/ 53 w 67"/>
                              <a:gd name="T25" fmla="*/ 67 h 76"/>
                              <a:gd name="T26" fmla="*/ 48 w 67"/>
                              <a:gd name="T27" fmla="*/ 72 h 76"/>
                              <a:gd name="T28" fmla="*/ 43 w 67"/>
                              <a:gd name="T29" fmla="*/ 76 h 76"/>
                              <a:gd name="T30" fmla="*/ 33 w 67"/>
                              <a:gd name="T31" fmla="*/ 76 h 76"/>
                              <a:gd name="T32" fmla="*/ 29 w 67"/>
                              <a:gd name="T33" fmla="*/ 76 h 76"/>
                              <a:gd name="T34" fmla="*/ 24 w 67"/>
                              <a:gd name="T35" fmla="*/ 72 h 76"/>
                              <a:gd name="T36" fmla="*/ 14 w 67"/>
                              <a:gd name="T37" fmla="*/ 72 h 76"/>
                              <a:gd name="T38" fmla="*/ 9 w 67"/>
                              <a:gd name="T39" fmla="*/ 67 h 76"/>
                              <a:gd name="T40" fmla="*/ 9 w 67"/>
                              <a:gd name="T41" fmla="*/ 62 h 76"/>
                              <a:gd name="T42" fmla="*/ 5 w 67"/>
                              <a:gd name="T43" fmla="*/ 52 h 76"/>
                              <a:gd name="T44" fmla="*/ 0 w 67"/>
                              <a:gd name="T45" fmla="*/ 38 h 76"/>
                              <a:gd name="T46" fmla="*/ 0 w 67"/>
                              <a:gd name="T47" fmla="*/ 24 h 76"/>
                              <a:gd name="T48" fmla="*/ 9 w 67"/>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Freeform 20"/>
                        <wps:cNvSpPr>
                          <a:spLocks/>
                        </wps:cNvSpPr>
                        <wps:spPr bwMode="auto">
                          <a:xfrm>
                            <a:off x="8635" y="1348"/>
                            <a:ext cx="490" cy="1488"/>
                          </a:xfrm>
                          <a:custGeom>
                            <a:avLst/>
                            <a:gdLst>
                              <a:gd name="T0" fmla="*/ 413 w 490"/>
                              <a:gd name="T1" fmla="*/ 149 h 1488"/>
                              <a:gd name="T2" fmla="*/ 413 w 490"/>
                              <a:gd name="T3" fmla="*/ 279 h 1488"/>
                              <a:gd name="T4" fmla="*/ 389 w 490"/>
                              <a:gd name="T5" fmla="*/ 413 h 1488"/>
                              <a:gd name="T6" fmla="*/ 336 w 490"/>
                              <a:gd name="T7" fmla="*/ 538 h 1488"/>
                              <a:gd name="T8" fmla="*/ 250 w 490"/>
                              <a:gd name="T9" fmla="*/ 634 h 1488"/>
                              <a:gd name="T10" fmla="*/ 187 w 490"/>
                              <a:gd name="T11" fmla="*/ 672 h 1488"/>
                              <a:gd name="T12" fmla="*/ 221 w 490"/>
                              <a:gd name="T13" fmla="*/ 672 h 1488"/>
                              <a:gd name="T14" fmla="*/ 264 w 490"/>
                              <a:gd name="T15" fmla="*/ 663 h 1488"/>
                              <a:gd name="T16" fmla="*/ 317 w 490"/>
                              <a:gd name="T17" fmla="*/ 672 h 1488"/>
                              <a:gd name="T18" fmla="*/ 355 w 490"/>
                              <a:gd name="T19" fmla="*/ 711 h 1488"/>
                              <a:gd name="T20" fmla="*/ 322 w 490"/>
                              <a:gd name="T21" fmla="*/ 768 h 1488"/>
                              <a:gd name="T22" fmla="*/ 360 w 490"/>
                              <a:gd name="T23" fmla="*/ 778 h 1488"/>
                              <a:gd name="T24" fmla="*/ 437 w 490"/>
                              <a:gd name="T25" fmla="*/ 826 h 1488"/>
                              <a:gd name="T26" fmla="*/ 470 w 490"/>
                              <a:gd name="T27" fmla="*/ 888 h 1488"/>
                              <a:gd name="T28" fmla="*/ 466 w 490"/>
                              <a:gd name="T29" fmla="*/ 927 h 1488"/>
                              <a:gd name="T30" fmla="*/ 398 w 490"/>
                              <a:gd name="T31" fmla="*/ 951 h 1488"/>
                              <a:gd name="T32" fmla="*/ 312 w 490"/>
                              <a:gd name="T33" fmla="*/ 903 h 1488"/>
                              <a:gd name="T34" fmla="*/ 336 w 490"/>
                              <a:gd name="T35" fmla="*/ 941 h 1488"/>
                              <a:gd name="T36" fmla="*/ 398 w 490"/>
                              <a:gd name="T37" fmla="*/ 1061 h 1488"/>
                              <a:gd name="T38" fmla="*/ 413 w 490"/>
                              <a:gd name="T39" fmla="*/ 1152 h 1488"/>
                              <a:gd name="T40" fmla="*/ 384 w 490"/>
                              <a:gd name="T41" fmla="*/ 1157 h 1488"/>
                              <a:gd name="T42" fmla="*/ 317 w 490"/>
                              <a:gd name="T43" fmla="*/ 1109 h 1488"/>
                              <a:gd name="T44" fmla="*/ 274 w 490"/>
                              <a:gd name="T45" fmla="*/ 1028 h 1488"/>
                              <a:gd name="T46" fmla="*/ 254 w 490"/>
                              <a:gd name="T47" fmla="*/ 1023 h 1488"/>
                              <a:gd name="T48" fmla="*/ 269 w 490"/>
                              <a:gd name="T49" fmla="*/ 1152 h 1488"/>
                              <a:gd name="T50" fmla="*/ 307 w 490"/>
                              <a:gd name="T51" fmla="*/ 1277 h 1488"/>
                              <a:gd name="T52" fmla="*/ 341 w 490"/>
                              <a:gd name="T53" fmla="*/ 1364 h 1488"/>
                              <a:gd name="T54" fmla="*/ 355 w 490"/>
                              <a:gd name="T55" fmla="*/ 1388 h 1488"/>
                              <a:gd name="T56" fmla="*/ 360 w 490"/>
                              <a:gd name="T57" fmla="*/ 1320 h 1488"/>
                              <a:gd name="T58" fmla="*/ 408 w 490"/>
                              <a:gd name="T59" fmla="*/ 1306 h 1488"/>
                              <a:gd name="T60" fmla="*/ 446 w 490"/>
                              <a:gd name="T61" fmla="*/ 1320 h 1488"/>
                              <a:gd name="T62" fmla="*/ 475 w 490"/>
                              <a:gd name="T63" fmla="*/ 1368 h 1488"/>
                              <a:gd name="T64" fmla="*/ 470 w 490"/>
                              <a:gd name="T65" fmla="*/ 1431 h 1488"/>
                              <a:gd name="T66" fmla="*/ 427 w 490"/>
                              <a:gd name="T67" fmla="*/ 1479 h 1488"/>
                              <a:gd name="T68" fmla="*/ 360 w 490"/>
                              <a:gd name="T69" fmla="*/ 1474 h 1488"/>
                              <a:gd name="T70" fmla="*/ 278 w 490"/>
                              <a:gd name="T71" fmla="*/ 1392 h 1488"/>
                              <a:gd name="T72" fmla="*/ 235 w 490"/>
                              <a:gd name="T73" fmla="*/ 1301 h 1488"/>
                              <a:gd name="T74" fmla="*/ 211 w 490"/>
                              <a:gd name="T75" fmla="*/ 1076 h 1488"/>
                              <a:gd name="T76" fmla="*/ 187 w 490"/>
                              <a:gd name="T77" fmla="*/ 874 h 1488"/>
                              <a:gd name="T78" fmla="*/ 120 w 490"/>
                              <a:gd name="T79" fmla="*/ 788 h 1488"/>
                              <a:gd name="T80" fmla="*/ 58 w 490"/>
                              <a:gd name="T81" fmla="*/ 783 h 1488"/>
                              <a:gd name="T82" fmla="*/ 29 w 490"/>
                              <a:gd name="T83" fmla="*/ 836 h 1488"/>
                              <a:gd name="T84" fmla="*/ 48 w 490"/>
                              <a:gd name="T85" fmla="*/ 893 h 1488"/>
                              <a:gd name="T86" fmla="*/ 86 w 490"/>
                              <a:gd name="T87" fmla="*/ 898 h 1488"/>
                              <a:gd name="T88" fmla="*/ 115 w 490"/>
                              <a:gd name="T89" fmla="*/ 860 h 1488"/>
                              <a:gd name="T90" fmla="*/ 115 w 490"/>
                              <a:gd name="T91" fmla="*/ 927 h 1488"/>
                              <a:gd name="T92" fmla="*/ 130 w 490"/>
                              <a:gd name="T93" fmla="*/ 965 h 1488"/>
                              <a:gd name="T94" fmla="*/ 120 w 490"/>
                              <a:gd name="T95" fmla="*/ 1008 h 1488"/>
                              <a:gd name="T96" fmla="*/ 82 w 490"/>
                              <a:gd name="T97" fmla="*/ 994 h 1488"/>
                              <a:gd name="T98" fmla="*/ 34 w 490"/>
                              <a:gd name="T99" fmla="*/ 946 h 1488"/>
                              <a:gd name="T100" fmla="*/ 0 w 490"/>
                              <a:gd name="T101" fmla="*/ 840 h 1488"/>
                              <a:gd name="T102" fmla="*/ 24 w 490"/>
                              <a:gd name="T103" fmla="*/ 692 h 1488"/>
                              <a:gd name="T104" fmla="*/ 91 w 490"/>
                              <a:gd name="T105" fmla="*/ 610 h 1488"/>
                              <a:gd name="T106" fmla="*/ 158 w 490"/>
                              <a:gd name="T107" fmla="*/ 557 h 1488"/>
                              <a:gd name="T108" fmla="*/ 240 w 490"/>
                              <a:gd name="T109" fmla="*/ 437 h 1488"/>
                              <a:gd name="T110" fmla="*/ 307 w 490"/>
                              <a:gd name="T111" fmla="*/ 274 h 1488"/>
                              <a:gd name="T112" fmla="*/ 317 w 490"/>
                              <a:gd name="T113" fmla="*/ 0 h 1488"/>
                              <a:gd name="T114" fmla="*/ 346 w 490"/>
                              <a:gd name="T115" fmla="*/ 44 h 1488"/>
                              <a:gd name="T116" fmla="*/ 379 w 490"/>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Freeform 21"/>
                        <wps:cNvSpPr>
                          <a:spLocks/>
                        </wps:cNvSpPr>
                        <wps:spPr bwMode="auto">
                          <a:xfrm>
                            <a:off x="8899" y="38"/>
                            <a:ext cx="250" cy="806"/>
                          </a:xfrm>
                          <a:custGeom>
                            <a:avLst/>
                            <a:gdLst>
                              <a:gd name="T0" fmla="*/ 0 w 250"/>
                              <a:gd name="T1" fmla="*/ 754 h 806"/>
                              <a:gd name="T2" fmla="*/ 43 w 250"/>
                              <a:gd name="T3" fmla="*/ 691 h 806"/>
                              <a:gd name="T4" fmla="*/ 82 w 250"/>
                              <a:gd name="T5" fmla="*/ 619 h 806"/>
                              <a:gd name="T6" fmla="*/ 110 w 250"/>
                              <a:gd name="T7" fmla="*/ 542 h 806"/>
                              <a:gd name="T8" fmla="*/ 134 w 250"/>
                              <a:gd name="T9" fmla="*/ 461 h 806"/>
                              <a:gd name="T10" fmla="*/ 154 w 250"/>
                              <a:gd name="T11" fmla="*/ 370 h 806"/>
                              <a:gd name="T12" fmla="*/ 163 w 250"/>
                              <a:gd name="T13" fmla="*/ 278 h 806"/>
                              <a:gd name="T14" fmla="*/ 163 w 250"/>
                              <a:gd name="T15" fmla="*/ 187 h 806"/>
                              <a:gd name="T16" fmla="*/ 149 w 250"/>
                              <a:gd name="T17" fmla="*/ 96 h 806"/>
                              <a:gd name="T18" fmla="*/ 230 w 250"/>
                              <a:gd name="T19" fmla="*/ 0 h 806"/>
                              <a:gd name="T20" fmla="*/ 245 w 250"/>
                              <a:gd name="T21" fmla="*/ 82 h 806"/>
                              <a:gd name="T22" fmla="*/ 250 w 250"/>
                              <a:gd name="T23" fmla="*/ 173 h 806"/>
                              <a:gd name="T24" fmla="*/ 250 w 250"/>
                              <a:gd name="T25" fmla="*/ 269 h 806"/>
                              <a:gd name="T26" fmla="*/ 245 w 250"/>
                              <a:gd name="T27" fmla="*/ 365 h 806"/>
                              <a:gd name="T28" fmla="*/ 230 w 250"/>
                              <a:gd name="T29" fmla="*/ 466 h 806"/>
                              <a:gd name="T30" fmla="*/ 211 w 250"/>
                              <a:gd name="T31" fmla="*/ 566 h 806"/>
                              <a:gd name="T32" fmla="*/ 178 w 250"/>
                              <a:gd name="T33" fmla="*/ 658 h 806"/>
                              <a:gd name="T34" fmla="*/ 144 w 250"/>
                              <a:gd name="T35" fmla="*/ 744 h 806"/>
                              <a:gd name="T36" fmla="*/ 134 w 250"/>
                              <a:gd name="T37" fmla="*/ 744 h 806"/>
                              <a:gd name="T38" fmla="*/ 125 w 250"/>
                              <a:gd name="T39" fmla="*/ 744 h 806"/>
                              <a:gd name="T40" fmla="*/ 110 w 250"/>
                              <a:gd name="T41" fmla="*/ 749 h 806"/>
                              <a:gd name="T42" fmla="*/ 101 w 250"/>
                              <a:gd name="T43" fmla="*/ 754 h 806"/>
                              <a:gd name="T44" fmla="*/ 91 w 250"/>
                              <a:gd name="T45" fmla="*/ 758 h 806"/>
                              <a:gd name="T46" fmla="*/ 82 w 250"/>
                              <a:gd name="T47" fmla="*/ 768 h 806"/>
                              <a:gd name="T48" fmla="*/ 72 w 250"/>
                              <a:gd name="T49" fmla="*/ 782 h 806"/>
                              <a:gd name="T50" fmla="*/ 58 w 250"/>
                              <a:gd name="T51" fmla="*/ 802 h 806"/>
                              <a:gd name="T52" fmla="*/ 53 w 250"/>
                              <a:gd name="T53" fmla="*/ 806 h 806"/>
                              <a:gd name="T54" fmla="*/ 43 w 250"/>
                              <a:gd name="T55" fmla="*/ 806 h 806"/>
                              <a:gd name="T56" fmla="*/ 38 w 250"/>
                              <a:gd name="T57" fmla="*/ 802 h 806"/>
                              <a:gd name="T58" fmla="*/ 29 w 250"/>
                              <a:gd name="T59" fmla="*/ 792 h 806"/>
                              <a:gd name="T60" fmla="*/ 24 w 250"/>
                              <a:gd name="T61" fmla="*/ 778 h 806"/>
                              <a:gd name="T62" fmla="*/ 14 w 250"/>
                              <a:gd name="T63" fmla="*/ 768 h 806"/>
                              <a:gd name="T64" fmla="*/ 5 w 250"/>
                              <a:gd name="T65" fmla="*/ 758 h 806"/>
                              <a:gd name="T66" fmla="*/ 0 w 250"/>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22"/>
                        <wps:cNvSpPr>
                          <a:spLocks/>
                        </wps:cNvSpPr>
                        <wps:spPr bwMode="auto">
                          <a:xfrm>
                            <a:off x="8323" y="13809"/>
                            <a:ext cx="149" cy="173"/>
                          </a:xfrm>
                          <a:custGeom>
                            <a:avLst/>
                            <a:gdLst>
                              <a:gd name="T0" fmla="*/ 149 w 149"/>
                              <a:gd name="T1" fmla="*/ 34 h 173"/>
                              <a:gd name="T2" fmla="*/ 130 w 149"/>
                              <a:gd name="T3" fmla="*/ 53 h 173"/>
                              <a:gd name="T4" fmla="*/ 115 w 149"/>
                              <a:gd name="T5" fmla="*/ 77 h 173"/>
                              <a:gd name="T6" fmla="*/ 96 w 149"/>
                              <a:gd name="T7" fmla="*/ 96 h 173"/>
                              <a:gd name="T8" fmla="*/ 82 w 149"/>
                              <a:gd name="T9" fmla="*/ 115 h 173"/>
                              <a:gd name="T10" fmla="*/ 67 w 149"/>
                              <a:gd name="T11" fmla="*/ 135 h 173"/>
                              <a:gd name="T12" fmla="*/ 58 w 149"/>
                              <a:gd name="T13" fmla="*/ 149 h 173"/>
                              <a:gd name="T14" fmla="*/ 43 w 149"/>
                              <a:gd name="T15" fmla="*/ 163 h 173"/>
                              <a:gd name="T16" fmla="*/ 38 w 149"/>
                              <a:gd name="T17" fmla="*/ 168 h 173"/>
                              <a:gd name="T18" fmla="*/ 34 w 149"/>
                              <a:gd name="T19" fmla="*/ 173 h 173"/>
                              <a:gd name="T20" fmla="*/ 29 w 149"/>
                              <a:gd name="T21" fmla="*/ 173 h 173"/>
                              <a:gd name="T22" fmla="*/ 19 w 149"/>
                              <a:gd name="T23" fmla="*/ 168 h 173"/>
                              <a:gd name="T24" fmla="*/ 10 w 149"/>
                              <a:gd name="T25" fmla="*/ 168 h 173"/>
                              <a:gd name="T26" fmla="*/ 5 w 149"/>
                              <a:gd name="T27" fmla="*/ 159 h 173"/>
                              <a:gd name="T28" fmla="*/ 0 w 149"/>
                              <a:gd name="T29" fmla="*/ 149 h 173"/>
                              <a:gd name="T30" fmla="*/ 0 w 149"/>
                              <a:gd name="T31" fmla="*/ 139 h 173"/>
                              <a:gd name="T32" fmla="*/ 10 w 149"/>
                              <a:gd name="T33" fmla="*/ 125 h 173"/>
                              <a:gd name="T34" fmla="*/ 24 w 149"/>
                              <a:gd name="T35" fmla="*/ 111 h 173"/>
                              <a:gd name="T36" fmla="*/ 38 w 149"/>
                              <a:gd name="T37" fmla="*/ 91 h 173"/>
                              <a:gd name="T38" fmla="*/ 58 w 149"/>
                              <a:gd name="T39" fmla="*/ 72 h 173"/>
                              <a:gd name="T40" fmla="*/ 77 w 149"/>
                              <a:gd name="T41" fmla="*/ 53 h 173"/>
                              <a:gd name="T42" fmla="*/ 91 w 149"/>
                              <a:gd name="T43" fmla="*/ 29 h 173"/>
                              <a:gd name="T44" fmla="*/ 106 w 149"/>
                              <a:gd name="T45" fmla="*/ 15 h 173"/>
                              <a:gd name="T46" fmla="*/ 115 w 149"/>
                              <a:gd name="T47" fmla="*/ 0 h 173"/>
                              <a:gd name="T48" fmla="*/ 120 w 149"/>
                              <a:gd name="T49" fmla="*/ 0 h 173"/>
                              <a:gd name="T50" fmla="*/ 149 w 149"/>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 name="Freeform 23"/>
                        <wps:cNvSpPr>
                          <a:spLocks/>
                        </wps:cNvSpPr>
                        <wps:spPr bwMode="auto">
                          <a:xfrm>
                            <a:off x="7689" y="13828"/>
                            <a:ext cx="821" cy="855"/>
                          </a:xfrm>
                          <a:custGeom>
                            <a:avLst/>
                            <a:gdLst>
                              <a:gd name="T0" fmla="*/ 365 w 821"/>
                              <a:gd name="T1" fmla="*/ 744 h 855"/>
                              <a:gd name="T2" fmla="*/ 341 w 821"/>
                              <a:gd name="T3" fmla="*/ 677 h 855"/>
                              <a:gd name="T4" fmla="*/ 490 w 821"/>
                              <a:gd name="T5" fmla="*/ 562 h 855"/>
                              <a:gd name="T6" fmla="*/ 634 w 821"/>
                              <a:gd name="T7" fmla="*/ 423 h 855"/>
                              <a:gd name="T8" fmla="*/ 692 w 821"/>
                              <a:gd name="T9" fmla="*/ 207 h 855"/>
                              <a:gd name="T10" fmla="*/ 653 w 821"/>
                              <a:gd name="T11" fmla="*/ 58 h 855"/>
                              <a:gd name="T12" fmla="*/ 600 w 821"/>
                              <a:gd name="T13" fmla="*/ 29 h 855"/>
                              <a:gd name="T14" fmla="*/ 514 w 821"/>
                              <a:gd name="T15" fmla="*/ 101 h 855"/>
                              <a:gd name="T16" fmla="*/ 447 w 821"/>
                              <a:gd name="T17" fmla="*/ 312 h 855"/>
                              <a:gd name="T18" fmla="*/ 303 w 821"/>
                              <a:gd name="T19" fmla="*/ 394 h 855"/>
                              <a:gd name="T20" fmla="*/ 178 w 821"/>
                              <a:gd name="T21" fmla="*/ 293 h 855"/>
                              <a:gd name="T22" fmla="*/ 96 w 821"/>
                              <a:gd name="T23" fmla="*/ 231 h 855"/>
                              <a:gd name="T24" fmla="*/ 29 w 821"/>
                              <a:gd name="T25" fmla="*/ 394 h 855"/>
                              <a:gd name="T26" fmla="*/ 111 w 821"/>
                              <a:gd name="T27" fmla="*/ 432 h 855"/>
                              <a:gd name="T28" fmla="*/ 135 w 821"/>
                              <a:gd name="T29" fmla="*/ 341 h 855"/>
                              <a:gd name="T30" fmla="*/ 96 w 821"/>
                              <a:gd name="T31" fmla="*/ 365 h 855"/>
                              <a:gd name="T32" fmla="*/ 120 w 821"/>
                              <a:gd name="T33" fmla="*/ 308 h 855"/>
                              <a:gd name="T34" fmla="*/ 168 w 821"/>
                              <a:gd name="T35" fmla="*/ 351 h 855"/>
                              <a:gd name="T36" fmla="*/ 130 w 821"/>
                              <a:gd name="T37" fmla="*/ 461 h 855"/>
                              <a:gd name="T38" fmla="*/ 15 w 821"/>
                              <a:gd name="T39" fmla="*/ 432 h 855"/>
                              <a:gd name="T40" fmla="*/ 39 w 821"/>
                              <a:gd name="T41" fmla="*/ 240 h 855"/>
                              <a:gd name="T42" fmla="*/ 216 w 821"/>
                              <a:gd name="T43" fmla="*/ 164 h 855"/>
                              <a:gd name="T44" fmla="*/ 351 w 821"/>
                              <a:gd name="T45" fmla="*/ 149 h 855"/>
                              <a:gd name="T46" fmla="*/ 322 w 821"/>
                              <a:gd name="T47" fmla="*/ 250 h 855"/>
                              <a:gd name="T48" fmla="*/ 274 w 821"/>
                              <a:gd name="T49" fmla="*/ 221 h 855"/>
                              <a:gd name="T50" fmla="*/ 312 w 821"/>
                              <a:gd name="T51" fmla="*/ 221 h 855"/>
                              <a:gd name="T52" fmla="*/ 332 w 821"/>
                              <a:gd name="T53" fmla="*/ 168 h 855"/>
                              <a:gd name="T54" fmla="*/ 240 w 821"/>
                              <a:gd name="T55" fmla="*/ 168 h 855"/>
                              <a:gd name="T56" fmla="*/ 202 w 821"/>
                              <a:gd name="T57" fmla="*/ 288 h 855"/>
                              <a:gd name="T58" fmla="*/ 264 w 821"/>
                              <a:gd name="T59" fmla="*/ 317 h 855"/>
                              <a:gd name="T60" fmla="*/ 293 w 821"/>
                              <a:gd name="T61" fmla="*/ 332 h 855"/>
                              <a:gd name="T62" fmla="*/ 404 w 821"/>
                              <a:gd name="T63" fmla="*/ 322 h 855"/>
                              <a:gd name="T64" fmla="*/ 495 w 821"/>
                              <a:gd name="T65" fmla="*/ 96 h 855"/>
                              <a:gd name="T66" fmla="*/ 677 w 821"/>
                              <a:gd name="T67" fmla="*/ 24 h 855"/>
                              <a:gd name="T68" fmla="*/ 754 w 821"/>
                              <a:gd name="T69" fmla="*/ 322 h 855"/>
                              <a:gd name="T70" fmla="*/ 692 w 821"/>
                              <a:gd name="T71" fmla="*/ 500 h 855"/>
                              <a:gd name="T72" fmla="*/ 634 w 821"/>
                              <a:gd name="T73" fmla="*/ 615 h 855"/>
                              <a:gd name="T74" fmla="*/ 644 w 821"/>
                              <a:gd name="T75" fmla="*/ 653 h 855"/>
                              <a:gd name="T76" fmla="*/ 749 w 821"/>
                              <a:gd name="T77" fmla="*/ 423 h 855"/>
                              <a:gd name="T78" fmla="*/ 821 w 821"/>
                              <a:gd name="T79" fmla="*/ 480 h 855"/>
                              <a:gd name="T80" fmla="*/ 754 w 821"/>
                              <a:gd name="T81" fmla="*/ 581 h 855"/>
                              <a:gd name="T82" fmla="*/ 792 w 821"/>
                              <a:gd name="T83" fmla="*/ 634 h 855"/>
                              <a:gd name="T84" fmla="*/ 802 w 821"/>
                              <a:gd name="T85" fmla="*/ 730 h 855"/>
                              <a:gd name="T86" fmla="*/ 720 w 821"/>
                              <a:gd name="T87" fmla="*/ 768 h 855"/>
                              <a:gd name="T88" fmla="*/ 677 w 821"/>
                              <a:gd name="T89" fmla="*/ 754 h 855"/>
                              <a:gd name="T90" fmla="*/ 639 w 821"/>
                              <a:gd name="T91" fmla="*/ 802 h 855"/>
                              <a:gd name="T92" fmla="*/ 581 w 821"/>
                              <a:gd name="T93" fmla="*/ 744 h 855"/>
                              <a:gd name="T94" fmla="*/ 552 w 821"/>
                              <a:gd name="T95" fmla="*/ 792 h 855"/>
                              <a:gd name="T96" fmla="*/ 504 w 821"/>
                              <a:gd name="T97" fmla="*/ 812 h 855"/>
                              <a:gd name="T98" fmla="*/ 447 w 821"/>
                              <a:gd name="T99" fmla="*/ 855 h 855"/>
                              <a:gd name="T100" fmla="*/ 480 w 821"/>
                              <a:gd name="T101" fmla="*/ 725 h 855"/>
                              <a:gd name="T102" fmla="*/ 548 w 821"/>
                              <a:gd name="T103" fmla="*/ 644 h 855"/>
                              <a:gd name="T104" fmla="*/ 509 w 821"/>
                              <a:gd name="T105" fmla="*/ 663 h 855"/>
                              <a:gd name="T106" fmla="*/ 447 w 821"/>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Freeform 24"/>
                        <wps:cNvSpPr>
                          <a:spLocks/>
                        </wps:cNvSpPr>
                        <wps:spPr bwMode="auto">
                          <a:xfrm>
                            <a:off x="8141" y="14025"/>
                            <a:ext cx="76" cy="183"/>
                          </a:xfrm>
                          <a:custGeom>
                            <a:avLst/>
                            <a:gdLst>
                              <a:gd name="T0" fmla="*/ 33 w 76"/>
                              <a:gd name="T1" fmla="*/ 0 h 183"/>
                              <a:gd name="T2" fmla="*/ 48 w 76"/>
                              <a:gd name="T3" fmla="*/ 10 h 183"/>
                              <a:gd name="T4" fmla="*/ 57 w 76"/>
                              <a:gd name="T5" fmla="*/ 29 h 183"/>
                              <a:gd name="T6" fmla="*/ 67 w 76"/>
                              <a:gd name="T7" fmla="*/ 48 h 183"/>
                              <a:gd name="T8" fmla="*/ 72 w 76"/>
                              <a:gd name="T9" fmla="*/ 77 h 183"/>
                              <a:gd name="T10" fmla="*/ 76 w 76"/>
                              <a:gd name="T11" fmla="*/ 101 h 183"/>
                              <a:gd name="T12" fmla="*/ 76 w 76"/>
                              <a:gd name="T13" fmla="*/ 130 h 183"/>
                              <a:gd name="T14" fmla="*/ 76 w 76"/>
                              <a:gd name="T15" fmla="*/ 154 h 183"/>
                              <a:gd name="T16" fmla="*/ 72 w 76"/>
                              <a:gd name="T17" fmla="*/ 183 h 183"/>
                              <a:gd name="T18" fmla="*/ 67 w 76"/>
                              <a:gd name="T19" fmla="*/ 159 h 183"/>
                              <a:gd name="T20" fmla="*/ 62 w 76"/>
                              <a:gd name="T21" fmla="*/ 144 h 183"/>
                              <a:gd name="T22" fmla="*/ 57 w 76"/>
                              <a:gd name="T23" fmla="*/ 125 h 183"/>
                              <a:gd name="T24" fmla="*/ 52 w 76"/>
                              <a:gd name="T25" fmla="*/ 106 h 183"/>
                              <a:gd name="T26" fmla="*/ 43 w 76"/>
                              <a:gd name="T27" fmla="*/ 91 h 183"/>
                              <a:gd name="T28" fmla="*/ 33 w 76"/>
                              <a:gd name="T29" fmla="*/ 87 h 183"/>
                              <a:gd name="T30" fmla="*/ 19 w 76"/>
                              <a:gd name="T31" fmla="*/ 87 h 183"/>
                              <a:gd name="T32" fmla="*/ 0 w 76"/>
                              <a:gd name="T33" fmla="*/ 87 h 183"/>
                              <a:gd name="T34" fmla="*/ 33 w 76"/>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Freeform 25"/>
                        <wps:cNvSpPr>
                          <a:spLocks/>
                        </wps:cNvSpPr>
                        <wps:spPr bwMode="auto">
                          <a:xfrm>
                            <a:off x="8217" y="13944"/>
                            <a:ext cx="63" cy="86"/>
                          </a:xfrm>
                          <a:custGeom>
                            <a:avLst/>
                            <a:gdLst>
                              <a:gd name="T0" fmla="*/ 53 w 63"/>
                              <a:gd name="T1" fmla="*/ 9 h 86"/>
                              <a:gd name="T2" fmla="*/ 58 w 63"/>
                              <a:gd name="T3" fmla="*/ 28 h 86"/>
                              <a:gd name="T4" fmla="*/ 63 w 63"/>
                              <a:gd name="T5" fmla="*/ 48 h 86"/>
                              <a:gd name="T6" fmla="*/ 58 w 63"/>
                              <a:gd name="T7" fmla="*/ 67 h 86"/>
                              <a:gd name="T8" fmla="*/ 53 w 63"/>
                              <a:gd name="T9" fmla="*/ 81 h 86"/>
                              <a:gd name="T10" fmla="*/ 44 w 63"/>
                              <a:gd name="T11" fmla="*/ 81 h 86"/>
                              <a:gd name="T12" fmla="*/ 39 w 63"/>
                              <a:gd name="T13" fmla="*/ 86 h 86"/>
                              <a:gd name="T14" fmla="*/ 34 w 63"/>
                              <a:gd name="T15" fmla="*/ 86 h 86"/>
                              <a:gd name="T16" fmla="*/ 29 w 63"/>
                              <a:gd name="T17" fmla="*/ 81 h 86"/>
                              <a:gd name="T18" fmla="*/ 24 w 63"/>
                              <a:gd name="T19" fmla="*/ 81 h 86"/>
                              <a:gd name="T20" fmla="*/ 20 w 63"/>
                              <a:gd name="T21" fmla="*/ 76 h 86"/>
                              <a:gd name="T22" fmla="*/ 15 w 63"/>
                              <a:gd name="T23" fmla="*/ 72 h 86"/>
                              <a:gd name="T24" fmla="*/ 5 w 63"/>
                              <a:gd name="T25" fmla="*/ 67 h 86"/>
                              <a:gd name="T26" fmla="*/ 0 w 63"/>
                              <a:gd name="T27" fmla="*/ 52 h 86"/>
                              <a:gd name="T28" fmla="*/ 0 w 63"/>
                              <a:gd name="T29" fmla="*/ 38 h 86"/>
                              <a:gd name="T30" fmla="*/ 5 w 63"/>
                              <a:gd name="T31" fmla="*/ 24 h 86"/>
                              <a:gd name="T32" fmla="*/ 10 w 63"/>
                              <a:gd name="T33" fmla="*/ 9 h 86"/>
                              <a:gd name="T34" fmla="*/ 20 w 63"/>
                              <a:gd name="T35" fmla="*/ 4 h 86"/>
                              <a:gd name="T36" fmla="*/ 29 w 63"/>
                              <a:gd name="T37" fmla="*/ 0 h 86"/>
                              <a:gd name="T38" fmla="*/ 44 w 63"/>
                              <a:gd name="T39" fmla="*/ 0 h 86"/>
                              <a:gd name="T40" fmla="*/ 53 w 63"/>
                              <a:gd name="T41"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Freeform 26"/>
                        <wps:cNvSpPr>
                          <a:spLocks/>
                        </wps:cNvSpPr>
                        <wps:spPr bwMode="auto">
                          <a:xfrm>
                            <a:off x="6873" y="14025"/>
                            <a:ext cx="1191" cy="615"/>
                          </a:xfrm>
                          <a:custGeom>
                            <a:avLst/>
                            <a:gdLst>
                              <a:gd name="T0" fmla="*/ 1037 w 1191"/>
                              <a:gd name="T1" fmla="*/ 523 h 615"/>
                              <a:gd name="T2" fmla="*/ 898 w 1191"/>
                              <a:gd name="T3" fmla="*/ 499 h 615"/>
                              <a:gd name="T4" fmla="*/ 759 w 1191"/>
                              <a:gd name="T5" fmla="*/ 423 h 615"/>
                              <a:gd name="T6" fmla="*/ 668 w 1191"/>
                              <a:gd name="T7" fmla="*/ 274 h 615"/>
                              <a:gd name="T8" fmla="*/ 658 w 1191"/>
                              <a:gd name="T9" fmla="*/ 317 h 615"/>
                              <a:gd name="T10" fmla="*/ 644 w 1191"/>
                              <a:gd name="T11" fmla="*/ 423 h 615"/>
                              <a:gd name="T12" fmla="*/ 591 w 1191"/>
                              <a:gd name="T13" fmla="*/ 432 h 615"/>
                              <a:gd name="T14" fmla="*/ 567 w 1191"/>
                              <a:gd name="T15" fmla="*/ 456 h 615"/>
                              <a:gd name="T16" fmla="*/ 509 w 1191"/>
                              <a:gd name="T17" fmla="*/ 562 h 615"/>
                              <a:gd name="T18" fmla="*/ 466 w 1191"/>
                              <a:gd name="T19" fmla="*/ 605 h 615"/>
                              <a:gd name="T20" fmla="*/ 432 w 1191"/>
                              <a:gd name="T21" fmla="*/ 499 h 615"/>
                              <a:gd name="T22" fmla="*/ 485 w 1191"/>
                              <a:gd name="T23" fmla="*/ 370 h 615"/>
                              <a:gd name="T24" fmla="*/ 375 w 1191"/>
                              <a:gd name="T25" fmla="*/ 490 h 615"/>
                              <a:gd name="T26" fmla="*/ 274 w 1191"/>
                              <a:gd name="T27" fmla="*/ 523 h 615"/>
                              <a:gd name="T28" fmla="*/ 274 w 1191"/>
                              <a:gd name="T29" fmla="*/ 451 h 615"/>
                              <a:gd name="T30" fmla="*/ 346 w 1191"/>
                              <a:gd name="T31" fmla="*/ 355 h 615"/>
                              <a:gd name="T32" fmla="*/ 394 w 1191"/>
                              <a:gd name="T33" fmla="*/ 317 h 615"/>
                              <a:gd name="T34" fmla="*/ 322 w 1191"/>
                              <a:gd name="T35" fmla="*/ 331 h 615"/>
                              <a:gd name="T36" fmla="*/ 255 w 1191"/>
                              <a:gd name="T37" fmla="*/ 341 h 615"/>
                              <a:gd name="T38" fmla="*/ 188 w 1191"/>
                              <a:gd name="T39" fmla="*/ 375 h 615"/>
                              <a:gd name="T40" fmla="*/ 130 w 1191"/>
                              <a:gd name="T41" fmla="*/ 432 h 615"/>
                              <a:gd name="T42" fmla="*/ 92 w 1191"/>
                              <a:gd name="T43" fmla="*/ 432 h 615"/>
                              <a:gd name="T44" fmla="*/ 77 w 1191"/>
                              <a:gd name="T45" fmla="*/ 451 h 615"/>
                              <a:gd name="T46" fmla="*/ 106 w 1191"/>
                              <a:gd name="T47" fmla="*/ 447 h 615"/>
                              <a:gd name="T48" fmla="*/ 144 w 1191"/>
                              <a:gd name="T49" fmla="*/ 475 h 615"/>
                              <a:gd name="T50" fmla="*/ 144 w 1191"/>
                              <a:gd name="T51" fmla="*/ 547 h 615"/>
                              <a:gd name="T52" fmla="*/ 96 w 1191"/>
                              <a:gd name="T53" fmla="*/ 595 h 615"/>
                              <a:gd name="T54" fmla="*/ 29 w 1191"/>
                              <a:gd name="T55" fmla="*/ 576 h 615"/>
                              <a:gd name="T56" fmla="*/ 0 w 1191"/>
                              <a:gd name="T57" fmla="*/ 485 h 615"/>
                              <a:gd name="T58" fmla="*/ 77 w 1191"/>
                              <a:gd name="T59" fmla="*/ 355 h 615"/>
                              <a:gd name="T60" fmla="*/ 183 w 1191"/>
                              <a:gd name="T61" fmla="*/ 288 h 615"/>
                              <a:gd name="T62" fmla="*/ 303 w 1191"/>
                              <a:gd name="T63" fmla="*/ 269 h 615"/>
                              <a:gd name="T64" fmla="*/ 418 w 1191"/>
                              <a:gd name="T65" fmla="*/ 259 h 615"/>
                              <a:gd name="T66" fmla="*/ 509 w 1191"/>
                              <a:gd name="T67" fmla="*/ 231 h 615"/>
                              <a:gd name="T68" fmla="*/ 562 w 1191"/>
                              <a:gd name="T69" fmla="*/ 154 h 615"/>
                              <a:gd name="T70" fmla="*/ 557 w 1191"/>
                              <a:gd name="T71" fmla="*/ 58 h 615"/>
                              <a:gd name="T72" fmla="*/ 485 w 1191"/>
                              <a:gd name="T73" fmla="*/ 53 h 615"/>
                              <a:gd name="T74" fmla="*/ 476 w 1191"/>
                              <a:gd name="T75" fmla="*/ 111 h 615"/>
                              <a:gd name="T76" fmla="*/ 495 w 1191"/>
                              <a:gd name="T77" fmla="*/ 154 h 615"/>
                              <a:gd name="T78" fmla="*/ 456 w 1191"/>
                              <a:gd name="T79" fmla="*/ 149 h 615"/>
                              <a:gd name="T80" fmla="*/ 437 w 1191"/>
                              <a:gd name="T81" fmla="*/ 144 h 615"/>
                              <a:gd name="T82" fmla="*/ 413 w 1191"/>
                              <a:gd name="T83" fmla="*/ 168 h 615"/>
                              <a:gd name="T84" fmla="*/ 384 w 1191"/>
                              <a:gd name="T85" fmla="*/ 154 h 615"/>
                              <a:gd name="T86" fmla="*/ 408 w 1191"/>
                              <a:gd name="T87" fmla="*/ 82 h 615"/>
                              <a:gd name="T88" fmla="*/ 461 w 1191"/>
                              <a:gd name="T89" fmla="*/ 24 h 615"/>
                              <a:gd name="T90" fmla="*/ 543 w 1191"/>
                              <a:gd name="T91" fmla="*/ 0 h 615"/>
                              <a:gd name="T92" fmla="*/ 639 w 1191"/>
                              <a:gd name="T93" fmla="*/ 34 h 615"/>
                              <a:gd name="T94" fmla="*/ 716 w 1191"/>
                              <a:gd name="T95" fmla="*/ 149 h 615"/>
                              <a:gd name="T96" fmla="*/ 783 w 1191"/>
                              <a:gd name="T97" fmla="*/ 250 h 615"/>
                              <a:gd name="T98" fmla="*/ 860 w 1191"/>
                              <a:gd name="T99" fmla="*/ 322 h 615"/>
                              <a:gd name="T100" fmla="*/ 946 w 1191"/>
                              <a:gd name="T101" fmla="*/ 379 h 615"/>
                              <a:gd name="T102" fmla="*/ 1066 w 1191"/>
                              <a:gd name="T103" fmla="*/ 403 h 615"/>
                              <a:gd name="T104" fmla="*/ 1181 w 1191"/>
                              <a:gd name="T105" fmla="*/ 413 h 615"/>
                              <a:gd name="T106" fmla="*/ 1143 w 1191"/>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27"/>
                        <wps:cNvSpPr>
                          <a:spLocks/>
                        </wps:cNvSpPr>
                        <wps:spPr bwMode="auto">
                          <a:xfrm>
                            <a:off x="8467" y="14356"/>
                            <a:ext cx="648" cy="317"/>
                          </a:xfrm>
                          <a:custGeom>
                            <a:avLst/>
                            <a:gdLst>
                              <a:gd name="T0" fmla="*/ 38 w 648"/>
                              <a:gd name="T1" fmla="*/ 0 h 317"/>
                              <a:gd name="T2" fmla="*/ 67 w 648"/>
                              <a:gd name="T3" fmla="*/ 29 h 317"/>
                              <a:gd name="T4" fmla="*/ 91 w 648"/>
                              <a:gd name="T5" fmla="*/ 53 h 317"/>
                              <a:gd name="T6" fmla="*/ 120 w 648"/>
                              <a:gd name="T7" fmla="*/ 82 h 317"/>
                              <a:gd name="T8" fmla="*/ 149 w 648"/>
                              <a:gd name="T9" fmla="*/ 101 h 317"/>
                              <a:gd name="T10" fmla="*/ 178 w 648"/>
                              <a:gd name="T11" fmla="*/ 125 h 317"/>
                              <a:gd name="T12" fmla="*/ 211 w 648"/>
                              <a:gd name="T13" fmla="*/ 144 h 317"/>
                              <a:gd name="T14" fmla="*/ 245 w 648"/>
                              <a:gd name="T15" fmla="*/ 159 h 317"/>
                              <a:gd name="T16" fmla="*/ 278 w 648"/>
                              <a:gd name="T17" fmla="*/ 173 h 317"/>
                              <a:gd name="T18" fmla="*/ 312 w 648"/>
                              <a:gd name="T19" fmla="*/ 183 h 317"/>
                              <a:gd name="T20" fmla="*/ 346 w 648"/>
                              <a:gd name="T21" fmla="*/ 192 h 317"/>
                              <a:gd name="T22" fmla="*/ 384 w 648"/>
                              <a:gd name="T23" fmla="*/ 202 h 317"/>
                              <a:gd name="T24" fmla="*/ 418 w 648"/>
                              <a:gd name="T25" fmla="*/ 202 h 317"/>
                              <a:gd name="T26" fmla="*/ 456 w 648"/>
                              <a:gd name="T27" fmla="*/ 207 h 317"/>
                              <a:gd name="T28" fmla="*/ 494 w 648"/>
                              <a:gd name="T29" fmla="*/ 202 h 317"/>
                              <a:gd name="T30" fmla="*/ 533 w 648"/>
                              <a:gd name="T31" fmla="*/ 197 h 317"/>
                              <a:gd name="T32" fmla="*/ 566 w 648"/>
                              <a:gd name="T33" fmla="*/ 192 h 317"/>
                              <a:gd name="T34" fmla="*/ 648 w 648"/>
                              <a:gd name="T35" fmla="*/ 288 h 317"/>
                              <a:gd name="T36" fmla="*/ 614 w 648"/>
                              <a:gd name="T37" fmla="*/ 298 h 317"/>
                              <a:gd name="T38" fmla="*/ 581 w 648"/>
                              <a:gd name="T39" fmla="*/ 308 h 317"/>
                              <a:gd name="T40" fmla="*/ 547 w 648"/>
                              <a:gd name="T41" fmla="*/ 312 h 317"/>
                              <a:gd name="T42" fmla="*/ 509 w 648"/>
                              <a:gd name="T43" fmla="*/ 317 h 317"/>
                              <a:gd name="T44" fmla="*/ 470 w 648"/>
                              <a:gd name="T45" fmla="*/ 317 h 317"/>
                              <a:gd name="T46" fmla="*/ 432 w 648"/>
                              <a:gd name="T47" fmla="*/ 317 h 317"/>
                              <a:gd name="T48" fmla="*/ 394 w 648"/>
                              <a:gd name="T49" fmla="*/ 312 h 317"/>
                              <a:gd name="T50" fmla="*/ 350 w 648"/>
                              <a:gd name="T51" fmla="*/ 308 h 317"/>
                              <a:gd name="T52" fmla="*/ 312 w 648"/>
                              <a:gd name="T53" fmla="*/ 298 h 317"/>
                              <a:gd name="T54" fmla="*/ 269 w 648"/>
                              <a:gd name="T55" fmla="*/ 288 h 317"/>
                              <a:gd name="T56" fmla="*/ 230 w 648"/>
                              <a:gd name="T57" fmla="*/ 279 h 317"/>
                              <a:gd name="T58" fmla="*/ 192 w 648"/>
                              <a:gd name="T59" fmla="*/ 264 h 317"/>
                              <a:gd name="T60" fmla="*/ 154 w 648"/>
                              <a:gd name="T61" fmla="*/ 245 h 317"/>
                              <a:gd name="T62" fmla="*/ 120 w 648"/>
                              <a:gd name="T63" fmla="*/ 226 h 317"/>
                              <a:gd name="T64" fmla="*/ 82 w 648"/>
                              <a:gd name="T65" fmla="*/ 202 h 317"/>
                              <a:gd name="T66" fmla="*/ 48 w 648"/>
                              <a:gd name="T67" fmla="*/ 178 h 317"/>
                              <a:gd name="T68" fmla="*/ 48 w 648"/>
                              <a:gd name="T69" fmla="*/ 168 h 317"/>
                              <a:gd name="T70" fmla="*/ 48 w 648"/>
                              <a:gd name="T71" fmla="*/ 159 h 317"/>
                              <a:gd name="T72" fmla="*/ 48 w 648"/>
                              <a:gd name="T73" fmla="*/ 144 h 317"/>
                              <a:gd name="T74" fmla="*/ 43 w 648"/>
                              <a:gd name="T75" fmla="*/ 130 h 317"/>
                              <a:gd name="T76" fmla="*/ 38 w 648"/>
                              <a:gd name="T77" fmla="*/ 120 h 317"/>
                              <a:gd name="T78" fmla="*/ 29 w 648"/>
                              <a:gd name="T79" fmla="*/ 106 h 317"/>
                              <a:gd name="T80" fmla="*/ 19 w 648"/>
                              <a:gd name="T81" fmla="*/ 92 h 317"/>
                              <a:gd name="T82" fmla="*/ 5 w 648"/>
                              <a:gd name="T83" fmla="*/ 77 h 317"/>
                              <a:gd name="T84" fmla="*/ 0 w 648"/>
                              <a:gd name="T85" fmla="*/ 68 h 317"/>
                              <a:gd name="T86" fmla="*/ 0 w 648"/>
                              <a:gd name="T87" fmla="*/ 58 h 317"/>
                              <a:gd name="T88" fmla="*/ 5 w 648"/>
                              <a:gd name="T89" fmla="*/ 48 h 317"/>
                              <a:gd name="T90" fmla="*/ 14 w 648"/>
                              <a:gd name="T91" fmla="*/ 39 h 317"/>
                              <a:gd name="T92" fmla="*/ 19 w 648"/>
                              <a:gd name="T93" fmla="*/ 29 h 317"/>
                              <a:gd name="T94" fmla="*/ 29 w 648"/>
                              <a:gd name="T95" fmla="*/ 24 h 317"/>
                              <a:gd name="T96" fmla="*/ 38 w 648"/>
                              <a:gd name="T97" fmla="*/ 10 h 317"/>
                              <a:gd name="T98" fmla="*/ 38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Freeform 28"/>
                        <wps:cNvSpPr>
                          <a:spLocks/>
                        </wps:cNvSpPr>
                        <wps:spPr bwMode="auto">
                          <a:xfrm>
                            <a:off x="8433" y="13862"/>
                            <a:ext cx="567" cy="653"/>
                          </a:xfrm>
                          <a:custGeom>
                            <a:avLst/>
                            <a:gdLst>
                              <a:gd name="T0" fmla="*/ 538 w 567"/>
                              <a:gd name="T1" fmla="*/ 648 h 653"/>
                              <a:gd name="T2" fmla="*/ 485 w 567"/>
                              <a:gd name="T3" fmla="*/ 653 h 653"/>
                              <a:gd name="T4" fmla="*/ 452 w 567"/>
                              <a:gd name="T5" fmla="*/ 629 h 653"/>
                              <a:gd name="T6" fmla="*/ 432 w 567"/>
                              <a:gd name="T7" fmla="*/ 605 h 653"/>
                              <a:gd name="T8" fmla="*/ 418 w 567"/>
                              <a:gd name="T9" fmla="*/ 576 h 653"/>
                              <a:gd name="T10" fmla="*/ 413 w 567"/>
                              <a:gd name="T11" fmla="*/ 586 h 653"/>
                              <a:gd name="T12" fmla="*/ 404 w 567"/>
                              <a:gd name="T13" fmla="*/ 619 h 653"/>
                              <a:gd name="T14" fmla="*/ 370 w 567"/>
                              <a:gd name="T15" fmla="*/ 610 h 653"/>
                              <a:gd name="T16" fmla="*/ 317 w 567"/>
                              <a:gd name="T17" fmla="*/ 576 h 653"/>
                              <a:gd name="T18" fmla="*/ 279 w 567"/>
                              <a:gd name="T19" fmla="*/ 518 h 653"/>
                              <a:gd name="T20" fmla="*/ 264 w 567"/>
                              <a:gd name="T21" fmla="*/ 461 h 653"/>
                              <a:gd name="T22" fmla="*/ 250 w 567"/>
                              <a:gd name="T23" fmla="*/ 446 h 653"/>
                              <a:gd name="T24" fmla="*/ 240 w 567"/>
                              <a:gd name="T25" fmla="*/ 475 h 653"/>
                              <a:gd name="T26" fmla="*/ 231 w 567"/>
                              <a:gd name="T27" fmla="*/ 499 h 653"/>
                              <a:gd name="T28" fmla="*/ 207 w 567"/>
                              <a:gd name="T29" fmla="*/ 504 h 653"/>
                              <a:gd name="T30" fmla="*/ 173 w 567"/>
                              <a:gd name="T31" fmla="*/ 475 h 653"/>
                              <a:gd name="T32" fmla="*/ 140 w 567"/>
                              <a:gd name="T33" fmla="*/ 422 h 653"/>
                              <a:gd name="T34" fmla="*/ 125 w 567"/>
                              <a:gd name="T35" fmla="*/ 350 h 653"/>
                              <a:gd name="T36" fmla="*/ 116 w 567"/>
                              <a:gd name="T37" fmla="*/ 269 h 653"/>
                              <a:gd name="T38" fmla="*/ 120 w 567"/>
                              <a:gd name="T39" fmla="*/ 192 h 653"/>
                              <a:gd name="T40" fmla="*/ 135 w 567"/>
                              <a:gd name="T41" fmla="*/ 139 h 653"/>
                              <a:gd name="T42" fmla="*/ 116 w 567"/>
                              <a:gd name="T43" fmla="*/ 130 h 653"/>
                              <a:gd name="T44" fmla="*/ 106 w 567"/>
                              <a:gd name="T45" fmla="*/ 144 h 653"/>
                              <a:gd name="T46" fmla="*/ 96 w 567"/>
                              <a:gd name="T47" fmla="*/ 158 h 653"/>
                              <a:gd name="T48" fmla="*/ 87 w 567"/>
                              <a:gd name="T49" fmla="*/ 173 h 653"/>
                              <a:gd name="T50" fmla="*/ 72 w 567"/>
                              <a:gd name="T51" fmla="*/ 158 h 653"/>
                              <a:gd name="T52" fmla="*/ 58 w 567"/>
                              <a:gd name="T53" fmla="*/ 120 h 653"/>
                              <a:gd name="T54" fmla="*/ 34 w 567"/>
                              <a:gd name="T55" fmla="*/ 86 h 653"/>
                              <a:gd name="T56" fmla="*/ 20 w 567"/>
                              <a:gd name="T57" fmla="*/ 67 h 653"/>
                              <a:gd name="T58" fmla="*/ 0 w 567"/>
                              <a:gd name="T59" fmla="*/ 58 h 653"/>
                              <a:gd name="T60" fmla="*/ 5 w 567"/>
                              <a:gd name="T61" fmla="*/ 53 h 653"/>
                              <a:gd name="T62" fmla="*/ 53 w 567"/>
                              <a:gd name="T63" fmla="*/ 0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Freeform 29"/>
                        <wps:cNvSpPr>
                          <a:spLocks/>
                        </wps:cNvSpPr>
                        <wps:spPr bwMode="auto">
                          <a:xfrm>
                            <a:off x="8486" y="13795"/>
                            <a:ext cx="523" cy="705"/>
                          </a:xfrm>
                          <a:custGeom>
                            <a:avLst/>
                            <a:gdLst>
                              <a:gd name="T0" fmla="*/ 523 w 523"/>
                              <a:gd name="T1" fmla="*/ 667 h 705"/>
                              <a:gd name="T2" fmla="*/ 523 w 523"/>
                              <a:gd name="T3" fmla="*/ 609 h 705"/>
                              <a:gd name="T4" fmla="*/ 504 w 523"/>
                              <a:gd name="T5" fmla="*/ 561 h 705"/>
                              <a:gd name="T6" fmla="*/ 485 w 523"/>
                              <a:gd name="T7" fmla="*/ 537 h 705"/>
                              <a:gd name="T8" fmla="*/ 461 w 523"/>
                              <a:gd name="T9" fmla="*/ 523 h 705"/>
                              <a:gd name="T10" fmla="*/ 471 w 523"/>
                              <a:gd name="T11" fmla="*/ 513 h 705"/>
                              <a:gd name="T12" fmla="*/ 495 w 523"/>
                              <a:gd name="T13" fmla="*/ 509 h 705"/>
                              <a:gd name="T14" fmla="*/ 490 w 523"/>
                              <a:gd name="T15" fmla="*/ 461 h 705"/>
                              <a:gd name="T16" fmla="*/ 461 w 523"/>
                              <a:gd name="T17" fmla="*/ 398 h 705"/>
                              <a:gd name="T18" fmla="*/ 413 w 523"/>
                              <a:gd name="T19" fmla="*/ 345 h 705"/>
                              <a:gd name="T20" fmla="*/ 370 w 523"/>
                              <a:gd name="T21" fmla="*/ 331 h 705"/>
                              <a:gd name="T22" fmla="*/ 360 w 523"/>
                              <a:gd name="T23" fmla="*/ 312 h 705"/>
                              <a:gd name="T24" fmla="*/ 379 w 523"/>
                              <a:gd name="T25" fmla="*/ 302 h 705"/>
                              <a:gd name="T26" fmla="*/ 399 w 523"/>
                              <a:gd name="T27" fmla="*/ 288 h 705"/>
                              <a:gd name="T28" fmla="*/ 403 w 523"/>
                              <a:gd name="T29" fmla="*/ 259 h 705"/>
                              <a:gd name="T30" fmla="*/ 379 w 523"/>
                              <a:gd name="T31" fmla="*/ 216 h 705"/>
                              <a:gd name="T32" fmla="*/ 336 w 523"/>
                              <a:gd name="T33" fmla="*/ 177 h 705"/>
                              <a:gd name="T34" fmla="*/ 283 w 523"/>
                              <a:gd name="T35" fmla="*/ 158 h 705"/>
                              <a:gd name="T36" fmla="*/ 211 w 523"/>
                              <a:gd name="T37" fmla="*/ 144 h 705"/>
                              <a:gd name="T38" fmla="*/ 154 w 523"/>
                              <a:gd name="T39" fmla="*/ 149 h 705"/>
                              <a:gd name="T40" fmla="*/ 115 w 523"/>
                              <a:gd name="T41" fmla="*/ 168 h 705"/>
                              <a:gd name="T42" fmla="*/ 106 w 523"/>
                              <a:gd name="T43" fmla="*/ 149 h 705"/>
                              <a:gd name="T44" fmla="*/ 115 w 523"/>
                              <a:gd name="T45" fmla="*/ 134 h 705"/>
                              <a:gd name="T46" fmla="*/ 130 w 523"/>
                              <a:gd name="T47" fmla="*/ 120 h 705"/>
                              <a:gd name="T48" fmla="*/ 135 w 523"/>
                              <a:gd name="T49" fmla="*/ 105 h 705"/>
                              <a:gd name="T50" fmla="*/ 125 w 523"/>
                              <a:gd name="T51" fmla="*/ 91 h 705"/>
                              <a:gd name="T52" fmla="*/ 96 w 523"/>
                              <a:gd name="T53" fmla="*/ 72 h 705"/>
                              <a:gd name="T54" fmla="*/ 72 w 523"/>
                              <a:gd name="T55" fmla="*/ 43 h 705"/>
                              <a:gd name="T56" fmla="*/ 53 w 523"/>
                              <a:gd name="T57" fmla="*/ 24 h 705"/>
                              <a:gd name="T58" fmla="*/ 43 w 523"/>
                              <a:gd name="T59" fmla="*/ 0 h 705"/>
                              <a:gd name="T60" fmla="*/ 39 w 523"/>
                              <a:gd name="T61" fmla="*/ 9 h 705"/>
                              <a:gd name="T62" fmla="*/ 0 w 523"/>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43" y="0"/>
                                </a:lnTo>
                                <a:lnTo>
                                  <a:pt x="39" y="9"/>
                                </a:lnTo>
                                <a:lnTo>
                                  <a:pt x="39" y="9"/>
                                </a:lnTo>
                                <a:lnTo>
                                  <a:pt x="0" y="67"/>
                                </a:lnTo>
                                <a:lnTo>
                                  <a:pt x="514"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Freeform 30"/>
                        <wps:cNvSpPr>
                          <a:spLocks/>
                        </wps:cNvSpPr>
                        <wps:spPr bwMode="auto">
                          <a:xfrm>
                            <a:off x="8275" y="13651"/>
                            <a:ext cx="158" cy="187"/>
                          </a:xfrm>
                          <a:custGeom>
                            <a:avLst/>
                            <a:gdLst>
                              <a:gd name="T0" fmla="*/ 115 w 158"/>
                              <a:gd name="T1" fmla="*/ 187 h 187"/>
                              <a:gd name="T2" fmla="*/ 101 w 158"/>
                              <a:gd name="T3" fmla="*/ 177 h 187"/>
                              <a:gd name="T4" fmla="*/ 86 w 158"/>
                              <a:gd name="T5" fmla="*/ 163 h 187"/>
                              <a:gd name="T6" fmla="*/ 72 w 158"/>
                              <a:gd name="T7" fmla="*/ 158 h 187"/>
                              <a:gd name="T8" fmla="*/ 58 w 158"/>
                              <a:gd name="T9" fmla="*/ 149 h 187"/>
                              <a:gd name="T10" fmla="*/ 38 w 158"/>
                              <a:gd name="T11" fmla="*/ 144 h 187"/>
                              <a:gd name="T12" fmla="*/ 24 w 158"/>
                              <a:gd name="T13" fmla="*/ 144 h 187"/>
                              <a:gd name="T14" fmla="*/ 10 w 158"/>
                              <a:gd name="T15" fmla="*/ 139 h 187"/>
                              <a:gd name="T16" fmla="*/ 0 w 158"/>
                              <a:gd name="T17" fmla="*/ 144 h 187"/>
                              <a:gd name="T18" fmla="*/ 5 w 158"/>
                              <a:gd name="T19" fmla="*/ 129 h 187"/>
                              <a:gd name="T20" fmla="*/ 14 w 158"/>
                              <a:gd name="T21" fmla="*/ 120 h 187"/>
                              <a:gd name="T22" fmla="*/ 24 w 158"/>
                              <a:gd name="T23" fmla="*/ 110 h 187"/>
                              <a:gd name="T24" fmla="*/ 34 w 158"/>
                              <a:gd name="T25" fmla="*/ 101 h 187"/>
                              <a:gd name="T26" fmla="*/ 43 w 158"/>
                              <a:gd name="T27" fmla="*/ 91 h 187"/>
                              <a:gd name="T28" fmla="*/ 53 w 158"/>
                              <a:gd name="T29" fmla="*/ 86 h 187"/>
                              <a:gd name="T30" fmla="*/ 58 w 158"/>
                              <a:gd name="T31" fmla="*/ 77 h 187"/>
                              <a:gd name="T32" fmla="*/ 67 w 158"/>
                              <a:gd name="T33" fmla="*/ 77 h 187"/>
                              <a:gd name="T34" fmla="*/ 58 w 158"/>
                              <a:gd name="T35" fmla="*/ 72 h 187"/>
                              <a:gd name="T36" fmla="*/ 48 w 158"/>
                              <a:gd name="T37" fmla="*/ 62 h 187"/>
                              <a:gd name="T38" fmla="*/ 43 w 158"/>
                              <a:gd name="T39" fmla="*/ 57 h 187"/>
                              <a:gd name="T40" fmla="*/ 38 w 158"/>
                              <a:gd name="T41" fmla="*/ 48 h 187"/>
                              <a:gd name="T42" fmla="*/ 34 w 158"/>
                              <a:gd name="T43" fmla="*/ 33 h 187"/>
                              <a:gd name="T44" fmla="*/ 29 w 158"/>
                              <a:gd name="T45" fmla="*/ 24 h 187"/>
                              <a:gd name="T46" fmla="*/ 34 w 158"/>
                              <a:gd name="T47" fmla="*/ 9 h 187"/>
                              <a:gd name="T48" fmla="*/ 43 w 158"/>
                              <a:gd name="T49" fmla="*/ 0 h 187"/>
                              <a:gd name="T50" fmla="*/ 158 w 158"/>
                              <a:gd name="T51" fmla="*/ 144 h 187"/>
                              <a:gd name="T52" fmla="*/ 115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Freeform 31"/>
                        <wps:cNvSpPr>
                          <a:spLocks/>
                        </wps:cNvSpPr>
                        <wps:spPr bwMode="auto">
                          <a:xfrm>
                            <a:off x="8318" y="13598"/>
                            <a:ext cx="154" cy="197"/>
                          </a:xfrm>
                          <a:custGeom>
                            <a:avLst/>
                            <a:gdLst>
                              <a:gd name="T0" fmla="*/ 154 w 154"/>
                              <a:gd name="T1" fmla="*/ 149 h 197"/>
                              <a:gd name="T2" fmla="*/ 144 w 154"/>
                              <a:gd name="T3" fmla="*/ 130 h 197"/>
                              <a:gd name="T4" fmla="*/ 135 w 154"/>
                              <a:gd name="T5" fmla="*/ 110 h 197"/>
                              <a:gd name="T6" fmla="*/ 125 w 154"/>
                              <a:gd name="T7" fmla="*/ 91 h 197"/>
                              <a:gd name="T8" fmla="*/ 120 w 154"/>
                              <a:gd name="T9" fmla="*/ 67 h 197"/>
                              <a:gd name="T10" fmla="*/ 115 w 154"/>
                              <a:gd name="T11" fmla="*/ 53 h 197"/>
                              <a:gd name="T12" fmla="*/ 115 w 154"/>
                              <a:gd name="T13" fmla="*/ 29 h 197"/>
                              <a:gd name="T14" fmla="*/ 111 w 154"/>
                              <a:gd name="T15" fmla="*/ 14 h 197"/>
                              <a:gd name="T16" fmla="*/ 115 w 154"/>
                              <a:gd name="T17" fmla="*/ 0 h 197"/>
                              <a:gd name="T18" fmla="*/ 106 w 154"/>
                              <a:gd name="T19" fmla="*/ 10 h 197"/>
                              <a:gd name="T20" fmla="*/ 96 w 154"/>
                              <a:gd name="T21" fmla="*/ 19 h 197"/>
                              <a:gd name="T22" fmla="*/ 87 w 154"/>
                              <a:gd name="T23" fmla="*/ 29 h 197"/>
                              <a:gd name="T24" fmla="*/ 82 w 154"/>
                              <a:gd name="T25" fmla="*/ 43 h 197"/>
                              <a:gd name="T26" fmla="*/ 72 w 154"/>
                              <a:gd name="T27" fmla="*/ 53 h 197"/>
                              <a:gd name="T28" fmla="*/ 67 w 154"/>
                              <a:gd name="T29" fmla="*/ 62 h 197"/>
                              <a:gd name="T30" fmla="*/ 63 w 154"/>
                              <a:gd name="T31" fmla="*/ 72 h 197"/>
                              <a:gd name="T32" fmla="*/ 63 w 154"/>
                              <a:gd name="T33" fmla="*/ 82 h 197"/>
                              <a:gd name="T34" fmla="*/ 58 w 154"/>
                              <a:gd name="T35" fmla="*/ 72 h 197"/>
                              <a:gd name="T36" fmla="*/ 53 w 154"/>
                              <a:gd name="T37" fmla="*/ 62 h 197"/>
                              <a:gd name="T38" fmla="*/ 43 w 154"/>
                              <a:gd name="T39" fmla="*/ 53 h 197"/>
                              <a:gd name="T40" fmla="*/ 39 w 154"/>
                              <a:gd name="T41" fmla="*/ 43 h 197"/>
                              <a:gd name="T42" fmla="*/ 29 w 154"/>
                              <a:gd name="T43" fmla="*/ 38 h 197"/>
                              <a:gd name="T44" fmla="*/ 19 w 154"/>
                              <a:gd name="T45" fmla="*/ 38 h 197"/>
                              <a:gd name="T46" fmla="*/ 10 w 154"/>
                              <a:gd name="T47" fmla="*/ 43 h 197"/>
                              <a:gd name="T48" fmla="*/ 0 w 154"/>
                              <a:gd name="T49" fmla="*/ 53 h 197"/>
                              <a:gd name="T50" fmla="*/ 115 w 154"/>
                              <a:gd name="T51" fmla="*/ 197 h 197"/>
                              <a:gd name="T52" fmla="*/ 154 w 154"/>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Freeform 32"/>
                        <wps:cNvSpPr>
                          <a:spLocks/>
                        </wps:cNvSpPr>
                        <wps:spPr bwMode="auto">
                          <a:xfrm>
                            <a:off x="8443" y="13660"/>
                            <a:ext cx="139" cy="183"/>
                          </a:xfrm>
                          <a:custGeom>
                            <a:avLst/>
                            <a:gdLst>
                              <a:gd name="T0" fmla="*/ 29 w 139"/>
                              <a:gd name="T1" fmla="*/ 183 h 183"/>
                              <a:gd name="T2" fmla="*/ 43 w 139"/>
                              <a:gd name="T3" fmla="*/ 164 h 183"/>
                              <a:gd name="T4" fmla="*/ 62 w 139"/>
                              <a:gd name="T5" fmla="*/ 144 h 183"/>
                              <a:gd name="T6" fmla="*/ 77 w 139"/>
                              <a:gd name="T7" fmla="*/ 120 h 183"/>
                              <a:gd name="T8" fmla="*/ 96 w 139"/>
                              <a:gd name="T9" fmla="*/ 101 h 183"/>
                              <a:gd name="T10" fmla="*/ 110 w 139"/>
                              <a:gd name="T11" fmla="*/ 82 h 183"/>
                              <a:gd name="T12" fmla="*/ 120 w 139"/>
                              <a:gd name="T13" fmla="*/ 68 h 183"/>
                              <a:gd name="T14" fmla="*/ 130 w 139"/>
                              <a:gd name="T15" fmla="*/ 53 h 183"/>
                              <a:gd name="T16" fmla="*/ 134 w 139"/>
                              <a:gd name="T17" fmla="*/ 48 h 183"/>
                              <a:gd name="T18" fmla="*/ 139 w 139"/>
                              <a:gd name="T19" fmla="*/ 39 h 183"/>
                              <a:gd name="T20" fmla="*/ 139 w 139"/>
                              <a:gd name="T21" fmla="*/ 29 h 183"/>
                              <a:gd name="T22" fmla="*/ 139 w 139"/>
                              <a:gd name="T23" fmla="*/ 20 h 183"/>
                              <a:gd name="T24" fmla="*/ 134 w 139"/>
                              <a:gd name="T25" fmla="*/ 10 h 183"/>
                              <a:gd name="T26" fmla="*/ 130 w 139"/>
                              <a:gd name="T27" fmla="*/ 5 h 183"/>
                              <a:gd name="T28" fmla="*/ 120 w 139"/>
                              <a:gd name="T29" fmla="*/ 0 h 183"/>
                              <a:gd name="T30" fmla="*/ 110 w 139"/>
                              <a:gd name="T31" fmla="*/ 0 h 183"/>
                              <a:gd name="T32" fmla="*/ 101 w 139"/>
                              <a:gd name="T33" fmla="*/ 10 h 183"/>
                              <a:gd name="T34" fmla="*/ 91 w 139"/>
                              <a:gd name="T35" fmla="*/ 24 h 183"/>
                              <a:gd name="T36" fmla="*/ 77 w 139"/>
                              <a:gd name="T37" fmla="*/ 44 h 183"/>
                              <a:gd name="T38" fmla="*/ 58 w 139"/>
                              <a:gd name="T39" fmla="*/ 68 h 183"/>
                              <a:gd name="T40" fmla="*/ 43 w 139"/>
                              <a:gd name="T41" fmla="*/ 92 h 183"/>
                              <a:gd name="T42" fmla="*/ 24 w 139"/>
                              <a:gd name="T43" fmla="*/ 111 h 183"/>
                              <a:gd name="T44" fmla="*/ 14 w 139"/>
                              <a:gd name="T45" fmla="*/ 130 h 183"/>
                              <a:gd name="T46" fmla="*/ 5 w 139"/>
                              <a:gd name="T47" fmla="*/ 144 h 183"/>
                              <a:gd name="T48" fmla="*/ 0 w 139"/>
                              <a:gd name="T49" fmla="*/ 149 h 183"/>
                              <a:gd name="T50" fmla="*/ 29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 name="Freeform 33"/>
                        <wps:cNvSpPr>
                          <a:spLocks/>
                        </wps:cNvSpPr>
                        <wps:spPr bwMode="auto">
                          <a:xfrm>
                            <a:off x="8457" y="12868"/>
                            <a:ext cx="687" cy="1028"/>
                          </a:xfrm>
                          <a:custGeom>
                            <a:avLst/>
                            <a:gdLst>
                              <a:gd name="T0" fmla="*/ 600 w 687"/>
                              <a:gd name="T1" fmla="*/ 452 h 1028"/>
                              <a:gd name="T2" fmla="*/ 543 w 687"/>
                              <a:gd name="T3" fmla="*/ 423 h 1028"/>
                              <a:gd name="T4" fmla="*/ 452 w 687"/>
                              <a:gd name="T5" fmla="*/ 610 h 1028"/>
                              <a:gd name="T6" fmla="*/ 341 w 687"/>
                              <a:gd name="T7" fmla="*/ 792 h 1028"/>
                              <a:gd name="T8" fmla="*/ 168 w 687"/>
                              <a:gd name="T9" fmla="*/ 860 h 1028"/>
                              <a:gd name="T10" fmla="*/ 48 w 687"/>
                              <a:gd name="T11" fmla="*/ 816 h 1028"/>
                              <a:gd name="T12" fmla="*/ 24 w 687"/>
                              <a:gd name="T13" fmla="*/ 749 h 1028"/>
                              <a:gd name="T14" fmla="*/ 87 w 687"/>
                              <a:gd name="T15" fmla="*/ 639 h 1028"/>
                              <a:gd name="T16" fmla="*/ 250 w 687"/>
                              <a:gd name="T17" fmla="*/ 552 h 1028"/>
                              <a:gd name="T18" fmla="*/ 317 w 687"/>
                              <a:gd name="T19" fmla="*/ 380 h 1028"/>
                              <a:gd name="T20" fmla="*/ 250 w 687"/>
                              <a:gd name="T21" fmla="*/ 226 h 1028"/>
                              <a:gd name="T22" fmla="*/ 197 w 687"/>
                              <a:gd name="T23" fmla="*/ 216 h 1028"/>
                              <a:gd name="T24" fmla="*/ 212 w 687"/>
                              <a:gd name="T25" fmla="*/ 58 h 1028"/>
                              <a:gd name="T26" fmla="*/ 346 w 687"/>
                              <a:gd name="T27" fmla="*/ 58 h 1028"/>
                              <a:gd name="T28" fmla="*/ 341 w 687"/>
                              <a:gd name="T29" fmla="*/ 164 h 1028"/>
                              <a:gd name="T30" fmla="*/ 288 w 687"/>
                              <a:gd name="T31" fmla="*/ 183 h 1028"/>
                              <a:gd name="T32" fmla="*/ 312 w 687"/>
                              <a:gd name="T33" fmla="*/ 149 h 1028"/>
                              <a:gd name="T34" fmla="*/ 284 w 687"/>
                              <a:gd name="T35" fmla="*/ 111 h 1028"/>
                              <a:gd name="T36" fmla="*/ 255 w 687"/>
                              <a:gd name="T37" fmla="*/ 192 h 1028"/>
                              <a:gd name="T38" fmla="*/ 346 w 687"/>
                              <a:gd name="T39" fmla="*/ 202 h 1028"/>
                              <a:gd name="T40" fmla="*/ 375 w 687"/>
                              <a:gd name="T41" fmla="*/ 53 h 1028"/>
                              <a:gd name="T42" fmla="*/ 245 w 687"/>
                              <a:gd name="T43" fmla="*/ 5 h 1028"/>
                              <a:gd name="T44" fmla="*/ 168 w 687"/>
                              <a:gd name="T45" fmla="*/ 226 h 1028"/>
                              <a:gd name="T46" fmla="*/ 101 w 687"/>
                              <a:gd name="T47" fmla="*/ 394 h 1028"/>
                              <a:gd name="T48" fmla="*/ 168 w 687"/>
                              <a:gd name="T49" fmla="*/ 442 h 1028"/>
                              <a:gd name="T50" fmla="*/ 197 w 687"/>
                              <a:gd name="T51" fmla="*/ 370 h 1028"/>
                              <a:gd name="T52" fmla="*/ 173 w 687"/>
                              <a:gd name="T53" fmla="*/ 365 h 1028"/>
                              <a:gd name="T54" fmla="*/ 159 w 687"/>
                              <a:gd name="T55" fmla="*/ 418 h 1028"/>
                              <a:gd name="T56" fmla="*/ 120 w 687"/>
                              <a:gd name="T57" fmla="*/ 346 h 1028"/>
                              <a:gd name="T58" fmla="*/ 202 w 687"/>
                              <a:gd name="T59" fmla="*/ 245 h 1028"/>
                              <a:gd name="T60" fmla="*/ 288 w 687"/>
                              <a:gd name="T61" fmla="*/ 336 h 1028"/>
                              <a:gd name="T62" fmla="*/ 250 w 687"/>
                              <a:gd name="T63" fmla="*/ 336 h 1028"/>
                              <a:gd name="T64" fmla="*/ 274 w 687"/>
                              <a:gd name="T65" fmla="*/ 456 h 1028"/>
                              <a:gd name="T66" fmla="*/ 197 w 687"/>
                              <a:gd name="T67" fmla="*/ 576 h 1028"/>
                              <a:gd name="T68" fmla="*/ 82 w 687"/>
                              <a:gd name="T69" fmla="*/ 620 h 1028"/>
                              <a:gd name="T70" fmla="*/ 5 w 687"/>
                              <a:gd name="T71" fmla="*/ 706 h 1028"/>
                              <a:gd name="T72" fmla="*/ 20 w 687"/>
                              <a:gd name="T73" fmla="*/ 845 h 1028"/>
                              <a:gd name="T74" fmla="*/ 111 w 687"/>
                              <a:gd name="T75" fmla="*/ 922 h 1028"/>
                              <a:gd name="T76" fmla="*/ 260 w 687"/>
                              <a:gd name="T77" fmla="*/ 941 h 1028"/>
                              <a:gd name="T78" fmla="*/ 404 w 687"/>
                              <a:gd name="T79" fmla="*/ 864 h 1028"/>
                              <a:gd name="T80" fmla="*/ 495 w 687"/>
                              <a:gd name="T81" fmla="*/ 792 h 1028"/>
                              <a:gd name="T82" fmla="*/ 543 w 687"/>
                              <a:gd name="T83" fmla="*/ 792 h 1028"/>
                              <a:gd name="T84" fmla="*/ 432 w 687"/>
                              <a:gd name="T85" fmla="*/ 855 h 1028"/>
                              <a:gd name="T86" fmla="*/ 346 w 687"/>
                              <a:gd name="T87" fmla="*/ 927 h 1028"/>
                              <a:gd name="T88" fmla="*/ 351 w 687"/>
                              <a:gd name="T89" fmla="*/ 1013 h 1028"/>
                              <a:gd name="T90" fmla="*/ 447 w 687"/>
                              <a:gd name="T91" fmla="*/ 965 h 1028"/>
                              <a:gd name="T92" fmla="*/ 500 w 687"/>
                              <a:gd name="T93" fmla="*/ 960 h 1028"/>
                              <a:gd name="T94" fmla="*/ 552 w 687"/>
                              <a:gd name="T95" fmla="*/ 1013 h 1028"/>
                              <a:gd name="T96" fmla="*/ 624 w 687"/>
                              <a:gd name="T97" fmla="*/ 927 h 1028"/>
                              <a:gd name="T98" fmla="*/ 581 w 687"/>
                              <a:gd name="T99" fmla="*/ 855 h 1028"/>
                              <a:gd name="T100" fmla="*/ 639 w 687"/>
                              <a:gd name="T101" fmla="*/ 821 h 1028"/>
                              <a:gd name="T102" fmla="*/ 624 w 687"/>
                              <a:gd name="T103" fmla="*/ 744 h 1028"/>
                              <a:gd name="T104" fmla="*/ 610 w 687"/>
                              <a:gd name="T105" fmla="*/ 706 h 1028"/>
                              <a:gd name="T106" fmla="*/ 648 w 687"/>
                              <a:gd name="T107" fmla="*/ 653 h 1028"/>
                              <a:gd name="T108" fmla="*/ 668 w 687"/>
                              <a:gd name="T109" fmla="*/ 548 h 1028"/>
                              <a:gd name="T110" fmla="*/ 605 w 687"/>
                              <a:gd name="T111" fmla="*/ 572 h 1028"/>
                              <a:gd name="T112" fmla="*/ 533 w 687"/>
                              <a:gd name="T113" fmla="*/ 658 h 1028"/>
                              <a:gd name="T114" fmla="*/ 509 w 687"/>
                              <a:gd name="T115" fmla="*/ 653 h 1028"/>
                              <a:gd name="T116" fmla="*/ 581 w 687"/>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34"/>
                        <wps:cNvSpPr>
                          <a:spLocks/>
                        </wps:cNvSpPr>
                        <wps:spPr bwMode="auto">
                          <a:xfrm>
                            <a:off x="8616" y="13430"/>
                            <a:ext cx="144" cy="96"/>
                          </a:xfrm>
                          <a:custGeom>
                            <a:avLst/>
                            <a:gdLst>
                              <a:gd name="T0" fmla="*/ 0 w 144"/>
                              <a:gd name="T1" fmla="*/ 43 h 96"/>
                              <a:gd name="T2" fmla="*/ 9 w 144"/>
                              <a:gd name="T3" fmla="*/ 62 h 96"/>
                              <a:gd name="T4" fmla="*/ 24 w 144"/>
                              <a:gd name="T5" fmla="*/ 72 h 96"/>
                              <a:gd name="T6" fmla="*/ 43 w 144"/>
                              <a:gd name="T7" fmla="*/ 86 h 96"/>
                              <a:gd name="T8" fmla="*/ 62 w 144"/>
                              <a:gd name="T9" fmla="*/ 91 h 96"/>
                              <a:gd name="T10" fmla="*/ 81 w 144"/>
                              <a:gd name="T11" fmla="*/ 96 h 96"/>
                              <a:gd name="T12" fmla="*/ 105 w 144"/>
                              <a:gd name="T13" fmla="*/ 96 h 96"/>
                              <a:gd name="T14" fmla="*/ 125 w 144"/>
                              <a:gd name="T15" fmla="*/ 96 h 96"/>
                              <a:gd name="T16" fmla="*/ 144 w 144"/>
                              <a:gd name="T17" fmla="*/ 91 h 96"/>
                              <a:gd name="T18" fmla="*/ 129 w 144"/>
                              <a:gd name="T19" fmla="*/ 82 h 96"/>
                              <a:gd name="T20" fmla="*/ 115 w 144"/>
                              <a:gd name="T21" fmla="*/ 77 h 96"/>
                              <a:gd name="T22" fmla="*/ 101 w 144"/>
                              <a:gd name="T23" fmla="*/ 67 h 96"/>
                              <a:gd name="T24" fmla="*/ 86 w 144"/>
                              <a:gd name="T25" fmla="*/ 62 h 96"/>
                              <a:gd name="T26" fmla="*/ 77 w 144"/>
                              <a:gd name="T27" fmla="*/ 53 h 96"/>
                              <a:gd name="T28" fmla="*/ 72 w 144"/>
                              <a:gd name="T29" fmla="*/ 38 h 96"/>
                              <a:gd name="T30" fmla="*/ 67 w 144"/>
                              <a:gd name="T31" fmla="*/ 24 h 96"/>
                              <a:gd name="T32" fmla="*/ 72 w 144"/>
                              <a:gd name="T33" fmla="*/ 0 h 96"/>
                              <a:gd name="T34" fmla="*/ 0 w 144"/>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 name="Freeform 35"/>
                        <wps:cNvSpPr>
                          <a:spLocks/>
                        </wps:cNvSpPr>
                        <wps:spPr bwMode="auto">
                          <a:xfrm>
                            <a:off x="8553" y="13526"/>
                            <a:ext cx="68" cy="77"/>
                          </a:xfrm>
                          <a:custGeom>
                            <a:avLst/>
                            <a:gdLst>
                              <a:gd name="T0" fmla="*/ 5 w 68"/>
                              <a:gd name="T1" fmla="*/ 62 h 77"/>
                              <a:gd name="T2" fmla="*/ 15 w 68"/>
                              <a:gd name="T3" fmla="*/ 72 h 77"/>
                              <a:gd name="T4" fmla="*/ 24 w 68"/>
                              <a:gd name="T5" fmla="*/ 72 h 77"/>
                              <a:gd name="T6" fmla="*/ 34 w 68"/>
                              <a:gd name="T7" fmla="*/ 77 h 77"/>
                              <a:gd name="T8" fmla="*/ 39 w 68"/>
                              <a:gd name="T9" fmla="*/ 77 h 77"/>
                              <a:gd name="T10" fmla="*/ 44 w 68"/>
                              <a:gd name="T11" fmla="*/ 77 h 77"/>
                              <a:gd name="T12" fmla="*/ 53 w 68"/>
                              <a:gd name="T13" fmla="*/ 72 h 77"/>
                              <a:gd name="T14" fmla="*/ 58 w 68"/>
                              <a:gd name="T15" fmla="*/ 72 h 77"/>
                              <a:gd name="T16" fmla="*/ 63 w 68"/>
                              <a:gd name="T17" fmla="*/ 62 h 77"/>
                              <a:gd name="T18" fmla="*/ 68 w 68"/>
                              <a:gd name="T19" fmla="*/ 48 h 77"/>
                              <a:gd name="T20" fmla="*/ 68 w 68"/>
                              <a:gd name="T21" fmla="*/ 38 h 77"/>
                              <a:gd name="T22" fmla="*/ 58 w 68"/>
                              <a:gd name="T23" fmla="*/ 24 h 77"/>
                              <a:gd name="T24" fmla="*/ 53 w 68"/>
                              <a:gd name="T25" fmla="*/ 10 h 77"/>
                              <a:gd name="T26" fmla="*/ 48 w 68"/>
                              <a:gd name="T27" fmla="*/ 5 h 77"/>
                              <a:gd name="T28" fmla="*/ 44 w 68"/>
                              <a:gd name="T29" fmla="*/ 0 h 77"/>
                              <a:gd name="T30" fmla="*/ 34 w 68"/>
                              <a:gd name="T31" fmla="*/ 0 h 77"/>
                              <a:gd name="T32" fmla="*/ 29 w 68"/>
                              <a:gd name="T33" fmla="*/ 0 h 77"/>
                              <a:gd name="T34" fmla="*/ 20 w 68"/>
                              <a:gd name="T35" fmla="*/ 5 h 77"/>
                              <a:gd name="T36" fmla="*/ 15 w 68"/>
                              <a:gd name="T37" fmla="*/ 5 h 77"/>
                              <a:gd name="T38" fmla="*/ 10 w 68"/>
                              <a:gd name="T39" fmla="*/ 10 h 77"/>
                              <a:gd name="T40" fmla="*/ 5 w 68"/>
                              <a:gd name="T41" fmla="*/ 14 h 77"/>
                              <a:gd name="T42" fmla="*/ 0 w 68"/>
                              <a:gd name="T43" fmla="*/ 24 h 77"/>
                              <a:gd name="T44" fmla="*/ 0 w 68"/>
                              <a:gd name="T45" fmla="*/ 38 h 77"/>
                              <a:gd name="T46" fmla="*/ 0 w 68"/>
                              <a:gd name="T47" fmla="*/ 53 h 77"/>
                              <a:gd name="T48" fmla="*/ 5 w 68"/>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Freeform 36"/>
                        <wps:cNvSpPr>
                          <a:spLocks/>
                        </wps:cNvSpPr>
                        <wps:spPr bwMode="auto">
                          <a:xfrm>
                            <a:off x="8616" y="11846"/>
                            <a:ext cx="494" cy="1488"/>
                          </a:xfrm>
                          <a:custGeom>
                            <a:avLst/>
                            <a:gdLst>
                              <a:gd name="T0" fmla="*/ 417 w 494"/>
                              <a:gd name="T1" fmla="*/ 1339 h 1488"/>
                              <a:gd name="T2" fmla="*/ 417 w 494"/>
                              <a:gd name="T3" fmla="*/ 1210 h 1488"/>
                              <a:gd name="T4" fmla="*/ 393 w 494"/>
                              <a:gd name="T5" fmla="*/ 1075 h 1488"/>
                              <a:gd name="T6" fmla="*/ 341 w 494"/>
                              <a:gd name="T7" fmla="*/ 950 h 1488"/>
                              <a:gd name="T8" fmla="*/ 254 w 494"/>
                              <a:gd name="T9" fmla="*/ 859 h 1488"/>
                              <a:gd name="T10" fmla="*/ 187 w 494"/>
                              <a:gd name="T11" fmla="*/ 816 h 1488"/>
                              <a:gd name="T12" fmla="*/ 225 w 494"/>
                              <a:gd name="T13" fmla="*/ 816 h 1488"/>
                              <a:gd name="T14" fmla="*/ 269 w 494"/>
                              <a:gd name="T15" fmla="*/ 826 h 1488"/>
                              <a:gd name="T16" fmla="*/ 321 w 494"/>
                              <a:gd name="T17" fmla="*/ 816 h 1488"/>
                              <a:gd name="T18" fmla="*/ 360 w 494"/>
                              <a:gd name="T19" fmla="*/ 778 h 1488"/>
                              <a:gd name="T20" fmla="*/ 326 w 494"/>
                              <a:gd name="T21" fmla="*/ 720 h 1488"/>
                              <a:gd name="T22" fmla="*/ 365 w 494"/>
                              <a:gd name="T23" fmla="*/ 710 h 1488"/>
                              <a:gd name="T24" fmla="*/ 437 w 494"/>
                              <a:gd name="T25" fmla="*/ 662 h 1488"/>
                              <a:gd name="T26" fmla="*/ 475 w 494"/>
                              <a:gd name="T27" fmla="*/ 600 h 1488"/>
                              <a:gd name="T28" fmla="*/ 470 w 494"/>
                              <a:gd name="T29" fmla="*/ 566 h 1488"/>
                              <a:gd name="T30" fmla="*/ 403 w 494"/>
                              <a:gd name="T31" fmla="*/ 538 h 1488"/>
                              <a:gd name="T32" fmla="*/ 317 w 494"/>
                              <a:gd name="T33" fmla="*/ 586 h 1488"/>
                              <a:gd name="T34" fmla="*/ 341 w 494"/>
                              <a:gd name="T35" fmla="*/ 547 h 1488"/>
                              <a:gd name="T36" fmla="*/ 403 w 494"/>
                              <a:gd name="T37" fmla="*/ 427 h 1488"/>
                              <a:gd name="T38" fmla="*/ 417 w 494"/>
                              <a:gd name="T39" fmla="*/ 341 h 1488"/>
                              <a:gd name="T40" fmla="*/ 389 w 494"/>
                              <a:gd name="T41" fmla="*/ 331 h 1488"/>
                              <a:gd name="T42" fmla="*/ 317 w 494"/>
                              <a:gd name="T43" fmla="*/ 379 h 1488"/>
                              <a:gd name="T44" fmla="*/ 278 w 494"/>
                              <a:gd name="T45" fmla="*/ 461 h 1488"/>
                              <a:gd name="T46" fmla="*/ 259 w 494"/>
                              <a:gd name="T47" fmla="*/ 470 h 1488"/>
                              <a:gd name="T48" fmla="*/ 269 w 494"/>
                              <a:gd name="T49" fmla="*/ 336 h 1488"/>
                              <a:gd name="T50" fmla="*/ 312 w 494"/>
                              <a:gd name="T51" fmla="*/ 216 h 1488"/>
                              <a:gd name="T52" fmla="*/ 345 w 494"/>
                              <a:gd name="T53" fmla="*/ 125 h 1488"/>
                              <a:gd name="T54" fmla="*/ 360 w 494"/>
                              <a:gd name="T55" fmla="*/ 106 h 1488"/>
                              <a:gd name="T56" fmla="*/ 365 w 494"/>
                              <a:gd name="T57" fmla="*/ 168 h 1488"/>
                              <a:gd name="T58" fmla="*/ 413 w 494"/>
                              <a:gd name="T59" fmla="*/ 182 h 1488"/>
                              <a:gd name="T60" fmla="*/ 451 w 494"/>
                              <a:gd name="T61" fmla="*/ 168 h 1488"/>
                              <a:gd name="T62" fmla="*/ 475 w 494"/>
                              <a:gd name="T63" fmla="*/ 120 h 1488"/>
                              <a:gd name="T64" fmla="*/ 475 w 494"/>
                              <a:gd name="T65" fmla="*/ 58 h 1488"/>
                              <a:gd name="T66" fmla="*/ 432 w 494"/>
                              <a:gd name="T67" fmla="*/ 10 h 1488"/>
                              <a:gd name="T68" fmla="*/ 360 w 494"/>
                              <a:gd name="T69" fmla="*/ 14 h 1488"/>
                              <a:gd name="T70" fmla="*/ 283 w 494"/>
                              <a:gd name="T71" fmla="*/ 96 h 1488"/>
                              <a:gd name="T72" fmla="*/ 235 w 494"/>
                              <a:gd name="T73" fmla="*/ 187 h 1488"/>
                              <a:gd name="T74" fmla="*/ 216 w 494"/>
                              <a:gd name="T75" fmla="*/ 413 h 1488"/>
                              <a:gd name="T76" fmla="*/ 192 w 494"/>
                              <a:gd name="T77" fmla="*/ 614 h 1488"/>
                              <a:gd name="T78" fmla="*/ 125 w 494"/>
                              <a:gd name="T79" fmla="*/ 706 h 1488"/>
                              <a:gd name="T80" fmla="*/ 62 w 494"/>
                              <a:gd name="T81" fmla="*/ 706 h 1488"/>
                              <a:gd name="T82" fmla="*/ 33 w 494"/>
                              <a:gd name="T83" fmla="*/ 653 h 1488"/>
                              <a:gd name="T84" fmla="*/ 53 w 494"/>
                              <a:gd name="T85" fmla="*/ 595 h 1488"/>
                              <a:gd name="T86" fmla="*/ 91 w 494"/>
                              <a:gd name="T87" fmla="*/ 590 h 1488"/>
                              <a:gd name="T88" fmla="*/ 120 w 494"/>
                              <a:gd name="T89" fmla="*/ 629 h 1488"/>
                              <a:gd name="T90" fmla="*/ 120 w 494"/>
                              <a:gd name="T91" fmla="*/ 562 h 1488"/>
                              <a:gd name="T92" fmla="*/ 134 w 494"/>
                              <a:gd name="T93" fmla="*/ 528 h 1488"/>
                              <a:gd name="T94" fmla="*/ 120 w 494"/>
                              <a:gd name="T95" fmla="*/ 480 h 1488"/>
                              <a:gd name="T96" fmla="*/ 81 w 494"/>
                              <a:gd name="T97" fmla="*/ 494 h 1488"/>
                              <a:gd name="T98" fmla="*/ 38 w 494"/>
                              <a:gd name="T99" fmla="*/ 542 h 1488"/>
                              <a:gd name="T100" fmla="*/ 5 w 494"/>
                              <a:gd name="T101" fmla="*/ 648 h 1488"/>
                              <a:gd name="T102" fmla="*/ 29 w 494"/>
                              <a:gd name="T103" fmla="*/ 797 h 1488"/>
                              <a:gd name="T104" fmla="*/ 96 w 494"/>
                              <a:gd name="T105" fmla="*/ 878 h 1488"/>
                              <a:gd name="T106" fmla="*/ 163 w 494"/>
                              <a:gd name="T107" fmla="*/ 931 h 1488"/>
                              <a:gd name="T108" fmla="*/ 245 w 494"/>
                              <a:gd name="T109" fmla="*/ 1051 h 1488"/>
                              <a:gd name="T110" fmla="*/ 312 w 494"/>
                              <a:gd name="T111" fmla="*/ 1214 h 1488"/>
                              <a:gd name="T112" fmla="*/ 317 w 494"/>
                              <a:gd name="T113" fmla="*/ 1488 h 1488"/>
                              <a:gd name="T114" fmla="*/ 350 w 494"/>
                              <a:gd name="T115" fmla="*/ 1445 h 1488"/>
                              <a:gd name="T116" fmla="*/ 379 w 494"/>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Freeform 37"/>
                        <wps:cNvSpPr>
                          <a:spLocks/>
                        </wps:cNvSpPr>
                        <wps:spPr bwMode="auto">
                          <a:xfrm>
                            <a:off x="8880" y="13838"/>
                            <a:ext cx="254" cy="811"/>
                          </a:xfrm>
                          <a:custGeom>
                            <a:avLst/>
                            <a:gdLst>
                              <a:gd name="T0" fmla="*/ 0 w 254"/>
                              <a:gd name="T1" fmla="*/ 53 h 811"/>
                              <a:gd name="T2" fmla="*/ 48 w 254"/>
                              <a:gd name="T3" fmla="*/ 115 h 811"/>
                              <a:gd name="T4" fmla="*/ 81 w 254"/>
                              <a:gd name="T5" fmla="*/ 187 h 811"/>
                              <a:gd name="T6" fmla="*/ 115 w 254"/>
                              <a:gd name="T7" fmla="*/ 264 h 811"/>
                              <a:gd name="T8" fmla="*/ 139 w 254"/>
                              <a:gd name="T9" fmla="*/ 346 h 811"/>
                              <a:gd name="T10" fmla="*/ 158 w 254"/>
                              <a:gd name="T11" fmla="*/ 432 h 811"/>
                              <a:gd name="T12" fmla="*/ 163 w 254"/>
                              <a:gd name="T13" fmla="*/ 523 h 811"/>
                              <a:gd name="T14" fmla="*/ 163 w 254"/>
                              <a:gd name="T15" fmla="*/ 619 h 811"/>
                              <a:gd name="T16" fmla="*/ 153 w 254"/>
                              <a:gd name="T17" fmla="*/ 710 h 811"/>
                              <a:gd name="T18" fmla="*/ 235 w 254"/>
                              <a:gd name="T19" fmla="*/ 811 h 811"/>
                              <a:gd name="T20" fmla="*/ 249 w 254"/>
                              <a:gd name="T21" fmla="*/ 730 h 811"/>
                              <a:gd name="T22" fmla="*/ 254 w 254"/>
                              <a:gd name="T23" fmla="*/ 638 h 811"/>
                              <a:gd name="T24" fmla="*/ 254 w 254"/>
                              <a:gd name="T25" fmla="*/ 542 h 811"/>
                              <a:gd name="T26" fmla="*/ 249 w 254"/>
                              <a:gd name="T27" fmla="*/ 442 h 811"/>
                              <a:gd name="T28" fmla="*/ 235 w 254"/>
                              <a:gd name="T29" fmla="*/ 341 h 811"/>
                              <a:gd name="T30" fmla="*/ 211 w 254"/>
                              <a:gd name="T31" fmla="*/ 240 h 811"/>
                              <a:gd name="T32" fmla="*/ 182 w 254"/>
                              <a:gd name="T33" fmla="*/ 149 h 811"/>
                              <a:gd name="T34" fmla="*/ 144 w 254"/>
                              <a:gd name="T35" fmla="*/ 62 h 811"/>
                              <a:gd name="T36" fmla="*/ 139 w 254"/>
                              <a:gd name="T37" fmla="*/ 62 h 811"/>
                              <a:gd name="T38" fmla="*/ 129 w 254"/>
                              <a:gd name="T39" fmla="*/ 62 h 811"/>
                              <a:gd name="T40" fmla="*/ 115 w 254"/>
                              <a:gd name="T41" fmla="*/ 58 h 811"/>
                              <a:gd name="T42" fmla="*/ 105 w 254"/>
                              <a:gd name="T43" fmla="*/ 53 h 811"/>
                              <a:gd name="T44" fmla="*/ 96 w 254"/>
                              <a:gd name="T45" fmla="*/ 48 h 811"/>
                              <a:gd name="T46" fmla="*/ 86 w 254"/>
                              <a:gd name="T47" fmla="*/ 34 h 811"/>
                              <a:gd name="T48" fmla="*/ 77 w 254"/>
                              <a:gd name="T49" fmla="*/ 24 h 811"/>
                              <a:gd name="T50" fmla="*/ 62 w 254"/>
                              <a:gd name="T51" fmla="*/ 5 h 811"/>
                              <a:gd name="T52" fmla="*/ 57 w 254"/>
                              <a:gd name="T53" fmla="*/ 0 h 811"/>
                              <a:gd name="T54" fmla="*/ 48 w 254"/>
                              <a:gd name="T55" fmla="*/ 0 h 811"/>
                              <a:gd name="T56" fmla="*/ 43 w 254"/>
                              <a:gd name="T57" fmla="*/ 5 h 811"/>
                              <a:gd name="T58" fmla="*/ 33 w 254"/>
                              <a:gd name="T59" fmla="*/ 14 h 811"/>
                              <a:gd name="T60" fmla="*/ 29 w 254"/>
                              <a:gd name="T61" fmla="*/ 29 h 811"/>
                              <a:gd name="T62" fmla="*/ 19 w 254"/>
                              <a:gd name="T63" fmla="*/ 38 h 811"/>
                              <a:gd name="T64" fmla="*/ 9 w 254"/>
                              <a:gd name="T65" fmla="*/ 48 h 811"/>
                              <a:gd name="T66" fmla="*/ 0 w 254"/>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reeform 38"/>
                        <wps:cNvSpPr>
                          <a:spLocks/>
                        </wps:cNvSpPr>
                        <wps:spPr bwMode="auto">
                          <a:xfrm>
                            <a:off x="667" y="700"/>
                            <a:ext cx="149" cy="173"/>
                          </a:xfrm>
                          <a:custGeom>
                            <a:avLst/>
                            <a:gdLst>
                              <a:gd name="T0" fmla="*/ 0 w 149"/>
                              <a:gd name="T1" fmla="*/ 140 h 173"/>
                              <a:gd name="T2" fmla="*/ 19 w 149"/>
                              <a:gd name="T3" fmla="*/ 120 h 173"/>
                              <a:gd name="T4" fmla="*/ 34 w 149"/>
                              <a:gd name="T5" fmla="*/ 96 h 173"/>
                              <a:gd name="T6" fmla="*/ 53 w 149"/>
                              <a:gd name="T7" fmla="*/ 77 h 173"/>
                              <a:gd name="T8" fmla="*/ 67 w 149"/>
                              <a:gd name="T9" fmla="*/ 58 h 173"/>
                              <a:gd name="T10" fmla="*/ 82 w 149"/>
                              <a:gd name="T11" fmla="*/ 39 h 173"/>
                              <a:gd name="T12" fmla="*/ 96 w 149"/>
                              <a:gd name="T13" fmla="*/ 24 h 173"/>
                              <a:gd name="T14" fmla="*/ 106 w 149"/>
                              <a:gd name="T15" fmla="*/ 10 h 173"/>
                              <a:gd name="T16" fmla="*/ 110 w 149"/>
                              <a:gd name="T17" fmla="*/ 5 h 173"/>
                              <a:gd name="T18" fmla="*/ 115 w 149"/>
                              <a:gd name="T19" fmla="*/ 0 h 173"/>
                              <a:gd name="T20" fmla="*/ 125 w 149"/>
                              <a:gd name="T21" fmla="*/ 0 h 173"/>
                              <a:gd name="T22" fmla="*/ 134 w 149"/>
                              <a:gd name="T23" fmla="*/ 0 h 173"/>
                              <a:gd name="T24" fmla="*/ 139 w 149"/>
                              <a:gd name="T25" fmla="*/ 5 h 173"/>
                              <a:gd name="T26" fmla="*/ 149 w 149"/>
                              <a:gd name="T27" fmla="*/ 15 h 173"/>
                              <a:gd name="T28" fmla="*/ 149 w 149"/>
                              <a:gd name="T29" fmla="*/ 24 h 173"/>
                              <a:gd name="T30" fmla="*/ 149 w 149"/>
                              <a:gd name="T31" fmla="*/ 34 h 173"/>
                              <a:gd name="T32" fmla="*/ 139 w 149"/>
                              <a:gd name="T33" fmla="*/ 44 h 173"/>
                              <a:gd name="T34" fmla="*/ 130 w 149"/>
                              <a:gd name="T35" fmla="*/ 63 h 173"/>
                              <a:gd name="T36" fmla="*/ 110 w 149"/>
                              <a:gd name="T37" fmla="*/ 82 h 173"/>
                              <a:gd name="T38" fmla="*/ 96 w 149"/>
                              <a:gd name="T39" fmla="*/ 101 h 173"/>
                              <a:gd name="T40" fmla="*/ 77 w 149"/>
                              <a:gd name="T41" fmla="*/ 125 h 173"/>
                              <a:gd name="T42" fmla="*/ 58 w 149"/>
                              <a:gd name="T43" fmla="*/ 144 h 173"/>
                              <a:gd name="T44" fmla="*/ 43 w 149"/>
                              <a:gd name="T45" fmla="*/ 159 h 173"/>
                              <a:gd name="T46" fmla="*/ 34 w 149"/>
                              <a:gd name="T47" fmla="*/ 173 h 173"/>
                              <a:gd name="T48" fmla="*/ 29 w 149"/>
                              <a:gd name="T49" fmla="*/ 173 h 173"/>
                              <a:gd name="T50" fmla="*/ 0 w 149"/>
                              <a:gd name="T51" fmla="*/ 14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 name="Freeform 39"/>
                        <wps:cNvSpPr>
                          <a:spLocks/>
                        </wps:cNvSpPr>
                        <wps:spPr bwMode="auto">
                          <a:xfrm>
                            <a:off x="633" y="0"/>
                            <a:ext cx="816" cy="854"/>
                          </a:xfrm>
                          <a:custGeom>
                            <a:avLst/>
                            <a:gdLst>
                              <a:gd name="T0" fmla="*/ 452 w 816"/>
                              <a:gd name="T1" fmla="*/ 105 h 854"/>
                              <a:gd name="T2" fmla="*/ 476 w 816"/>
                              <a:gd name="T3" fmla="*/ 177 h 854"/>
                              <a:gd name="T4" fmla="*/ 327 w 816"/>
                              <a:gd name="T5" fmla="*/ 292 h 854"/>
                              <a:gd name="T6" fmla="*/ 183 w 816"/>
                              <a:gd name="T7" fmla="*/ 432 h 854"/>
                              <a:gd name="T8" fmla="*/ 130 w 816"/>
                              <a:gd name="T9" fmla="*/ 648 h 854"/>
                              <a:gd name="T10" fmla="*/ 164 w 816"/>
                              <a:gd name="T11" fmla="*/ 796 h 854"/>
                              <a:gd name="T12" fmla="*/ 216 w 816"/>
                              <a:gd name="T13" fmla="*/ 825 h 854"/>
                              <a:gd name="T14" fmla="*/ 308 w 816"/>
                              <a:gd name="T15" fmla="*/ 753 h 854"/>
                              <a:gd name="T16" fmla="*/ 375 w 816"/>
                              <a:gd name="T17" fmla="*/ 542 h 854"/>
                              <a:gd name="T18" fmla="*/ 514 w 816"/>
                              <a:gd name="T19" fmla="*/ 460 h 854"/>
                              <a:gd name="T20" fmla="*/ 644 w 816"/>
                              <a:gd name="T21" fmla="*/ 556 h 854"/>
                              <a:gd name="T22" fmla="*/ 720 w 816"/>
                              <a:gd name="T23" fmla="*/ 624 h 854"/>
                              <a:gd name="T24" fmla="*/ 792 w 816"/>
                              <a:gd name="T25" fmla="*/ 460 h 854"/>
                              <a:gd name="T26" fmla="*/ 711 w 816"/>
                              <a:gd name="T27" fmla="*/ 417 h 854"/>
                              <a:gd name="T28" fmla="*/ 682 w 816"/>
                              <a:gd name="T29" fmla="*/ 513 h 854"/>
                              <a:gd name="T30" fmla="*/ 720 w 816"/>
                              <a:gd name="T31" fmla="*/ 489 h 854"/>
                              <a:gd name="T32" fmla="*/ 696 w 816"/>
                              <a:gd name="T33" fmla="*/ 547 h 854"/>
                              <a:gd name="T34" fmla="*/ 648 w 816"/>
                              <a:gd name="T35" fmla="*/ 504 h 854"/>
                              <a:gd name="T36" fmla="*/ 692 w 816"/>
                              <a:gd name="T37" fmla="*/ 393 h 854"/>
                              <a:gd name="T38" fmla="*/ 802 w 816"/>
                              <a:gd name="T39" fmla="*/ 422 h 854"/>
                              <a:gd name="T40" fmla="*/ 783 w 816"/>
                              <a:gd name="T41" fmla="*/ 614 h 854"/>
                              <a:gd name="T42" fmla="*/ 600 w 816"/>
                              <a:gd name="T43" fmla="*/ 691 h 854"/>
                              <a:gd name="T44" fmla="*/ 471 w 816"/>
                              <a:gd name="T45" fmla="*/ 705 h 854"/>
                              <a:gd name="T46" fmla="*/ 500 w 816"/>
                              <a:gd name="T47" fmla="*/ 604 h 854"/>
                              <a:gd name="T48" fmla="*/ 543 w 816"/>
                              <a:gd name="T49" fmla="*/ 633 h 854"/>
                              <a:gd name="T50" fmla="*/ 509 w 816"/>
                              <a:gd name="T51" fmla="*/ 628 h 854"/>
                              <a:gd name="T52" fmla="*/ 485 w 816"/>
                              <a:gd name="T53" fmla="*/ 691 h 854"/>
                              <a:gd name="T54" fmla="*/ 581 w 816"/>
                              <a:gd name="T55" fmla="*/ 681 h 854"/>
                              <a:gd name="T56" fmla="*/ 620 w 816"/>
                              <a:gd name="T57" fmla="*/ 566 h 854"/>
                              <a:gd name="T58" fmla="*/ 557 w 816"/>
                              <a:gd name="T59" fmla="*/ 532 h 854"/>
                              <a:gd name="T60" fmla="*/ 524 w 816"/>
                              <a:gd name="T61" fmla="*/ 523 h 854"/>
                              <a:gd name="T62" fmla="*/ 413 w 816"/>
                              <a:gd name="T63" fmla="*/ 532 h 854"/>
                              <a:gd name="T64" fmla="*/ 322 w 816"/>
                              <a:gd name="T65" fmla="*/ 753 h 854"/>
                              <a:gd name="T66" fmla="*/ 140 w 816"/>
                              <a:gd name="T67" fmla="*/ 830 h 854"/>
                              <a:gd name="T68" fmla="*/ 68 w 816"/>
                              <a:gd name="T69" fmla="*/ 528 h 854"/>
                              <a:gd name="T70" fmla="*/ 125 w 816"/>
                              <a:gd name="T71" fmla="*/ 350 h 854"/>
                              <a:gd name="T72" fmla="*/ 183 w 816"/>
                              <a:gd name="T73" fmla="*/ 240 h 854"/>
                              <a:gd name="T74" fmla="*/ 178 w 816"/>
                              <a:gd name="T75" fmla="*/ 201 h 854"/>
                              <a:gd name="T76" fmla="*/ 68 w 816"/>
                              <a:gd name="T77" fmla="*/ 432 h 854"/>
                              <a:gd name="T78" fmla="*/ 0 w 816"/>
                              <a:gd name="T79" fmla="*/ 369 h 854"/>
                              <a:gd name="T80" fmla="*/ 68 w 816"/>
                              <a:gd name="T81" fmla="*/ 273 h 854"/>
                              <a:gd name="T82" fmla="*/ 29 w 816"/>
                              <a:gd name="T83" fmla="*/ 220 h 854"/>
                              <a:gd name="T84" fmla="*/ 15 w 816"/>
                              <a:gd name="T85" fmla="*/ 120 h 854"/>
                              <a:gd name="T86" fmla="*/ 101 w 816"/>
                              <a:gd name="T87" fmla="*/ 86 h 854"/>
                              <a:gd name="T88" fmla="*/ 140 w 816"/>
                              <a:gd name="T89" fmla="*/ 100 h 854"/>
                              <a:gd name="T90" fmla="*/ 178 w 816"/>
                              <a:gd name="T91" fmla="*/ 52 h 854"/>
                              <a:gd name="T92" fmla="*/ 240 w 816"/>
                              <a:gd name="T93" fmla="*/ 105 h 854"/>
                              <a:gd name="T94" fmla="*/ 264 w 816"/>
                              <a:gd name="T95" fmla="*/ 57 h 854"/>
                              <a:gd name="T96" fmla="*/ 317 w 816"/>
                              <a:gd name="T97" fmla="*/ 43 h 854"/>
                              <a:gd name="T98" fmla="*/ 370 w 816"/>
                              <a:gd name="T99" fmla="*/ 0 h 854"/>
                              <a:gd name="T100" fmla="*/ 336 w 816"/>
                              <a:gd name="T101" fmla="*/ 124 h 854"/>
                              <a:gd name="T102" fmla="*/ 274 w 816"/>
                              <a:gd name="T103" fmla="*/ 211 h 854"/>
                              <a:gd name="T104" fmla="*/ 308 w 816"/>
                              <a:gd name="T105" fmla="*/ 192 h 854"/>
                              <a:gd name="T106" fmla="*/ 375 w 816"/>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 name="Freeform 40"/>
                        <wps:cNvSpPr>
                          <a:spLocks/>
                        </wps:cNvSpPr>
                        <wps:spPr bwMode="auto">
                          <a:xfrm>
                            <a:off x="921" y="475"/>
                            <a:ext cx="77" cy="182"/>
                          </a:xfrm>
                          <a:custGeom>
                            <a:avLst/>
                            <a:gdLst>
                              <a:gd name="T0" fmla="*/ 39 w 77"/>
                              <a:gd name="T1" fmla="*/ 182 h 182"/>
                              <a:gd name="T2" fmla="*/ 29 w 77"/>
                              <a:gd name="T3" fmla="*/ 173 h 182"/>
                              <a:gd name="T4" fmla="*/ 20 w 77"/>
                              <a:gd name="T5" fmla="*/ 153 h 182"/>
                              <a:gd name="T6" fmla="*/ 10 w 77"/>
                              <a:gd name="T7" fmla="*/ 134 h 182"/>
                              <a:gd name="T8" fmla="*/ 5 w 77"/>
                              <a:gd name="T9" fmla="*/ 105 h 182"/>
                              <a:gd name="T10" fmla="*/ 0 w 77"/>
                              <a:gd name="T11" fmla="*/ 81 h 182"/>
                              <a:gd name="T12" fmla="*/ 0 w 77"/>
                              <a:gd name="T13" fmla="*/ 53 h 182"/>
                              <a:gd name="T14" fmla="*/ 0 w 77"/>
                              <a:gd name="T15" fmla="*/ 29 h 182"/>
                              <a:gd name="T16" fmla="*/ 5 w 77"/>
                              <a:gd name="T17" fmla="*/ 0 h 182"/>
                              <a:gd name="T18" fmla="*/ 10 w 77"/>
                              <a:gd name="T19" fmla="*/ 19 h 182"/>
                              <a:gd name="T20" fmla="*/ 20 w 77"/>
                              <a:gd name="T21" fmla="*/ 43 h 182"/>
                              <a:gd name="T22" fmla="*/ 24 w 77"/>
                              <a:gd name="T23" fmla="*/ 57 h 182"/>
                              <a:gd name="T24" fmla="*/ 29 w 77"/>
                              <a:gd name="T25" fmla="*/ 77 h 182"/>
                              <a:gd name="T26" fmla="*/ 34 w 77"/>
                              <a:gd name="T27" fmla="*/ 86 h 182"/>
                              <a:gd name="T28" fmla="*/ 44 w 77"/>
                              <a:gd name="T29" fmla="*/ 96 h 182"/>
                              <a:gd name="T30" fmla="*/ 58 w 77"/>
                              <a:gd name="T31" fmla="*/ 96 h 182"/>
                              <a:gd name="T32" fmla="*/ 77 w 77"/>
                              <a:gd name="T33" fmla="*/ 91 h 182"/>
                              <a:gd name="T34" fmla="*/ 39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 name="Freeform 41"/>
                        <wps:cNvSpPr>
                          <a:spLocks/>
                        </wps:cNvSpPr>
                        <wps:spPr bwMode="auto">
                          <a:xfrm>
                            <a:off x="859" y="652"/>
                            <a:ext cx="62" cy="87"/>
                          </a:xfrm>
                          <a:custGeom>
                            <a:avLst/>
                            <a:gdLst>
                              <a:gd name="T0" fmla="*/ 14 w 62"/>
                              <a:gd name="T1" fmla="*/ 77 h 87"/>
                              <a:gd name="T2" fmla="*/ 5 w 62"/>
                              <a:gd name="T3" fmla="*/ 53 h 87"/>
                              <a:gd name="T4" fmla="*/ 0 w 62"/>
                              <a:gd name="T5" fmla="*/ 39 h 87"/>
                              <a:gd name="T6" fmla="*/ 5 w 62"/>
                              <a:gd name="T7" fmla="*/ 20 h 87"/>
                              <a:gd name="T8" fmla="*/ 14 w 62"/>
                              <a:gd name="T9" fmla="*/ 5 h 87"/>
                              <a:gd name="T10" fmla="*/ 24 w 62"/>
                              <a:gd name="T11" fmla="*/ 0 h 87"/>
                              <a:gd name="T12" fmla="*/ 34 w 62"/>
                              <a:gd name="T13" fmla="*/ 5 h 87"/>
                              <a:gd name="T14" fmla="*/ 48 w 62"/>
                              <a:gd name="T15" fmla="*/ 10 h 87"/>
                              <a:gd name="T16" fmla="*/ 58 w 62"/>
                              <a:gd name="T17" fmla="*/ 20 h 87"/>
                              <a:gd name="T18" fmla="*/ 62 w 62"/>
                              <a:gd name="T19" fmla="*/ 29 h 87"/>
                              <a:gd name="T20" fmla="*/ 62 w 62"/>
                              <a:gd name="T21" fmla="*/ 48 h 87"/>
                              <a:gd name="T22" fmla="*/ 58 w 62"/>
                              <a:gd name="T23" fmla="*/ 63 h 87"/>
                              <a:gd name="T24" fmla="*/ 53 w 62"/>
                              <a:gd name="T25" fmla="*/ 77 h 87"/>
                              <a:gd name="T26" fmla="*/ 43 w 62"/>
                              <a:gd name="T27" fmla="*/ 82 h 87"/>
                              <a:gd name="T28" fmla="*/ 34 w 62"/>
                              <a:gd name="T29" fmla="*/ 87 h 87"/>
                              <a:gd name="T30" fmla="*/ 24 w 62"/>
                              <a:gd name="T31" fmla="*/ 82 h 87"/>
                              <a:gd name="T32" fmla="*/ 14 w 62"/>
                              <a:gd name="T33"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 name="Freeform 42"/>
                        <wps:cNvSpPr>
                          <a:spLocks/>
                        </wps:cNvSpPr>
                        <wps:spPr bwMode="auto">
                          <a:xfrm>
                            <a:off x="1075" y="43"/>
                            <a:ext cx="1190" cy="614"/>
                          </a:xfrm>
                          <a:custGeom>
                            <a:avLst/>
                            <a:gdLst>
                              <a:gd name="T0" fmla="*/ 154 w 1190"/>
                              <a:gd name="T1" fmla="*/ 91 h 614"/>
                              <a:gd name="T2" fmla="*/ 298 w 1190"/>
                              <a:gd name="T3" fmla="*/ 110 h 614"/>
                              <a:gd name="T4" fmla="*/ 432 w 1190"/>
                              <a:gd name="T5" fmla="*/ 187 h 614"/>
                              <a:gd name="T6" fmla="*/ 523 w 1190"/>
                              <a:gd name="T7" fmla="*/ 336 h 614"/>
                              <a:gd name="T8" fmla="*/ 533 w 1190"/>
                              <a:gd name="T9" fmla="*/ 302 h 614"/>
                              <a:gd name="T10" fmla="*/ 547 w 1190"/>
                              <a:gd name="T11" fmla="*/ 192 h 614"/>
                              <a:gd name="T12" fmla="*/ 600 w 1190"/>
                              <a:gd name="T13" fmla="*/ 182 h 614"/>
                              <a:gd name="T14" fmla="*/ 624 w 1190"/>
                              <a:gd name="T15" fmla="*/ 158 h 614"/>
                              <a:gd name="T16" fmla="*/ 682 w 1190"/>
                              <a:gd name="T17" fmla="*/ 53 h 614"/>
                              <a:gd name="T18" fmla="*/ 730 w 1190"/>
                              <a:gd name="T19" fmla="*/ 9 h 614"/>
                              <a:gd name="T20" fmla="*/ 758 w 1190"/>
                              <a:gd name="T21" fmla="*/ 115 h 614"/>
                              <a:gd name="T22" fmla="*/ 710 w 1190"/>
                              <a:gd name="T23" fmla="*/ 249 h 614"/>
                              <a:gd name="T24" fmla="*/ 816 w 1190"/>
                              <a:gd name="T25" fmla="*/ 125 h 614"/>
                              <a:gd name="T26" fmla="*/ 922 w 1190"/>
                              <a:gd name="T27" fmla="*/ 91 h 614"/>
                              <a:gd name="T28" fmla="*/ 922 w 1190"/>
                              <a:gd name="T29" fmla="*/ 158 h 614"/>
                              <a:gd name="T30" fmla="*/ 845 w 1190"/>
                              <a:gd name="T31" fmla="*/ 259 h 614"/>
                              <a:gd name="T32" fmla="*/ 797 w 1190"/>
                              <a:gd name="T33" fmla="*/ 293 h 614"/>
                              <a:gd name="T34" fmla="*/ 874 w 1190"/>
                              <a:gd name="T35" fmla="*/ 283 h 614"/>
                              <a:gd name="T36" fmla="*/ 936 w 1190"/>
                              <a:gd name="T37" fmla="*/ 273 h 614"/>
                              <a:gd name="T38" fmla="*/ 1003 w 1190"/>
                              <a:gd name="T39" fmla="*/ 240 h 614"/>
                              <a:gd name="T40" fmla="*/ 1066 w 1190"/>
                              <a:gd name="T41" fmla="*/ 182 h 614"/>
                              <a:gd name="T42" fmla="*/ 1104 w 1190"/>
                              <a:gd name="T43" fmla="*/ 182 h 614"/>
                              <a:gd name="T44" fmla="*/ 1118 w 1190"/>
                              <a:gd name="T45" fmla="*/ 163 h 614"/>
                              <a:gd name="T46" fmla="*/ 1085 w 1190"/>
                              <a:gd name="T47" fmla="*/ 168 h 614"/>
                              <a:gd name="T48" fmla="*/ 1051 w 1190"/>
                              <a:gd name="T49" fmla="*/ 139 h 614"/>
                              <a:gd name="T50" fmla="*/ 1051 w 1190"/>
                              <a:gd name="T51" fmla="*/ 67 h 614"/>
                              <a:gd name="T52" fmla="*/ 1094 w 1190"/>
                              <a:gd name="T53" fmla="*/ 19 h 614"/>
                              <a:gd name="T54" fmla="*/ 1162 w 1190"/>
                              <a:gd name="T55" fmla="*/ 38 h 614"/>
                              <a:gd name="T56" fmla="*/ 1190 w 1190"/>
                              <a:gd name="T57" fmla="*/ 129 h 614"/>
                              <a:gd name="T58" fmla="*/ 1118 w 1190"/>
                              <a:gd name="T59" fmla="*/ 264 h 614"/>
                              <a:gd name="T60" fmla="*/ 1013 w 1190"/>
                              <a:gd name="T61" fmla="*/ 326 h 614"/>
                              <a:gd name="T62" fmla="*/ 888 w 1190"/>
                              <a:gd name="T63" fmla="*/ 345 h 614"/>
                              <a:gd name="T64" fmla="*/ 773 w 1190"/>
                              <a:gd name="T65" fmla="*/ 355 h 614"/>
                              <a:gd name="T66" fmla="*/ 682 w 1190"/>
                              <a:gd name="T67" fmla="*/ 379 h 614"/>
                              <a:gd name="T68" fmla="*/ 629 w 1190"/>
                              <a:gd name="T69" fmla="*/ 456 h 614"/>
                              <a:gd name="T70" fmla="*/ 638 w 1190"/>
                              <a:gd name="T71" fmla="*/ 557 h 614"/>
                              <a:gd name="T72" fmla="*/ 706 w 1190"/>
                              <a:gd name="T73" fmla="*/ 561 h 614"/>
                              <a:gd name="T74" fmla="*/ 715 w 1190"/>
                              <a:gd name="T75" fmla="*/ 499 h 614"/>
                              <a:gd name="T76" fmla="*/ 701 w 1190"/>
                              <a:gd name="T77" fmla="*/ 461 h 614"/>
                              <a:gd name="T78" fmla="*/ 734 w 1190"/>
                              <a:gd name="T79" fmla="*/ 465 h 614"/>
                              <a:gd name="T80" fmla="*/ 754 w 1190"/>
                              <a:gd name="T81" fmla="*/ 470 h 614"/>
                              <a:gd name="T82" fmla="*/ 778 w 1190"/>
                              <a:gd name="T83" fmla="*/ 446 h 614"/>
                              <a:gd name="T84" fmla="*/ 806 w 1190"/>
                              <a:gd name="T85" fmla="*/ 461 h 614"/>
                              <a:gd name="T86" fmla="*/ 782 w 1190"/>
                              <a:gd name="T87" fmla="*/ 528 h 614"/>
                              <a:gd name="T88" fmla="*/ 734 w 1190"/>
                              <a:gd name="T89" fmla="*/ 590 h 614"/>
                              <a:gd name="T90" fmla="*/ 648 w 1190"/>
                              <a:gd name="T91" fmla="*/ 614 h 614"/>
                              <a:gd name="T92" fmla="*/ 552 w 1190"/>
                              <a:gd name="T93" fmla="*/ 581 h 614"/>
                              <a:gd name="T94" fmla="*/ 475 w 1190"/>
                              <a:gd name="T95" fmla="*/ 465 h 614"/>
                              <a:gd name="T96" fmla="*/ 408 w 1190"/>
                              <a:gd name="T97" fmla="*/ 365 h 614"/>
                              <a:gd name="T98" fmla="*/ 331 w 1190"/>
                              <a:gd name="T99" fmla="*/ 293 h 614"/>
                              <a:gd name="T100" fmla="*/ 245 w 1190"/>
                              <a:gd name="T101" fmla="*/ 235 h 614"/>
                              <a:gd name="T102" fmla="*/ 125 w 1190"/>
                              <a:gd name="T103" fmla="*/ 206 h 614"/>
                              <a:gd name="T104" fmla="*/ 14 w 1190"/>
                              <a:gd name="T105" fmla="*/ 201 h 614"/>
                              <a:gd name="T106" fmla="*/ 48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 name="Freeform 43"/>
                        <wps:cNvSpPr>
                          <a:spLocks/>
                        </wps:cNvSpPr>
                        <wps:spPr bwMode="auto">
                          <a:xfrm>
                            <a:off x="29" y="9"/>
                            <a:ext cx="643" cy="317"/>
                          </a:xfrm>
                          <a:custGeom>
                            <a:avLst/>
                            <a:gdLst>
                              <a:gd name="T0" fmla="*/ 604 w 643"/>
                              <a:gd name="T1" fmla="*/ 317 h 317"/>
                              <a:gd name="T2" fmla="*/ 580 w 643"/>
                              <a:gd name="T3" fmla="*/ 288 h 317"/>
                              <a:gd name="T4" fmla="*/ 552 w 643"/>
                              <a:gd name="T5" fmla="*/ 264 h 317"/>
                              <a:gd name="T6" fmla="*/ 523 w 643"/>
                              <a:gd name="T7" fmla="*/ 235 h 317"/>
                              <a:gd name="T8" fmla="*/ 494 w 643"/>
                              <a:gd name="T9" fmla="*/ 216 h 317"/>
                              <a:gd name="T10" fmla="*/ 465 w 643"/>
                              <a:gd name="T11" fmla="*/ 192 h 317"/>
                              <a:gd name="T12" fmla="*/ 432 w 643"/>
                              <a:gd name="T13" fmla="*/ 178 h 317"/>
                              <a:gd name="T14" fmla="*/ 398 w 643"/>
                              <a:gd name="T15" fmla="*/ 159 h 317"/>
                              <a:gd name="T16" fmla="*/ 364 w 643"/>
                              <a:gd name="T17" fmla="*/ 144 h 317"/>
                              <a:gd name="T18" fmla="*/ 336 w 643"/>
                              <a:gd name="T19" fmla="*/ 135 h 317"/>
                              <a:gd name="T20" fmla="*/ 297 w 643"/>
                              <a:gd name="T21" fmla="*/ 125 h 317"/>
                              <a:gd name="T22" fmla="*/ 264 w 643"/>
                              <a:gd name="T23" fmla="*/ 115 h 317"/>
                              <a:gd name="T24" fmla="*/ 225 w 643"/>
                              <a:gd name="T25" fmla="*/ 111 h 317"/>
                              <a:gd name="T26" fmla="*/ 187 w 643"/>
                              <a:gd name="T27" fmla="*/ 111 h 317"/>
                              <a:gd name="T28" fmla="*/ 153 w 643"/>
                              <a:gd name="T29" fmla="*/ 111 h 317"/>
                              <a:gd name="T30" fmla="*/ 115 w 643"/>
                              <a:gd name="T31" fmla="*/ 120 h 317"/>
                              <a:gd name="T32" fmla="*/ 76 w 643"/>
                              <a:gd name="T33" fmla="*/ 125 h 317"/>
                              <a:gd name="T34" fmla="*/ 0 w 643"/>
                              <a:gd name="T35" fmla="*/ 29 h 317"/>
                              <a:gd name="T36" fmla="*/ 28 w 643"/>
                              <a:gd name="T37" fmla="*/ 19 h 317"/>
                              <a:gd name="T38" fmla="*/ 62 w 643"/>
                              <a:gd name="T39" fmla="*/ 10 h 317"/>
                              <a:gd name="T40" fmla="*/ 100 w 643"/>
                              <a:gd name="T41" fmla="*/ 5 h 317"/>
                              <a:gd name="T42" fmla="*/ 134 w 643"/>
                              <a:gd name="T43" fmla="*/ 0 h 317"/>
                              <a:gd name="T44" fmla="*/ 172 w 643"/>
                              <a:gd name="T45" fmla="*/ 0 h 317"/>
                              <a:gd name="T46" fmla="*/ 211 w 643"/>
                              <a:gd name="T47" fmla="*/ 0 h 317"/>
                              <a:gd name="T48" fmla="*/ 254 w 643"/>
                              <a:gd name="T49" fmla="*/ 5 h 317"/>
                              <a:gd name="T50" fmla="*/ 292 w 643"/>
                              <a:gd name="T51" fmla="*/ 10 h 317"/>
                              <a:gd name="T52" fmla="*/ 331 w 643"/>
                              <a:gd name="T53" fmla="*/ 19 h 317"/>
                              <a:gd name="T54" fmla="*/ 374 w 643"/>
                              <a:gd name="T55" fmla="*/ 29 h 317"/>
                              <a:gd name="T56" fmla="*/ 412 w 643"/>
                              <a:gd name="T57" fmla="*/ 39 h 317"/>
                              <a:gd name="T58" fmla="*/ 451 w 643"/>
                              <a:gd name="T59" fmla="*/ 53 h 317"/>
                              <a:gd name="T60" fmla="*/ 489 w 643"/>
                              <a:gd name="T61" fmla="*/ 72 h 317"/>
                              <a:gd name="T62" fmla="*/ 528 w 643"/>
                              <a:gd name="T63" fmla="*/ 91 h 317"/>
                              <a:gd name="T64" fmla="*/ 561 w 643"/>
                              <a:gd name="T65" fmla="*/ 115 h 317"/>
                              <a:gd name="T66" fmla="*/ 595 w 643"/>
                              <a:gd name="T67" fmla="*/ 139 h 317"/>
                              <a:gd name="T68" fmla="*/ 595 w 643"/>
                              <a:gd name="T69" fmla="*/ 149 h 317"/>
                              <a:gd name="T70" fmla="*/ 595 w 643"/>
                              <a:gd name="T71" fmla="*/ 159 h 317"/>
                              <a:gd name="T72" fmla="*/ 600 w 643"/>
                              <a:gd name="T73" fmla="*/ 173 h 317"/>
                              <a:gd name="T74" fmla="*/ 600 w 643"/>
                              <a:gd name="T75" fmla="*/ 187 h 317"/>
                              <a:gd name="T76" fmla="*/ 609 w 643"/>
                              <a:gd name="T77" fmla="*/ 202 h 317"/>
                              <a:gd name="T78" fmla="*/ 614 w 643"/>
                              <a:gd name="T79" fmla="*/ 211 h 317"/>
                              <a:gd name="T80" fmla="*/ 628 w 643"/>
                              <a:gd name="T81" fmla="*/ 226 h 317"/>
                              <a:gd name="T82" fmla="*/ 638 w 643"/>
                              <a:gd name="T83" fmla="*/ 240 h 317"/>
                              <a:gd name="T84" fmla="*/ 643 w 643"/>
                              <a:gd name="T85" fmla="*/ 250 h 317"/>
                              <a:gd name="T86" fmla="*/ 643 w 643"/>
                              <a:gd name="T87" fmla="*/ 259 h 317"/>
                              <a:gd name="T88" fmla="*/ 638 w 643"/>
                              <a:gd name="T89" fmla="*/ 269 h 317"/>
                              <a:gd name="T90" fmla="*/ 633 w 643"/>
                              <a:gd name="T91" fmla="*/ 274 h 317"/>
                              <a:gd name="T92" fmla="*/ 624 w 643"/>
                              <a:gd name="T93" fmla="*/ 283 h 317"/>
                              <a:gd name="T94" fmla="*/ 614 w 643"/>
                              <a:gd name="T95" fmla="*/ 298 h 317"/>
                              <a:gd name="T96" fmla="*/ 604 w 643"/>
                              <a:gd name="T97" fmla="*/ 307 h 317"/>
                              <a:gd name="T98" fmla="*/ 604 w 643"/>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 name="Freeform 44"/>
                        <wps:cNvSpPr>
                          <a:spLocks/>
                        </wps:cNvSpPr>
                        <wps:spPr bwMode="auto">
                          <a:xfrm>
                            <a:off x="144" y="168"/>
                            <a:ext cx="561" cy="652"/>
                          </a:xfrm>
                          <a:custGeom>
                            <a:avLst/>
                            <a:gdLst>
                              <a:gd name="T0" fmla="*/ 0 w 561"/>
                              <a:gd name="T1" fmla="*/ 14 h 652"/>
                              <a:gd name="T2" fmla="*/ 29 w 561"/>
                              <a:gd name="T3" fmla="*/ 4 h 652"/>
                              <a:gd name="T4" fmla="*/ 53 w 561"/>
                              <a:gd name="T5" fmla="*/ 0 h 652"/>
                              <a:gd name="T6" fmla="*/ 77 w 561"/>
                              <a:gd name="T7" fmla="*/ 0 h 652"/>
                              <a:gd name="T8" fmla="*/ 96 w 561"/>
                              <a:gd name="T9" fmla="*/ 9 h 652"/>
                              <a:gd name="T10" fmla="*/ 110 w 561"/>
                              <a:gd name="T11" fmla="*/ 19 h 652"/>
                              <a:gd name="T12" fmla="*/ 125 w 561"/>
                              <a:gd name="T13" fmla="*/ 33 h 652"/>
                              <a:gd name="T14" fmla="*/ 134 w 561"/>
                              <a:gd name="T15" fmla="*/ 48 h 652"/>
                              <a:gd name="T16" fmla="*/ 139 w 561"/>
                              <a:gd name="T17" fmla="*/ 62 h 652"/>
                              <a:gd name="T18" fmla="*/ 144 w 561"/>
                              <a:gd name="T19" fmla="*/ 76 h 652"/>
                              <a:gd name="T20" fmla="*/ 149 w 561"/>
                              <a:gd name="T21" fmla="*/ 81 h 652"/>
                              <a:gd name="T22" fmla="*/ 149 w 561"/>
                              <a:gd name="T23" fmla="*/ 67 h 652"/>
                              <a:gd name="T24" fmla="*/ 149 w 561"/>
                              <a:gd name="T25" fmla="*/ 43 h 652"/>
                              <a:gd name="T26" fmla="*/ 158 w 561"/>
                              <a:gd name="T27" fmla="*/ 33 h 652"/>
                              <a:gd name="T28" fmla="*/ 173 w 561"/>
                              <a:gd name="T29" fmla="*/ 33 h 652"/>
                              <a:gd name="T30" fmla="*/ 192 w 561"/>
                              <a:gd name="T31" fmla="*/ 43 h 652"/>
                              <a:gd name="T32" fmla="*/ 221 w 561"/>
                              <a:gd name="T33" fmla="*/ 57 h 652"/>
                              <a:gd name="T34" fmla="*/ 245 w 561"/>
                              <a:gd name="T35" fmla="*/ 76 h 652"/>
                              <a:gd name="T36" fmla="*/ 269 w 561"/>
                              <a:gd name="T37" fmla="*/ 105 h 652"/>
                              <a:gd name="T38" fmla="*/ 288 w 561"/>
                              <a:gd name="T39" fmla="*/ 134 h 652"/>
                              <a:gd name="T40" fmla="*/ 293 w 561"/>
                              <a:gd name="T41" fmla="*/ 168 h 652"/>
                              <a:gd name="T42" fmla="*/ 297 w 561"/>
                              <a:gd name="T43" fmla="*/ 192 h 652"/>
                              <a:gd name="T44" fmla="*/ 307 w 561"/>
                              <a:gd name="T45" fmla="*/ 206 h 652"/>
                              <a:gd name="T46" fmla="*/ 312 w 561"/>
                              <a:gd name="T47" fmla="*/ 206 h 652"/>
                              <a:gd name="T48" fmla="*/ 317 w 561"/>
                              <a:gd name="T49" fmla="*/ 192 h 652"/>
                              <a:gd name="T50" fmla="*/ 321 w 561"/>
                              <a:gd name="T51" fmla="*/ 177 h 652"/>
                              <a:gd name="T52" fmla="*/ 326 w 561"/>
                              <a:gd name="T53" fmla="*/ 168 h 652"/>
                              <a:gd name="T54" fmla="*/ 336 w 561"/>
                              <a:gd name="T55" fmla="*/ 153 h 652"/>
                              <a:gd name="T56" fmla="*/ 345 w 561"/>
                              <a:gd name="T57" fmla="*/ 148 h 652"/>
                              <a:gd name="T58" fmla="*/ 355 w 561"/>
                              <a:gd name="T59" fmla="*/ 148 h 652"/>
                              <a:gd name="T60" fmla="*/ 374 w 561"/>
                              <a:gd name="T61" fmla="*/ 158 h 652"/>
                              <a:gd name="T62" fmla="*/ 393 w 561"/>
                              <a:gd name="T63" fmla="*/ 177 h 652"/>
                              <a:gd name="T64" fmla="*/ 413 w 561"/>
                              <a:gd name="T65" fmla="*/ 211 h 652"/>
                              <a:gd name="T66" fmla="*/ 422 w 561"/>
                              <a:gd name="T67" fmla="*/ 235 h 652"/>
                              <a:gd name="T68" fmla="*/ 432 w 561"/>
                              <a:gd name="T69" fmla="*/ 264 h 652"/>
                              <a:gd name="T70" fmla="*/ 437 w 561"/>
                              <a:gd name="T71" fmla="*/ 302 h 652"/>
                              <a:gd name="T72" fmla="*/ 441 w 561"/>
                              <a:gd name="T73" fmla="*/ 340 h 652"/>
                              <a:gd name="T74" fmla="*/ 446 w 561"/>
                              <a:gd name="T75" fmla="*/ 384 h 652"/>
                              <a:gd name="T76" fmla="*/ 446 w 561"/>
                              <a:gd name="T77" fmla="*/ 427 h 652"/>
                              <a:gd name="T78" fmla="*/ 441 w 561"/>
                              <a:gd name="T79" fmla="*/ 465 h 652"/>
                              <a:gd name="T80" fmla="*/ 432 w 561"/>
                              <a:gd name="T81" fmla="*/ 489 h 652"/>
                              <a:gd name="T82" fmla="*/ 427 w 561"/>
                              <a:gd name="T83" fmla="*/ 513 h 652"/>
                              <a:gd name="T84" fmla="*/ 441 w 561"/>
                              <a:gd name="T85" fmla="*/ 532 h 652"/>
                              <a:gd name="T86" fmla="*/ 451 w 561"/>
                              <a:gd name="T87" fmla="*/ 518 h 652"/>
                              <a:gd name="T88" fmla="*/ 461 w 561"/>
                              <a:gd name="T89" fmla="*/ 499 h 652"/>
                              <a:gd name="T90" fmla="*/ 470 w 561"/>
                              <a:gd name="T91" fmla="*/ 489 h 652"/>
                              <a:gd name="T92" fmla="*/ 485 w 561"/>
                              <a:gd name="T93" fmla="*/ 480 h 652"/>
                              <a:gd name="T94" fmla="*/ 489 w 561"/>
                              <a:gd name="T95" fmla="*/ 494 h 652"/>
                              <a:gd name="T96" fmla="*/ 499 w 561"/>
                              <a:gd name="T97" fmla="*/ 513 h 652"/>
                              <a:gd name="T98" fmla="*/ 509 w 561"/>
                              <a:gd name="T99" fmla="*/ 532 h 652"/>
                              <a:gd name="T100" fmla="*/ 518 w 561"/>
                              <a:gd name="T101" fmla="*/ 547 h 652"/>
                              <a:gd name="T102" fmla="*/ 528 w 561"/>
                              <a:gd name="T103" fmla="*/ 566 h 652"/>
                              <a:gd name="T104" fmla="*/ 537 w 561"/>
                              <a:gd name="T105" fmla="*/ 576 h 652"/>
                              <a:gd name="T106" fmla="*/ 547 w 561"/>
                              <a:gd name="T107" fmla="*/ 585 h 652"/>
                              <a:gd name="T108" fmla="*/ 552 w 561"/>
                              <a:gd name="T109" fmla="*/ 590 h 652"/>
                              <a:gd name="T110" fmla="*/ 561 w 561"/>
                              <a:gd name="T111" fmla="*/ 595 h 652"/>
                              <a:gd name="T112" fmla="*/ 561 w 561"/>
                              <a:gd name="T113" fmla="*/ 600 h 652"/>
                              <a:gd name="T114" fmla="*/ 557 w 561"/>
                              <a:gd name="T115" fmla="*/ 600 h 652"/>
                              <a:gd name="T116" fmla="*/ 552 w 561"/>
                              <a:gd name="T117" fmla="*/ 600 h 652"/>
                              <a:gd name="T118" fmla="*/ 509 w 561"/>
                              <a:gd name="T119" fmla="*/ 652 h 652"/>
                              <a:gd name="T120" fmla="*/ 0 w 561"/>
                              <a:gd name="T121" fmla="*/ 14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1" h="652">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 name="Freeform 45"/>
                        <wps:cNvSpPr>
                          <a:spLocks/>
                        </wps:cNvSpPr>
                        <wps:spPr bwMode="auto">
                          <a:xfrm>
                            <a:off x="129" y="182"/>
                            <a:ext cx="524" cy="706"/>
                          </a:xfrm>
                          <a:custGeom>
                            <a:avLst/>
                            <a:gdLst>
                              <a:gd name="T0" fmla="*/ 5 w 524"/>
                              <a:gd name="T1" fmla="*/ 34 h 706"/>
                              <a:gd name="T2" fmla="*/ 5 w 524"/>
                              <a:gd name="T3" fmla="*/ 96 h 706"/>
                              <a:gd name="T4" fmla="*/ 20 w 524"/>
                              <a:gd name="T5" fmla="*/ 139 h 706"/>
                              <a:gd name="T6" fmla="*/ 39 w 524"/>
                              <a:gd name="T7" fmla="*/ 168 h 706"/>
                              <a:gd name="T8" fmla="*/ 63 w 524"/>
                              <a:gd name="T9" fmla="*/ 182 h 706"/>
                              <a:gd name="T10" fmla="*/ 58 w 524"/>
                              <a:gd name="T11" fmla="*/ 187 h 706"/>
                              <a:gd name="T12" fmla="*/ 29 w 524"/>
                              <a:gd name="T13" fmla="*/ 197 h 706"/>
                              <a:gd name="T14" fmla="*/ 34 w 524"/>
                              <a:gd name="T15" fmla="*/ 240 h 706"/>
                              <a:gd name="T16" fmla="*/ 63 w 524"/>
                              <a:gd name="T17" fmla="*/ 307 h 706"/>
                              <a:gd name="T18" fmla="*/ 111 w 524"/>
                              <a:gd name="T19" fmla="*/ 360 h 706"/>
                              <a:gd name="T20" fmla="*/ 159 w 524"/>
                              <a:gd name="T21" fmla="*/ 374 h 706"/>
                              <a:gd name="T22" fmla="*/ 164 w 524"/>
                              <a:gd name="T23" fmla="*/ 389 h 706"/>
                              <a:gd name="T24" fmla="*/ 144 w 524"/>
                              <a:gd name="T25" fmla="*/ 403 h 706"/>
                              <a:gd name="T26" fmla="*/ 125 w 524"/>
                              <a:gd name="T27" fmla="*/ 418 h 706"/>
                              <a:gd name="T28" fmla="*/ 120 w 524"/>
                              <a:gd name="T29" fmla="*/ 446 h 706"/>
                              <a:gd name="T30" fmla="*/ 144 w 524"/>
                              <a:gd name="T31" fmla="*/ 490 h 706"/>
                              <a:gd name="T32" fmla="*/ 188 w 524"/>
                              <a:gd name="T33" fmla="*/ 528 h 706"/>
                              <a:gd name="T34" fmla="*/ 240 w 524"/>
                              <a:gd name="T35" fmla="*/ 547 h 706"/>
                              <a:gd name="T36" fmla="*/ 312 w 524"/>
                              <a:gd name="T37" fmla="*/ 562 h 706"/>
                              <a:gd name="T38" fmla="*/ 375 w 524"/>
                              <a:gd name="T39" fmla="*/ 552 h 706"/>
                              <a:gd name="T40" fmla="*/ 413 w 524"/>
                              <a:gd name="T41" fmla="*/ 538 h 706"/>
                              <a:gd name="T42" fmla="*/ 423 w 524"/>
                              <a:gd name="T43" fmla="*/ 562 h 706"/>
                              <a:gd name="T44" fmla="*/ 408 w 524"/>
                              <a:gd name="T45" fmla="*/ 571 h 706"/>
                              <a:gd name="T46" fmla="*/ 399 w 524"/>
                              <a:gd name="T47" fmla="*/ 586 h 706"/>
                              <a:gd name="T48" fmla="*/ 389 w 524"/>
                              <a:gd name="T49" fmla="*/ 600 h 706"/>
                              <a:gd name="T50" fmla="*/ 399 w 524"/>
                              <a:gd name="T51" fmla="*/ 614 h 706"/>
                              <a:gd name="T52" fmla="*/ 428 w 524"/>
                              <a:gd name="T53" fmla="*/ 634 h 706"/>
                              <a:gd name="T54" fmla="*/ 456 w 524"/>
                              <a:gd name="T55" fmla="*/ 658 h 706"/>
                              <a:gd name="T56" fmla="*/ 471 w 524"/>
                              <a:gd name="T57" fmla="*/ 682 h 706"/>
                              <a:gd name="T58" fmla="*/ 480 w 524"/>
                              <a:gd name="T59" fmla="*/ 706 h 706"/>
                              <a:gd name="T60" fmla="*/ 485 w 524"/>
                              <a:gd name="T61" fmla="*/ 696 h 706"/>
                              <a:gd name="T62" fmla="*/ 524 w 524"/>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485" y="696"/>
                                </a:lnTo>
                                <a:lnTo>
                                  <a:pt x="524" y="638"/>
                                </a:lnTo>
                                <a:lnTo>
                                  <a:pt x="1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 name="Freeform 46"/>
                        <wps:cNvSpPr>
                          <a:spLocks/>
                        </wps:cNvSpPr>
                        <wps:spPr bwMode="auto">
                          <a:xfrm>
                            <a:off x="705" y="840"/>
                            <a:ext cx="164" cy="192"/>
                          </a:xfrm>
                          <a:custGeom>
                            <a:avLst/>
                            <a:gdLst>
                              <a:gd name="T0" fmla="*/ 44 w 164"/>
                              <a:gd name="T1" fmla="*/ 0 h 192"/>
                              <a:gd name="T2" fmla="*/ 58 w 164"/>
                              <a:gd name="T3" fmla="*/ 14 h 192"/>
                              <a:gd name="T4" fmla="*/ 72 w 164"/>
                              <a:gd name="T5" fmla="*/ 24 h 192"/>
                              <a:gd name="T6" fmla="*/ 87 w 164"/>
                              <a:gd name="T7" fmla="*/ 33 h 192"/>
                              <a:gd name="T8" fmla="*/ 106 w 164"/>
                              <a:gd name="T9" fmla="*/ 43 h 192"/>
                              <a:gd name="T10" fmla="*/ 120 w 164"/>
                              <a:gd name="T11" fmla="*/ 48 h 192"/>
                              <a:gd name="T12" fmla="*/ 135 w 164"/>
                              <a:gd name="T13" fmla="*/ 48 h 192"/>
                              <a:gd name="T14" fmla="*/ 149 w 164"/>
                              <a:gd name="T15" fmla="*/ 52 h 192"/>
                              <a:gd name="T16" fmla="*/ 164 w 164"/>
                              <a:gd name="T17" fmla="*/ 48 h 192"/>
                              <a:gd name="T18" fmla="*/ 154 w 164"/>
                              <a:gd name="T19" fmla="*/ 62 h 192"/>
                              <a:gd name="T20" fmla="*/ 144 w 164"/>
                              <a:gd name="T21" fmla="*/ 72 h 192"/>
                              <a:gd name="T22" fmla="*/ 135 w 164"/>
                              <a:gd name="T23" fmla="*/ 81 h 192"/>
                              <a:gd name="T24" fmla="*/ 125 w 164"/>
                              <a:gd name="T25" fmla="*/ 91 h 192"/>
                              <a:gd name="T26" fmla="*/ 116 w 164"/>
                              <a:gd name="T27" fmla="*/ 100 h 192"/>
                              <a:gd name="T28" fmla="*/ 106 w 164"/>
                              <a:gd name="T29" fmla="*/ 110 h 192"/>
                              <a:gd name="T30" fmla="*/ 101 w 164"/>
                              <a:gd name="T31" fmla="*/ 115 h 192"/>
                              <a:gd name="T32" fmla="*/ 92 w 164"/>
                              <a:gd name="T33" fmla="*/ 115 h 192"/>
                              <a:gd name="T34" fmla="*/ 101 w 164"/>
                              <a:gd name="T35" fmla="*/ 120 h 192"/>
                              <a:gd name="T36" fmla="*/ 111 w 164"/>
                              <a:gd name="T37" fmla="*/ 129 h 192"/>
                              <a:gd name="T38" fmla="*/ 120 w 164"/>
                              <a:gd name="T39" fmla="*/ 134 h 192"/>
                              <a:gd name="T40" fmla="*/ 125 w 164"/>
                              <a:gd name="T41" fmla="*/ 144 h 192"/>
                              <a:gd name="T42" fmla="*/ 130 w 164"/>
                              <a:gd name="T43" fmla="*/ 158 h 192"/>
                              <a:gd name="T44" fmla="*/ 130 w 164"/>
                              <a:gd name="T45" fmla="*/ 168 h 192"/>
                              <a:gd name="T46" fmla="*/ 125 w 164"/>
                              <a:gd name="T47" fmla="*/ 182 h 192"/>
                              <a:gd name="T48" fmla="*/ 120 w 164"/>
                              <a:gd name="T49" fmla="*/ 192 h 192"/>
                              <a:gd name="T50" fmla="*/ 0 w 164"/>
                              <a:gd name="T51" fmla="*/ 48 h 192"/>
                              <a:gd name="T52" fmla="*/ 44 w 164"/>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 name="Freeform 47"/>
                        <wps:cNvSpPr>
                          <a:spLocks/>
                        </wps:cNvSpPr>
                        <wps:spPr bwMode="auto">
                          <a:xfrm>
                            <a:off x="672" y="888"/>
                            <a:ext cx="149" cy="196"/>
                          </a:xfrm>
                          <a:custGeom>
                            <a:avLst/>
                            <a:gdLst>
                              <a:gd name="T0" fmla="*/ 0 w 149"/>
                              <a:gd name="T1" fmla="*/ 52 h 196"/>
                              <a:gd name="T2" fmla="*/ 9 w 149"/>
                              <a:gd name="T3" fmla="*/ 72 h 196"/>
                              <a:gd name="T4" fmla="*/ 19 w 149"/>
                              <a:gd name="T5" fmla="*/ 86 h 196"/>
                              <a:gd name="T6" fmla="*/ 24 w 149"/>
                              <a:gd name="T7" fmla="*/ 110 h 196"/>
                              <a:gd name="T8" fmla="*/ 29 w 149"/>
                              <a:gd name="T9" fmla="*/ 129 h 196"/>
                              <a:gd name="T10" fmla="*/ 33 w 149"/>
                              <a:gd name="T11" fmla="*/ 144 h 196"/>
                              <a:gd name="T12" fmla="*/ 38 w 149"/>
                              <a:gd name="T13" fmla="*/ 168 h 196"/>
                              <a:gd name="T14" fmla="*/ 38 w 149"/>
                              <a:gd name="T15" fmla="*/ 182 h 196"/>
                              <a:gd name="T16" fmla="*/ 38 w 149"/>
                              <a:gd name="T17" fmla="*/ 196 h 196"/>
                              <a:gd name="T18" fmla="*/ 43 w 149"/>
                              <a:gd name="T19" fmla="*/ 187 h 196"/>
                              <a:gd name="T20" fmla="*/ 53 w 149"/>
                              <a:gd name="T21" fmla="*/ 177 h 196"/>
                              <a:gd name="T22" fmla="*/ 62 w 149"/>
                              <a:gd name="T23" fmla="*/ 168 h 196"/>
                              <a:gd name="T24" fmla="*/ 72 w 149"/>
                              <a:gd name="T25" fmla="*/ 153 h 196"/>
                              <a:gd name="T26" fmla="*/ 77 w 149"/>
                              <a:gd name="T27" fmla="*/ 144 h 196"/>
                              <a:gd name="T28" fmla="*/ 86 w 149"/>
                              <a:gd name="T29" fmla="*/ 134 h 196"/>
                              <a:gd name="T30" fmla="*/ 91 w 149"/>
                              <a:gd name="T31" fmla="*/ 124 h 196"/>
                              <a:gd name="T32" fmla="*/ 91 w 149"/>
                              <a:gd name="T33" fmla="*/ 115 h 196"/>
                              <a:gd name="T34" fmla="*/ 91 w 149"/>
                              <a:gd name="T35" fmla="*/ 124 h 196"/>
                              <a:gd name="T36" fmla="*/ 101 w 149"/>
                              <a:gd name="T37" fmla="*/ 134 h 196"/>
                              <a:gd name="T38" fmla="*/ 105 w 149"/>
                              <a:gd name="T39" fmla="*/ 144 h 196"/>
                              <a:gd name="T40" fmla="*/ 115 w 149"/>
                              <a:gd name="T41" fmla="*/ 153 h 196"/>
                              <a:gd name="T42" fmla="*/ 120 w 149"/>
                              <a:gd name="T43" fmla="*/ 158 h 196"/>
                              <a:gd name="T44" fmla="*/ 129 w 149"/>
                              <a:gd name="T45" fmla="*/ 158 h 196"/>
                              <a:gd name="T46" fmla="*/ 139 w 149"/>
                              <a:gd name="T47" fmla="*/ 153 h 196"/>
                              <a:gd name="T48" fmla="*/ 149 w 149"/>
                              <a:gd name="T49" fmla="*/ 144 h 196"/>
                              <a:gd name="T50" fmla="*/ 33 w 149"/>
                              <a:gd name="T51" fmla="*/ 0 h 196"/>
                              <a:gd name="T52" fmla="*/ 0 w 149"/>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Freeform 48"/>
                        <wps:cNvSpPr>
                          <a:spLocks/>
                        </wps:cNvSpPr>
                        <wps:spPr bwMode="auto">
                          <a:xfrm>
                            <a:off x="557" y="840"/>
                            <a:ext cx="139" cy="182"/>
                          </a:xfrm>
                          <a:custGeom>
                            <a:avLst/>
                            <a:gdLst>
                              <a:gd name="T0" fmla="*/ 110 w 139"/>
                              <a:gd name="T1" fmla="*/ 0 h 182"/>
                              <a:gd name="T2" fmla="*/ 96 w 139"/>
                              <a:gd name="T3" fmla="*/ 19 h 182"/>
                              <a:gd name="T4" fmla="*/ 81 w 139"/>
                              <a:gd name="T5" fmla="*/ 43 h 182"/>
                              <a:gd name="T6" fmla="*/ 62 w 139"/>
                              <a:gd name="T7" fmla="*/ 62 h 182"/>
                              <a:gd name="T8" fmla="*/ 48 w 139"/>
                              <a:gd name="T9" fmla="*/ 81 h 182"/>
                              <a:gd name="T10" fmla="*/ 33 w 139"/>
                              <a:gd name="T11" fmla="*/ 100 h 182"/>
                              <a:gd name="T12" fmla="*/ 19 w 139"/>
                              <a:gd name="T13" fmla="*/ 115 h 182"/>
                              <a:gd name="T14" fmla="*/ 9 w 139"/>
                              <a:gd name="T15" fmla="*/ 129 h 182"/>
                              <a:gd name="T16" fmla="*/ 4 w 139"/>
                              <a:gd name="T17" fmla="*/ 134 h 182"/>
                              <a:gd name="T18" fmla="*/ 0 w 139"/>
                              <a:gd name="T19" fmla="*/ 139 h 182"/>
                              <a:gd name="T20" fmla="*/ 0 w 139"/>
                              <a:gd name="T21" fmla="*/ 148 h 182"/>
                              <a:gd name="T22" fmla="*/ 4 w 139"/>
                              <a:gd name="T23" fmla="*/ 163 h 182"/>
                              <a:gd name="T24" fmla="*/ 4 w 139"/>
                              <a:gd name="T25" fmla="*/ 172 h 182"/>
                              <a:gd name="T26" fmla="*/ 14 w 139"/>
                              <a:gd name="T27" fmla="*/ 177 h 182"/>
                              <a:gd name="T28" fmla="*/ 19 w 139"/>
                              <a:gd name="T29" fmla="*/ 182 h 182"/>
                              <a:gd name="T30" fmla="*/ 28 w 139"/>
                              <a:gd name="T31" fmla="*/ 182 h 182"/>
                              <a:gd name="T32" fmla="*/ 38 w 139"/>
                              <a:gd name="T33" fmla="*/ 172 h 182"/>
                              <a:gd name="T34" fmla="*/ 52 w 139"/>
                              <a:gd name="T35" fmla="*/ 158 h 182"/>
                              <a:gd name="T36" fmla="*/ 67 w 139"/>
                              <a:gd name="T37" fmla="*/ 139 h 182"/>
                              <a:gd name="T38" fmla="*/ 81 w 139"/>
                              <a:gd name="T39" fmla="*/ 115 h 182"/>
                              <a:gd name="T40" fmla="*/ 100 w 139"/>
                              <a:gd name="T41" fmla="*/ 91 h 182"/>
                              <a:gd name="T42" fmla="*/ 115 w 139"/>
                              <a:gd name="T43" fmla="*/ 67 h 182"/>
                              <a:gd name="T44" fmla="*/ 129 w 139"/>
                              <a:gd name="T45" fmla="*/ 52 h 182"/>
                              <a:gd name="T46" fmla="*/ 139 w 139"/>
                              <a:gd name="T47" fmla="*/ 38 h 182"/>
                              <a:gd name="T48" fmla="*/ 139 w 139"/>
                              <a:gd name="T49" fmla="*/ 33 h 182"/>
                              <a:gd name="T50" fmla="*/ 110 w 139"/>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 name="Freeform 49"/>
                        <wps:cNvSpPr>
                          <a:spLocks/>
                        </wps:cNvSpPr>
                        <wps:spPr bwMode="auto">
                          <a:xfrm>
                            <a:off x="0" y="787"/>
                            <a:ext cx="681" cy="1027"/>
                          </a:xfrm>
                          <a:custGeom>
                            <a:avLst/>
                            <a:gdLst>
                              <a:gd name="T0" fmla="*/ 86 w 681"/>
                              <a:gd name="T1" fmla="*/ 576 h 1027"/>
                              <a:gd name="T2" fmla="*/ 139 w 681"/>
                              <a:gd name="T3" fmla="*/ 605 h 1027"/>
                              <a:gd name="T4" fmla="*/ 230 w 681"/>
                              <a:gd name="T5" fmla="*/ 417 h 1027"/>
                              <a:gd name="T6" fmla="*/ 341 w 681"/>
                              <a:gd name="T7" fmla="*/ 240 h 1027"/>
                              <a:gd name="T8" fmla="*/ 513 w 681"/>
                              <a:gd name="T9" fmla="*/ 168 h 1027"/>
                              <a:gd name="T10" fmla="*/ 633 w 681"/>
                              <a:gd name="T11" fmla="*/ 211 h 1027"/>
                              <a:gd name="T12" fmla="*/ 657 w 681"/>
                              <a:gd name="T13" fmla="*/ 278 h 1027"/>
                              <a:gd name="T14" fmla="*/ 600 w 681"/>
                              <a:gd name="T15" fmla="*/ 389 h 1027"/>
                              <a:gd name="T16" fmla="*/ 432 w 681"/>
                              <a:gd name="T17" fmla="*/ 475 h 1027"/>
                              <a:gd name="T18" fmla="*/ 369 w 681"/>
                              <a:gd name="T19" fmla="*/ 653 h 1027"/>
                              <a:gd name="T20" fmla="*/ 432 w 681"/>
                              <a:gd name="T21" fmla="*/ 801 h 1027"/>
                              <a:gd name="T22" fmla="*/ 489 w 681"/>
                              <a:gd name="T23" fmla="*/ 811 h 1027"/>
                              <a:gd name="T24" fmla="*/ 470 w 681"/>
                              <a:gd name="T25" fmla="*/ 969 h 1027"/>
                              <a:gd name="T26" fmla="*/ 341 w 681"/>
                              <a:gd name="T27" fmla="*/ 969 h 1027"/>
                              <a:gd name="T28" fmla="*/ 341 w 681"/>
                              <a:gd name="T29" fmla="*/ 864 h 1027"/>
                              <a:gd name="T30" fmla="*/ 393 w 681"/>
                              <a:gd name="T31" fmla="*/ 845 h 1027"/>
                              <a:gd name="T32" fmla="*/ 369 w 681"/>
                              <a:gd name="T33" fmla="*/ 878 h 1027"/>
                              <a:gd name="T34" fmla="*/ 403 w 681"/>
                              <a:gd name="T35" fmla="*/ 917 h 1027"/>
                              <a:gd name="T36" fmla="*/ 427 w 681"/>
                              <a:gd name="T37" fmla="*/ 835 h 1027"/>
                              <a:gd name="T38" fmla="*/ 341 w 681"/>
                              <a:gd name="T39" fmla="*/ 825 h 1027"/>
                              <a:gd name="T40" fmla="*/ 312 w 681"/>
                              <a:gd name="T41" fmla="*/ 974 h 1027"/>
                              <a:gd name="T42" fmla="*/ 441 w 681"/>
                              <a:gd name="T43" fmla="*/ 1022 h 1027"/>
                              <a:gd name="T44" fmla="*/ 518 w 681"/>
                              <a:gd name="T45" fmla="*/ 797 h 1027"/>
                              <a:gd name="T46" fmla="*/ 585 w 681"/>
                              <a:gd name="T47" fmla="*/ 633 h 1027"/>
                              <a:gd name="T48" fmla="*/ 513 w 681"/>
                              <a:gd name="T49" fmla="*/ 581 h 1027"/>
                              <a:gd name="T50" fmla="*/ 485 w 681"/>
                              <a:gd name="T51" fmla="*/ 657 h 1027"/>
                              <a:gd name="T52" fmla="*/ 513 w 681"/>
                              <a:gd name="T53" fmla="*/ 662 h 1027"/>
                              <a:gd name="T54" fmla="*/ 528 w 681"/>
                              <a:gd name="T55" fmla="*/ 609 h 1027"/>
                              <a:gd name="T56" fmla="*/ 561 w 681"/>
                              <a:gd name="T57" fmla="*/ 681 h 1027"/>
                              <a:gd name="T58" fmla="*/ 485 w 681"/>
                              <a:gd name="T59" fmla="*/ 782 h 1027"/>
                              <a:gd name="T60" fmla="*/ 398 w 681"/>
                              <a:gd name="T61" fmla="*/ 691 h 1027"/>
                              <a:gd name="T62" fmla="*/ 432 w 681"/>
                              <a:gd name="T63" fmla="*/ 691 h 1027"/>
                              <a:gd name="T64" fmla="*/ 408 w 681"/>
                              <a:gd name="T65" fmla="*/ 571 h 1027"/>
                              <a:gd name="T66" fmla="*/ 485 w 681"/>
                              <a:gd name="T67" fmla="*/ 456 h 1027"/>
                              <a:gd name="T68" fmla="*/ 600 w 681"/>
                              <a:gd name="T69" fmla="*/ 408 h 1027"/>
                              <a:gd name="T70" fmla="*/ 677 w 681"/>
                              <a:gd name="T71" fmla="*/ 321 h 1027"/>
                              <a:gd name="T72" fmla="*/ 662 w 681"/>
                              <a:gd name="T73" fmla="*/ 182 h 1027"/>
                              <a:gd name="T74" fmla="*/ 576 w 681"/>
                              <a:gd name="T75" fmla="*/ 105 h 1027"/>
                              <a:gd name="T76" fmla="*/ 422 w 681"/>
                              <a:gd name="T77" fmla="*/ 91 h 1027"/>
                              <a:gd name="T78" fmla="*/ 278 w 681"/>
                              <a:gd name="T79" fmla="*/ 163 h 1027"/>
                              <a:gd name="T80" fmla="*/ 187 w 681"/>
                              <a:gd name="T81" fmla="*/ 235 h 1027"/>
                              <a:gd name="T82" fmla="*/ 139 w 681"/>
                              <a:gd name="T83" fmla="*/ 235 h 1027"/>
                              <a:gd name="T84" fmla="*/ 249 w 681"/>
                              <a:gd name="T85" fmla="*/ 173 h 1027"/>
                              <a:gd name="T86" fmla="*/ 341 w 681"/>
                              <a:gd name="T87" fmla="*/ 96 h 1027"/>
                              <a:gd name="T88" fmla="*/ 331 w 681"/>
                              <a:gd name="T89" fmla="*/ 19 h 1027"/>
                              <a:gd name="T90" fmla="*/ 235 w 681"/>
                              <a:gd name="T91" fmla="*/ 62 h 1027"/>
                              <a:gd name="T92" fmla="*/ 187 w 681"/>
                              <a:gd name="T93" fmla="*/ 67 h 1027"/>
                              <a:gd name="T94" fmla="*/ 129 w 681"/>
                              <a:gd name="T95" fmla="*/ 14 h 1027"/>
                              <a:gd name="T96" fmla="*/ 57 w 681"/>
                              <a:gd name="T97" fmla="*/ 96 h 1027"/>
                              <a:gd name="T98" fmla="*/ 105 w 681"/>
                              <a:gd name="T99" fmla="*/ 173 h 1027"/>
                              <a:gd name="T100" fmla="*/ 43 w 681"/>
                              <a:gd name="T101" fmla="*/ 211 h 1027"/>
                              <a:gd name="T102" fmla="*/ 62 w 681"/>
                              <a:gd name="T103" fmla="*/ 283 h 1027"/>
                              <a:gd name="T104" fmla="*/ 72 w 681"/>
                              <a:gd name="T105" fmla="*/ 326 h 1027"/>
                              <a:gd name="T106" fmla="*/ 33 w 681"/>
                              <a:gd name="T107" fmla="*/ 374 h 1027"/>
                              <a:gd name="T108" fmla="*/ 19 w 681"/>
                              <a:gd name="T109" fmla="*/ 480 h 1027"/>
                              <a:gd name="T110" fmla="*/ 81 w 681"/>
                              <a:gd name="T111" fmla="*/ 461 h 1027"/>
                              <a:gd name="T112" fmla="*/ 149 w 681"/>
                              <a:gd name="T113" fmla="*/ 365 h 1027"/>
                              <a:gd name="T114" fmla="*/ 173 w 681"/>
                              <a:gd name="T115" fmla="*/ 374 h 1027"/>
                              <a:gd name="T116" fmla="*/ 101 w 681"/>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Freeform 50"/>
                        <wps:cNvSpPr>
                          <a:spLocks/>
                        </wps:cNvSpPr>
                        <wps:spPr bwMode="auto">
                          <a:xfrm>
                            <a:off x="379" y="1152"/>
                            <a:ext cx="149" cy="96"/>
                          </a:xfrm>
                          <a:custGeom>
                            <a:avLst/>
                            <a:gdLst>
                              <a:gd name="T0" fmla="*/ 149 w 149"/>
                              <a:gd name="T1" fmla="*/ 52 h 96"/>
                              <a:gd name="T2" fmla="*/ 134 w 149"/>
                              <a:gd name="T3" fmla="*/ 38 h 96"/>
                              <a:gd name="T4" fmla="*/ 120 w 149"/>
                              <a:gd name="T5" fmla="*/ 24 h 96"/>
                              <a:gd name="T6" fmla="*/ 106 w 149"/>
                              <a:gd name="T7" fmla="*/ 14 h 96"/>
                              <a:gd name="T8" fmla="*/ 86 w 149"/>
                              <a:gd name="T9" fmla="*/ 9 h 96"/>
                              <a:gd name="T10" fmla="*/ 62 w 149"/>
                              <a:gd name="T11" fmla="*/ 4 h 96"/>
                              <a:gd name="T12" fmla="*/ 43 w 149"/>
                              <a:gd name="T13" fmla="*/ 0 h 96"/>
                              <a:gd name="T14" fmla="*/ 19 w 149"/>
                              <a:gd name="T15" fmla="*/ 4 h 96"/>
                              <a:gd name="T16" fmla="*/ 0 w 149"/>
                              <a:gd name="T17" fmla="*/ 9 h 96"/>
                              <a:gd name="T18" fmla="*/ 14 w 149"/>
                              <a:gd name="T19" fmla="*/ 19 h 96"/>
                              <a:gd name="T20" fmla="*/ 29 w 149"/>
                              <a:gd name="T21" fmla="*/ 24 h 96"/>
                              <a:gd name="T22" fmla="*/ 43 w 149"/>
                              <a:gd name="T23" fmla="*/ 28 h 96"/>
                              <a:gd name="T24" fmla="*/ 58 w 149"/>
                              <a:gd name="T25" fmla="*/ 38 h 96"/>
                              <a:gd name="T26" fmla="*/ 67 w 149"/>
                              <a:gd name="T27" fmla="*/ 48 h 96"/>
                              <a:gd name="T28" fmla="*/ 72 w 149"/>
                              <a:gd name="T29" fmla="*/ 62 h 96"/>
                              <a:gd name="T30" fmla="*/ 77 w 149"/>
                              <a:gd name="T31" fmla="*/ 76 h 96"/>
                              <a:gd name="T32" fmla="*/ 72 w 149"/>
                              <a:gd name="T33" fmla="*/ 96 h 96"/>
                              <a:gd name="T34" fmla="*/ 149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1" name="Freeform 51"/>
                        <wps:cNvSpPr>
                          <a:spLocks/>
                        </wps:cNvSpPr>
                        <wps:spPr bwMode="auto">
                          <a:xfrm>
                            <a:off x="518" y="1080"/>
                            <a:ext cx="72" cy="76"/>
                          </a:xfrm>
                          <a:custGeom>
                            <a:avLst/>
                            <a:gdLst>
                              <a:gd name="T0" fmla="*/ 63 w 72"/>
                              <a:gd name="T1" fmla="*/ 14 h 76"/>
                              <a:gd name="T2" fmla="*/ 53 w 72"/>
                              <a:gd name="T3" fmla="*/ 4 h 76"/>
                              <a:gd name="T4" fmla="*/ 43 w 72"/>
                              <a:gd name="T5" fmla="*/ 4 h 76"/>
                              <a:gd name="T6" fmla="*/ 39 w 72"/>
                              <a:gd name="T7" fmla="*/ 0 h 76"/>
                              <a:gd name="T8" fmla="*/ 29 w 72"/>
                              <a:gd name="T9" fmla="*/ 0 h 76"/>
                              <a:gd name="T10" fmla="*/ 24 w 72"/>
                              <a:gd name="T11" fmla="*/ 0 h 76"/>
                              <a:gd name="T12" fmla="*/ 19 w 72"/>
                              <a:gd name="T13" fmla="*/ 4 h 76"/>
                              <a:gd name="T14" fmla="*/ 10 w 72"/>
                              <a:gd name="T15" fmla="*/ 4 h 76"/>
                              <a:gd name="T16" fmla="*/ 10 w 72"/>
                              <a:gd name="T17" fmla="*/ 14 h 76"/>
                              <a:gd name="T18" fmla="*/ 0 w 72"/>
                              <a:gd name="T19" fmla="*/ 28 h 76"/>
                              <a:gd name="T20" fmla="*/ 5 w 72"/>
                              <a:gd name="T21" fmla="*/ 38 h 76"/>
                              <a:gd name="T22" fmla="*/ 10 w 72"/>
                              <a:gd name="T23" fmla="*/ 52 h 76"/>
                              <a:gd name="T24" fmla="*/ 19 w 72"/>
                              <a:gd name="T25" fmla="*/ 67 h 76"/>
                              <a:gd name="T26" fmla="*/ 24 w 72"/>
                              <a:gd name="T27" fmla="*/ 72 h 76"/>
                              <a:gd name="T28" fmla="*/ 29 w 72"/>
                              <a:gd name="T29" fmla="*/ 76 h 76"/>
                              <a:gd name="T30" fmla="*/ 34 w 72"/>
                              <a:gd name="T31" fmla="*/ 76 h 76"/>
                              <a:gd name="T32" fmla="*/ 39 w 72"/>
                              <a:gd name="T33" fmla="*/ 76 h 76"/>
                              <a:gd name="T34" fmla="*/ 48 w 72"/>
                              <a:gd name="T35" fmla="*/ 72 h 76"/>
                              <a:gd name="T36" fmla="*/ 53 w 72"/>
                              <a:gd name="T37" fmla="*/ 72 h 76"/>
                              <a:gd name="T38" fmla="*/ 58 w 72"/>
                              <a:gd name="T39" fmla="*/ 67 h 76"/>
                              <a:gd name="T40" fmla="*/ 63 w 72"/>
                              <a:gd name="T41" fmla="*/ 62 h 76"/>
                              <a:gd name="T42" fmla="*/ 67 w 72"/>
                              <a:gd name="T43" fmla="*/ 52 h 76"/>
                              <a:gd name="T44" fmla="*/ 72 w 72"/>
                              <a:gd name="T45" fmla="*/ 38 h 76"/>
                              <a:gd name="T46" fmla="*/ 72 w 72"/>
                              <a:gd name="T47" fmla="*/ 24 h 76"/>
                              <a:gd name="T48" fmla="*/ 63 w 72"/>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 name="Freeform 52"/>
                        <wps:cNvSpPr>
                          <a:spLocks/>
                        </wps:cNvSpPr>
                        <wps:spPr bwMode="auto">
                          <a:xfrm>
                            <a:off x="29" y="1348"/>
                            <a:ext cx="494" cy="1488"/>
                          </a:xfrm>
                          <a:custGeom>
                            <a:avLst/>
                            <a:gdLst>
                              <a:gd name="T0" fmla="*/ 76 w 494"/>
                              <a:gd name="T1" fmla="*/ 149 h 1488"/>
                              <a:gd name="T2" fmla="*/ 81 w 494"/>
                              <a:gd name="T3" fmla="*/ 279 h 1488"/>
                              <a:gd name="T4" fmla="*/ 105 w 494"/>
                              <a:gd name="T5" fmla="*/ 413 h 1488"/>
                              <a:gd name="T6" fmla="*/ 158 w 494"/>
                              <a:gd name="T7" fmla="*/ 538 h 1488"/>
                              <a:gd name="T8" fmla="*/ 240 w 494"/>
                              <a:gd name="T9" fmla="*/ 634 h 1488"/>
                              <a:gd name="T10" fmla="*/ 307 w 494"/>
                              <a:gd name="T11" fmla="*/ 672 h 1488"/>
                              <a:gd name="T12" fmla="*/ 273 w 494"/>
                              <a:gd name="T13" fmla="*/ 672 h 1488"/>
                              <a:gd name="T14" fmla="*/ 225 w 494"/>
                              <a:gd name="T15" fmla="*/ 663 h 1488"/>
                              <a:gd name="T16" fmla="*/ 177 w 494"/>
                              <a:gd name="T17" fmla="*/ 672 h 1488"/>
                              <a:gd name="T18" fmla="*/ 139 w 494"/>
                              <a:gd name="T19" fmla="*/ 711 h 1488"/>
                              <a:gd name="T20" fmla="*/ 172 w 494"/>
                              <a:gd name="T21" fmla="*/ 768 h 1488"/>
                              <a:gd name="T22" fmla="*/ 129 w 494"/>
                              <a:gd name="T23" fmla="*/ 778 h 1488"/>
                              <a:gd name="T24" fmla="*/ 57 w 494"/>
                              <a:gd name="T25" fmla="*/ 826 h 1488"/>
                              <a:gd name="T26" fmla="*/ 19 w 494"/>
                              <a:gd name="T27" fmla="*/ 888 h 1488"/>
                              <a:gd name="T28" fmla="*/ 24 w 494"/>
                              <a:gd name="T29" fmla="*/ 927 h 1488"/>
                              <a:gd name="T30" fmla="*/ 96 w 494"/>
                              <a:gd name="T31" fmla="*/ 951 h 1488"/>
                              <a:gd name="T32" fmla="*/ 182 w 494"/>
                              <a:gd name="T33" fmla="*/ 903 h 1488"/>
                              <a:gd name="T34" fmla="*/ 153 w 494"/>
                              <a:gd name="T35" fmla="*/ 941 h 1488"/>
                              <a:gd name="T36" fmla="*/ 96 w 494"/>
                              <a:gd name="T37" fmla="*/ 1061 h 1488"/>
                              <a:gd name="T38" fmla="*/ 76 w 494"/>
                              <a:gd name="T39" fmla="*/ 1152 h 1488"/>
                              <a:gd name="T40" fmla="*/ 110 w 494"/>
                              <a:gd name="T41" fmla="*/ 1157 h 1488"/>
                              <a:gd name="T42" fmla="*/ 177 w 494"/>
                              <a:gd name="T43" fmla="*/ 1109 h 1488"/>
                              <a:gd name="T44" fmla="*/ 220 w 494"/>
                              <a:gd name="T45" fmla="*/ 1028 h 1488"/>
                              <a:gd name="T46" fmla="*/ 235 w 494"/>
                              <a:gd name="T47" fmla="*/ 1023 h 1488"/>
                              <a:gd name="T48" fmla="*/ 225 w 494"/>
                              <a:gd name="T49" fmla="*/ 1152 h 1488"/>
                              <a:gd name="T50" fmla="*/ 182 w 494"/>
                              <a:gd name="T51" fmla="*/ 1277 h 1488"/>
                              <a:gd name="T52" fmla="*/ 148 w 494"/>
                              <a:gd name="T53" fmla="*/ 1364 h 1488"/>
                              <a:gd name="T54" fmla="*/ 134 w 494"/>
                              <a:gd name="T55" fmla="*/ 1388 h 1488"/>
                              <a:gd name="T56" fmla="*/ 129 w 494"/>
                              <a:gd name="T57" fmla="*/ 1320 h 1488"/>
                              <a:gd name="T58" fmla="*/ 81 w 494"/>
                              <a:gd name="T59" fmla="*/ 1306 h 1488"/>
                              <a:gd name="T60" fmla="*/ 48 w 494"/>
                              <a:gd name="T61" fmla="*/ 1320 h 1488"/>
                              <a:gd name="T62" fmla="*/ 19 w 494"/>
                              <a:gd name="T63" fmla="*/ 1368 h 1488"/>
                              <a:gd name="T64" fmla="*/ 24 w 494"/>
                              <a:gd name="T65" fmla="*/ 1431 h 1488"/>
                              <a:gd name="T66" fmla="*/ 62 w 494"/>
                              <a:gd name="T67" fmla="*/ 1479 h 1488"/>
                              <a:gd name="T68" fmla="*/ 134 w 494"/>
                              <a:gd name="T69" fmla="*/ 1474 h 1488"/>
                              <a:gd name="T70" fmla="*/ 211 w 494"/>
                              <a:gd name="T71" fmla="*/ 1392 h 1488"/>
                              <a:gd name="T72" fmla="*/ 259 w 494"/>
                              <a:gd name="T73" fmla="*/ 1301 h 1488"/>
                              <a:gd name="T74" fmla="*/ 283 w 494"/>
                              <a:gd name="T75" fmla="*/ 1076 h 1488"/>
                              <a:gd name="T76" fmla="*/ 302 w 494"/>
                              <a:gd name="T77" fmla="*/ 874 h 1488"/>
                              <a:gd name="T78" fmla="*/ 369 w 494"/>
                              <a:gd name="T79" fmla="*/ 788 h 1488"/>
                              <a:gd name="T80" fmla="*/ 436 w 494"/>
                              <a:gd name="T81" fmla="*/ 783 h 1488"/>
                              <a:gd name="T82" fmla="*/ 460 w 494"/>
                              <a:gd name="T83" fmla="*/ 836 h 1488"/>
                              <a:gd name="T84" fmla="*/ 441 w 494"/>
                              <a:gd name="T85" fmla="*/ 893 h 1488"/>
                              <a:gd name="T86" fmla="*/ 403 w 494"/>
                              <a:gd name="T87" fmla="*/ 898 h 1488"/>
                              <a:gd name="T88" fmla="*/ 374 w 494"/>
                              <a:gd name="T89" fmla="*/ 860 h 1488"/>
                              <a:gd name="T90" fmla="*/ 379 w 494"/>
                              <a:gd name="T91" fmla="*/ 927 h 1488"/>
                              <a:gd name="T92" fmla="*/ 360 w 494"/>
                              <a:gd name="T93" fmla="*/ 965 h 1488"/>
                              <a:gd name="T94" fmla="*/ 374 w 494"/>
                              <a:gd name="T95" fmla="*/ 1008 h 1488"/>
                              <a:gd name="T96" fmla="*/ 412 w 494"/>
                              <a:gd name="T97" fmla="*/ 994 h 1488"/>
                              <a:gd name="T98" fmla="*/ 456 w 494"/>
                              <a:gd name="T99" fmla="*/ 946 h 1488"/>
                              <a:gd name="T100" fmla="*/ 489 w 494"/>
                              <a:gd name="T101" fmla="*/ 840 h 1488"/>
                              <a:gd name="T102" fmla="*/ 470 w 494"/>
                              <a:gd name="T103" fmla="*/ 692 h 1488"/>
                              <a:gd name="T104" fmla="*/ 403 w 494"/>
                              <a:gd name="T105" fmla="*/ 610 h 1488"/>
                              <a:gd name="T106" fmla="*/ 331 w 494"/>
                              <a:gd name="T107" fmla="*/ 557 h 1488"/>
                              <a:gd name="T108" fmla="*/ 249 w 494"/>
                              <a:gd name="T109" fmla="*/ 437 h 1488"/>
                              <a:gd name="T110" fmla="*/ 182 w 494"/>
                              <a:gd name="T111" fmla="*/ 274 h 1488"/>
                              <a:gd name="T112" fmla="*/ 177 w 494"/>
                              <a:gd name="T113" fmla="*/ 0 h 1488"/>
                              <a:gd name="T114" fmla="*/ 144 w 494"/>
                              <a:gd name="T115" fmla="*/ 44 h 1488"/>
                              <a:gd name="T116" fmla="*/ 115 w 494"/>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 name="Freeform 53"/>
                        <wps:cNvSpPr>
                          <a:spLocks/>
                        </wps:cNvSpPr>
                        <wps:spPr bwMode="auto">
                          <a:xfrm>
                            <a:off x="5" y="38"/>
                            <a:ext cx="254" cy="806"/>
                          </a:xfrm>
                          <a:custGeom>
                            <a:avLst/>
                            <a:gdLst>
                              <a:gd name="T0" fmla="*/ 254 w 254"/>
                              <a:gd name="T1" fmla="*/ 754 h 806"/>
                              <a:gd name="T2" fmla="*/ 211 w 254"/>
                              <a:gd name="T3" fmla="*/ 691 h 806"/>
                              <a:gd name="T4" fmla="*/ 172 w 254"/>
                              <a:gd name="T5" fmla="*/ 619 h 806"/>
                              <a:gd name="T6" fmla="*/ 139 w 254"/>
                              <a:gd name="T7" fmla="*/ 542 h 806"/>
                              <a:gd name="T8" fmla="*/ 115 w 254"/>
                              <a:gd name="T9" fmla="*/ 461 h 806"/>
                              <a:gd name="T10" fmla="*/ 100 w 254"/>
                              <a:gd name="T11" fmla="*/ 370 h 806"/>
                              <a:gd name="T12" fmla="*/ 91 w 254"/>
                              <a:gd name="T13" fmla="*/ 278 h 806"/>
                              <a:gd name="T14" fmla="*/ 91 w 254"/>
                              <a:gd name="T15" fmla="*/ 187 h 806"/>
                              <a:gd name="T16" fmla="*/ 100 w 254"/>
                              <a:gd name="T17" fmla="*/ 96 h 806"/>
                              <a:gd name="T18" fmla="*/ 24 w 254"/>
                              <a:gd name="T19" fmla="*/ 0 h 806"/>
                              <a:gd name="T20" fmla="*/ 9 w 254"/>
                              <a:gd name="T21" fmla="*/ 82 h 806"/>
                              <a:gd name="T22" fmla="*/ 0 w 254"/>
                              <a:gd name="T23" fmla="*/ 173 h 806"/>
                              <a:gd name="T24" fmla="*/ 0 w 254"/>
                              <a:gd name="T25" fmla="*/ 269 h 806"/>
                              <a:gd name="T26" fmla="*/ 9 w 254"/>
                              <a:gd name="T27" fmla="*/ 365 h 806"/>
                              <a:gd name="T28" fmla="*/ 24 w 254"/>
                              <a:gd name="T29" fmla="*/ 466 h 806"/>
                              <a:gd name="T30" fmla="*/ 43 w 254"/>
                              <a:gd name="T31" fmla="*/ 566 h 806"/>
                              <a:gd name="T32" fmla="*/ 72 w 254"/>
                              <a:gd name="T33" fmla="*/ 658 h 806"/>
                              <a:gd name="T34" fmla="*/ 110 w 254"/>
                              <a:gd name="T35" fmla="*/ 744 h 806"/>
                              <a:gd name="T36" fmla="*/ 120 w 254"/>
                              <a:gd name="T37" fmla="*/ 744 h 806"/>
                              <a:gd name="T38" fmla="*/ 129 w 254"/>
                              <a:gd name="T39" fmla="*/ 744 h 806"/>
                              <a:gd name="T40" fmla="*/ 139 w 254"/>
                              <a:gd name="T41" fmla="*/ 749 h 806"/>
                              <a:gd name="T42" fmla="*/ 148 w 254"/>
                              <a:gd name="T43" fmla="*/ 754 h 806"/>
                              <a:gd name="T44" fmla="*/ 158 w 254"/>
                              <a:gd name="T45" fmla="*/ 758 h 806"/>
                              <a:gd name="T46" fmla="*/ 172 w 254"/>
                              <a:gd name="T47" fmla="*/ 768 h 806"/>
                              <a:gd name="T48" fmla="*/ 182 w 254"/>
                              <a:gd name="T49" fmla="*/ 782 h 806"/>
                              <a:gd name="T50" fmla="*/ 192 w 254"/>
                              <a:gd name="T51" fmla="*/ 802 h 806"/>
                              <a:gd name="T52" fmla="*/ 201 w 254"/>
                              <a:gd name="T53" fmla="*/ 806 h 806"/>
                              <a:gd name="T54" fmla="*/ 206 w 254"/>
                              <a:gd name="T55" fmla="*/ 806 h 806"/>
                              <a:gd name="T56" fmla="*/ 216 w 254"/>
                              <a:gd name="T57" fmla="*/ 802 h 806"/>
                              <a:gd name="T58" fmla="*/ 220 w 254"/>
                              <a:gd name="T59" fmla="*/ 792 h 806"/>
                              <a:gd name="T60" fmla="*/ 230 w 254"/>
                              <a:gd name="T61" fmla="*/ 778 h 806"/>
                              <a:gd name="T62" fmla="*/ 235 w 254"/>
                              <a:gd name="T63" fmla="*/ 768 h 806"/>
                              <a:gd name="T64" fmla="*/ 244 w 254"/>
                              <a:gd name="T65" fmla="*/ 758 h 806"/>
                              <a:gd name="T66" fmla="*/ 254 w 254"/>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Rectangle 54"/>
                        <wps:cNvSpPr>
                          <a:spLocks noChangeArrowheads="1"/>
                        </wps:cNvSpPr>
                        <wps:spPr bwMode="auto">
                          <a:xfrm>
                            <a:off x="134" y="3052"/>
                            <a:ext cx="82" cy="850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5" name="Rectangle 55"/>
                        <wps:cNvSpPr>
                          <a:spLocks noChangeArrowheads="1"/>
                        </wps:cNvSpPr>
                        <wps:spPr bwMode="auto">
                          <a:xfrm>
                            <a:off x="2462" y="163"/>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6" name="Freeform 56"/>
                        <wps:cNvSpPr>
                          <a:spLocks/>
                        </wps:cNvSpPr>
                        <wps:spPr bwMode="auto">
                          <a:xfrm>
                            <a:off x="701" y="13809"/>
                            <a:ext cx="144" cy="173"/>
                          </a:xfrm>
                          <a:custGeom>
                            <a:avLst/>
                            <a:gdLst>
                              <a:gd name="T0" fmla="*/ 0 w 144"/>
                              <a:gd name="T1" fmla="*/ 34 h 173"/>
                              <a:gd name="T2" fmla="*/ 14 w 144"/>
                              <a:gd name="T3" fmla="*/ 53 h 173"/>
                              <a:gd name="T4" fmla="*/ 33 w 144"/>
                              <a:gd name="T5" fmla="*/ 77 h 173"/>
                              <a:gd name="T6" fmla="*/ 48 w 144"/>
                              <a:gd name="T7" fmla="*/ 96 h 173"/>
                              <a:gd name="T8" fmla="*/ 62 w 144"/>
                              <a:gd name="T9" fmla="*/ 115 h 173"/>
                              <a:gd name="T10" fmla="*/ 76 w 144"/>
                              <a:gd name="T11" fmla="*/ 135 h 173"/>
                              <a:gd name="T12" fmla="*/ 91 w 144"/>
                              <a:gd name="T13" fmla="*/ 149 h 173"/>
                              <a:gd name="T14" fmla="*/ 100 w 144"/>
                              <a:gd name="T15" fmla="*/ 163 h 173"/>
                              <a:gd name="T16" fmla="*/ 105 w 144"/>
                              <a:gd name="T17" fmla="*/ 168 h 173"/>
                              <a:gd name="T18" fmla="*/ 115 w 144"/>
                              <a:gd name="T19" fmla="*/ 173 h 173"/>
                              <a:gd name="T20" fmla="*/ 120 w 144"/>
                              <a:gd name="T21" fmla="*/ 173 h 173"/>
                              <a:gd name="T22" fmla="*/ 129 w 144"/>
                              <a:gd name="T23" fmla="*/ 168 h 173"/>
                              <a:gd name="T24" fmla="*/ 134 w 144"/>
                              <a:gd name="T25" fmla="*/ 168 h 173"/>
                              <a:gd name="T26" fmla="*/ 144 w 144"/>
                              <a:gd name="T27" fmla="*/ 159 h 173"/>
                              <a:gd name="T28" fmla="*/ 144 w 144"/>
                              <a:gd name="T29" fmla="*/ 149 h 173"/>
                              <a:gd name="T30" fmla="*/ 144 w 144"/>
                              <a:gd name="T31" fmla="*/ 139 h 173"/>
                              <a:gd name="T32" fmla="*/ 134 w 144"/>
                              <a:gd name="T33" fmla="*/ 125 h 173"/>
                              <a:gd name="T34" fmla="*/ 124 w 144"/>
                              <a:gd name="T35" fmla="*/ 111 h 173"/>
                              <a:gd name="T36" fmla="*/ 110 w 144"/>
                              <a:gd name="T37" fmla="*/ 91 h 173"/>
                              <a:gd name="T38" fmla="*/ 91 w 144"/>
                              <a:gd name="T39" fmla="*/ 72 h 173"/>
                              <a:gd name="T40" fmla="*/ 72 w 144"/>
                              <a:gd name="T41" fmla="*/ 53 h 173"/>
                              <a:gd name="T42" fmla="*/ 52 w 144"/>
                              <a:gd name="T43" fmla="*/ 29 h 173"/>
                              <a:gd name="T44" fmla="*/ 38 w 144"/>
                              <a:gd name="T45" fmla="*/ 15 h 173"/>
                              <a:gd name="T46" fmla="*/ 28 w 144"/>
                              <a:gd name="T47" fmla="*/ 0 h 173"/>
                              <a:gd name="T48" fmla="*/ 24 w 144"/>
                              <a:gd name="T49" fmla="*/ 0 h 173"/>
                              <a:gd name="T50" fmla="*/ 0 w 144"/>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Freeform 57"/>
                        <wps:cNvSpPr>
                          <a:spLocks/>
                        </wps:cNvSpPr>
                        <wps:spPr bwMode="auto">
                          <a:xfrm>
                            <a:off x="662" y="13828"/>
                            <a:ext cx="816" cy="855"/>
                          </a:xfrm>
                          <a:custGeom>
                            <a:avLst/>
                            <a:gdLst>
                              <a:gd name="T0" fmla="*/ 456 w 816"/>
                              <a:gd name="T1" fmla="*/ 744 h 855"/>
                              <a:gd name="T2" fmla="*/ 480 w 816"/>
                              <a:gd name="T3" fmla="*/ 677 h 855"/>
                              <a:gd name="T4" fmla="*/ 327 w 816"/>
                              <a:gd name="T5" fmla="*/ 562 h 855"/>
                              <a:gd name="T6" fmla="*/ 187 w 816"/>
                              <a:gd name="T7" fmla="*/ 423 h 855"/>
                              <a:gd name="T8" fmla="*/ 130 w 816"/>
                              <a:gd name="T9" fmla="*/ 207 h 855"/>
                              <a:gd name="T10" fmla="*/ 163 w 816"/>
                              <a:gd name="T11" fmla="*/ 58 h 855"/>
                              <a:gd name="T12" fmla="*/ 216 w 816"/>
                              <a:gd name="T13" fmla="*/ 29 h 855"/>
                              <a:gd name="T14" fmla="*/ 307 w 816"/>
                              <a:gd name="T15" fmla="*/ 101 h 855"/>
                              <a:gd name="T16" fmla="*/ 375 w 816"/>
                              <a:gd name="T17" fmla="*/ 312 h 855"/>
                              <a:gd name="T18" fmla="*/ 519 w 816"/>
                              <a:gd name="T19" fmla="*/ 394 h 855"/>
                              <a:gd name="T20" fmla="*/ 643 w 816"/>
                              <a:gd name="T21" fmla="*/ 293 h 855"/>
                              <a:gd name="T22" fmla="*/ 720 w 816"/>
                              <a:gd name="T23" fmla="*/ 231 h 855"/>
                              <a:gd name="T24" fmla="*/ 792 w 816"/>
                              <a:gd name="T25" fmla="*/ 394 h 855"/>
                              <a:gd name="T26" fmla="*/ 711 w 816"/>
                              <a:gd name="T27" fmla="*/ 432 h 855"/>
                              <a:gd name="T28" fmla="*/ 682 w 816"/>
                              <a:gd name="T29" fmla="*/ 341 h 855"/>
                              <a:gd name="T30" fmla="*/ 720 w 816"/>
                              <a:gd name="T31" fmla="*/ 365 h 855"/>
                              <a:gd name="T32" fmla="*/ 701 w 816"/>
                              <a:gd name="T33" fmla="*/ 308 h 855"/>
                              <a:gd name="T34" fmla="*/ 653 w 816"/>
                              <a:gd name="T35" fmla="*/ 351 h 855"/>
                              <a:gd name="T36" fmla="*/ 691 w 816"/>
                              <a:gd name="T37" fmla="*/ 461 h 855"/>
                              <a:gd name="T38" fmla="*/ 802 w 816"/>
                              <a:gd name="T39" fmla="*/ 432 h 855"/>
                              <a:gd name="T40" fmla="*/ 783 w 816"/>
                              <a:gd name="T41" fmla="*/ 240 h 855"/>
                              <a:gd name="T42" fmla="*/ 600 w 816"/>
                              <a:gd name="T43" fmla="*/ 164 h 855"/>
                              <a:gd name="T44" fmla="*/ 471 w 816"/>
                              <a:gd name="T45" fmla="*/ 149 h 855"/>
                              <a:gd name="T46" fmla="*/ 499 w 816"/>
                              <a:gd name="T47" fmla="*/ 250 h 855"/>
                              <a:gd name="T48" fmla="*/ 543 w 816"/>
                              <a:gd name="T49" fmla="*/ 221 h 855"/>
                              <a:gd name="T50" fmla="*/ 509 w 816"/>
                              <a:gd name="T51" fmla="*/ 221 h 855"/>
                              <a:gd name="T52" fmla="*/ 490 w 816"/>
                              <a:gd name="T53" fmla="*/ 168 h 855"/>
                              <a:gd name="T54" fmla="*/ 581 w 816"/>
                              <a:gd name="T55" fmla="*/ 168 h 855"/>
                              <a:gd name="T56" fmla="*/ 619 w 816"/>
                              <a:gd name="T57" fmla="*/ 288 h 855"/>
                              <a:gd name="T58" fmla="*/ 557 w 816"/>
                              <a:gd name="T59" fmla="*/ 317 h 855"/>
                              <a:gd name="T60" fmla="*/ 523 w 816"/>
                              <a:gd name="T61" fmla="*/ 332 h 855"/>
                              <a:gd name="T62" fmla="*/ 413 w 816"/>
                              <a:gd name="T63" fmla="*/ 322 h 855"/>
                              <a:gd name="T64" fmla="*/ 322 w 816"/>
                              <a:gd name="T65" fmla="*/ 96 h 855"/>
                              <a:gd name="T66" fmla="*/ 144 w 816"/>
                              <a:gd name="T67" fmla="*/ 24 h 855"/>
                              <a:gd name="T68" fmla="*/ 67 w 816"/>
                              <a:gd name="T69" fmla="*/ 322 h 855"/>
                              <a:gd name="T70" fmla="*/ 125 w 816"/>
                              <a:gd name="T71" fmla="*/ 500 h 855"/>
                              <a:gd name="T72" fmla="*/ 183 w 816"/>
                              <a:gd name="T73" fmla="*/ 615 h 855"/>
                              <a:gd name="T74" fmla="*/ 178 w 816"/>
                              <a:gd name="T75" fmla="*/ 653 h 855"/>
                              <a:gd name="T76" fmla="*/ 67 w 816"/>
                              <a:gd name="T77" fmla="*/ 423 h 855"/>
                              <a:gd name="T78" fmla="*/ 0 w 816"/>
                              <a:gd name="T79" fmla="*/ 480 h 855"/>
                              <a:gd name="T80" fmla="*/ 67 w 816"/>
                              <a:gd name="T81" fmla="*/ 581 h 855"/>
                              <a:gd name="T82" fmla="*/ 29 w 816"/>
                              <a:gd name="T83" fmla="*/ 634 h 855"/>
                              <a:gd name="T84" fmla="*/ 15 w 816"/>
                              <a:gd name="T85" fmla="*/ 730 h 855"/>
                              <a:gd name="T86" fmla="*/ 101 w 816"/>
                              <a:gd name="T87" fmla="*/ 768 h 855"/>
                              <a:gd name="T88" fmla="*/ 139 w 816"/>
                              <a:gd name="T89" fmla="*/ 754 h 855"/>
                              <a:gd name="T90" fmla="*/ 178 w 816"/>
                              <a:gd name="T91" fmla="*/ 802 h 855"/>
                              <a:gd name="T92" fmla="*/ 240 w 816"/>
                              <a:gd name="T93" fmla="*/ 744 h 855"/>
                              <a:gd name="T94" fmla="*/ 264 w 816"/>
                              <a:gd name="T95" fmla="*/ 792 h 855"/>
                              <a:gd name="T96" fmla="*/ 317 w 816"/>
                              <a:gd name="T97" fmla="*/ 812 h 855"/>
                              <a:gd name="T98" fmla="*/ 370 w 816"/>
                              <a:gd name="T99" fmla="*/ 855 h 855"/>
                              <a:gd name="T100" fmla="*/ 341 w 816"/>
                              <a:gd name="T101" fmla="*/ 725 h 855"/>
                              <a:gd name="T102" fmla="*/ 274 w 816"/>
                              <a:gd name="T103" fmla="*/ 644 h 855"/>
                              <a:gd name="T104" fmla="*/ 307 w 816"/>
                              <a:gd name="T105" fmla="*/ 663 h 855"/>
                              <a:gd name="T106" fmla="*/ 375 w 816"/>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58"/>
                        <wps:cNvSpPr>
                          <a:spLocks/>
                        </wps:cNvSpPr>
                        <wps:spPr bwMode="auto">
                          <a:xfrm>
                            <a:off x="950" y="14025"/>
                            <a:ext cx="77" cy="183"/>
                          </a:xfrm>
                          <a:custGeom>
                            <a:avLst/>
                            <a:gdLst>
                              <a:gd name="T0" fmla="*/ 43 w 77"/>
                              <a:gd name="T1" fmla="*/ 0 h 183"/>
                              <a:gd name="T2" fmla="*/ 29 w 77"/>
                              <a:gd name="T3" fmla="*/ 10 h 183"/>
                              <a:gd name="T4" fmla="*/ 19 w 77"/>
                              <a:gd name="T5" fmla="*/ 29 h 183"/>
                              <a:gd name="T6" fmla="*/ 10 w 77"/>
                              <a:gd name="T7" fmla="*/ 48 h 183"/>
                              <a:gd name="T8" fmla="*/ 5 w 77"/>
                              <a:gd name="T9" fmla="*/ 77 h 183"/>
                              <a:gd name="T10" fmla="*/ 0 w 77"/>
                              <a:gd name="T11" fmla="*/ 101 h 183"/>
                              <a:gd name="T12" fmla="*/ 0 w 77"/>
                              <a:gd name="T13" fmla="*/ 130 h 183"/>
                              <a:gd name="T14" fmla="*/ 5 w 77"/>
                              <a:gd name="T15" fmla="*/ 154 h 183"/>
                              <a:gd name="T16" fmla="*/ 5 w 77"/>
                              <a:gd name="T17" fmla="*/ 183 h 183"/>
                              <a:gd name="T18" fmla="*/ 15 w 77"/>
                              <a:gd name="T19" fmla="*/ 159 h 183"/>
                              <a:gd name="T20" fmla="*/ 19 w 77"/>
                              <a:gd name="T21" fmla="*/ 144 h 183"/>
                              <a:gd name="T22" fmla="*/ 24 w 77"/>
                              <a:gd name="T23" fmla="*/ 125 h 183"/>
                              <a:gd name="T24" fmla="*/ 29 w 77"/>
                              <a:gd name="T25" fmla="*/ 106 h 183"/>
                              <a:gd name="T26" fmla="*/ 39 w 77"/>
                              <a:gd name="T27" fmla="*/ 91 h 183"/>
                              <a:gd name="T28" fmla="*/ 48 w 77"/>
                              <a:gd name="T29" fmla="*/ 87 h 183"/>
                              <a:gd name="T30" fmla="*/ 58 w 77"/>
                              <a:gd name="T31" fmla="*/ 87 h 183"/>
                              <a:gd name="T32" fmla="*/ 77 w 77"/>
                              <a:gd name="T33" fmla="*/ 87 h 183"/>
                              <a:gd name="T34" fmla="*/ 43 w 77"/>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 name="Freeform 59"/>
                        <wps:cNvSpPr>
                          <a:spLocks/>
                        </wps:cNvSpPr>
                        <wps:spPr bwMode="auto">
                          <a:xfrm>
                            <a:off x="893" y="13944"/>
                            <a:ext cx="57" cy="86"/>
                          </a:xfrm>
                          <a:custGeom>
                            <a:avLst/>
                            <a:gdLst>
                              <a:gd name="T0" fmla="*/ 9 w 57"/>
                              <a:gd name="T1" fmla="*/ 9 h 86"/>
                              <a:gd name="T2" fmla="*/ 0 w 57"/>
                              <a:gd name="T3" fmla="*/ 28 h 86"/>
                              <a:gd name="T4" fmla="*/ 0 w 57"/>
                              <a:gd name="T5" fmla="*/ 48 h 86"/>
                              <a:gd name="T6" fmla="*/ 0 w 57"/>
                              <a:gd name="T7" fmla="*/ 67 h 86"/>
                              <a:gd name="T8" fmla="*/ 9 w 57"/>
                              <a:gd name="T9" fmla="*/ 81 h 86"/>
                              <a:gd name="T10" fmla="*/ 19 w 57"/>
                              <a:gd name="T11" fmla="*/ 86 h 86"/>
                              <a:gd name="T12" fmla="*/ 33 w 57"/>
                              <a:gd name="T13" fmla="*/ 81 h 86"/>
                              <a:gd name="T14" fmla="*/ 43 w 57"/>
                              <a:gd name="T15" fmla="*/ 76 h 86"/>
                              <a:gd name="T16" fmla="*/ 52 w 57"/>
                              <a:gd name="T17" fmla="*/ 67 h 86"/>
                              <a:gd name="T18" fmla="*/ 57 w 57"/>
                              <a:gd name="T19" fmla="*/ 52 h 86"/>
                              <a:gd name="T20" fmla="*/ 57 w 57"/>
                              <a:gd name="T21" fmla="*/ 38 h 86"/>
                              <a:gd name="T22" fmla="*/ 52 w 57"/>
                              <a:gd name="T23" fmla="*/ 24 h 86"/>
                              <a:gd name="T24" fmla="*/ 48 w 57"/>
                              <a:gd name="T25" fmla="*/ 9 h 86"/>
                              <a:gd name="T26" fmla="*/ 43 w 57"/>
                              <a:gd name="T27" fmla="*/ 4 h 86"/>
                              <a:gd name="T28" fmla="*/ 28 w 57"/>
                              <a:gd name="T29" fmla="*/ 0 h 86"/>
                              <a:gd name="T30" fmla="*/ 19 w 57"/>
                              <a:gd name="T31" fmla="*/ 0 h 86"/>
                              <a:gd name="T32" fmla="*/ 9 w 57"/>
                              <a:gd name="T33"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 name="Freeform 60"/>
                        <wps:cNvSpPr>
                          <a:spLocks/>
                        </wps:cNvSpPr>
                        <wps:spPr bwMode="auto">
                          <a:xfrm>
                            <a:off x="1104" y="14025"/>
                            <a:ext cx="1195" cy="615"/>
                          </a:xfrm>
                          <a:custGeom>
                            <a:avLst/>
                            <a:gdLst>
                              <a:gd name="T0" fmla="*/ 153 w 1195"/>
                              <a:gd name="T1" fmla="*/ 523 h 615"/>
                              <a:gd name="T2" fmla="*/ 297 w 1195"/>
                              <a:gd name="T3" fmla="*/ 499 h 615"/>
                              <a:gd name="T4" fmla="*/ 432 w 1195"/>
                              <a:gd name="T5" fmla="*/ 423 h 615"/>
                              <a:gd name="T6" fmla="*/ 523 w 1195"/>
                              <a:gd name="T7" fmla="*/ 274 h 615"/>
                              <a:gd name="T8" fmla="*/ 537 w 1195"/>
                              <a:gd name="T9" fmla="*/ 317 h 615"/>
                              <a:gd name="T10" fmla="*/ 547 w 1195"/>
                              <a:gd name="T11" fmla="*/ 423 h 615"/>
                              <a:gd name="T12" fmla="*/ 600 w 1195"/>
                              <a:gd name="T13" fmla="*/ 432 h 615"/>
                              <a:gd name="T14" fmla="*/ 624 w 1195"/>
                              <a:gd name="T15" fmla="*/ 456 h 615"/>
                              <a:gd name="T16" fmla="*/ 681 w 1195"/>
                              <a:gd name="T17" fmla="*/ 562 h 615"/>
                              <a:gd name="T18" fmla="*/ 729 w 1195"/>
                              <a:gd name="T19" fmla="*/ 605 h 615"/>
                              <a:gd name="T20" fmla="*/ 763 w 1195"/>
                              <a:gd name="T21" fmla="*/ 499 h 615"/>
                              <a:gd name="T22" fmla="*/ 710 w 1195"/>
                              <a:gd name="T23" fmla="*/ 370 h 615"/>
                              <a:gd name="T24" fmla="*/ 816 w 1195"/>
                              <a:gd name="T25" fmla="*/ 490 h 615"/>
                              <a:gd name="T26" fmla="*/ 921 w 1195"/>
                              <a:gd name="T27" fmla="*/ 523 h 615"/>
                              <a:gd name="T28" fmla="*/ 921 w 1195"/>
                              <a:gd name="T29" fmla="*/ 451 h 615"/>
                              <a:gd name="T30" fmla="*/ 849 w 1195"/>
                              <a:gd name="T31" fmla="*/ 355 h 615"/>
                              <a:gd name="T32" fmla="*/ 801 w 1195"/>
                              <a:gd name="T33" fmla="*/ 317 h 615"/>
                              <a:gd name="T34" fmla="*/ 873 w 1195"/>
                              <a:gd name="T35" fmla="*/ 331 h 615"/>
                              <a:gd name="T36" fmla="*/ 941 w 1195"/>
                              <a:gd name="T37" fmla="*/ 341 h 615"/>
                              <a:gd name="T38" fmla="*/ 1003 w 1195"/>
                              <a:gd name="T39" fmla="*/ 375 h 615"/>
                              <a:gd name="T40" fmla="*/ 1065 w 1195"/>
                              <a:gd name="T41" fmla="*/ 432 h 615"/>
                              <a:gd name="T42" fmla="*/ 1104 w 1195"/>
                              <a:gd name="T43" fmla="*/ 432 h 615"/>
                              <a:gd name="T44" fmla="*/ 1118 w 1195"/>
                              <a:gd name="T45" fmla="*/ 451 h 615"/>
                              <a:gd name="T46" fmla="*/ 1085 w 1195"/>
                              <a:gd name="T47" fmla="*/ 447 h 615"/>
                              <a:gd name="T48" fmla="*/ 1051 w 1195"/>
                              <a:gd name="T49" fmla="*/ 475 h 615"/>
                              <a:gd name="T50" fmla="*/ 1051 w 1195"/>
                              <a:gd name="T51" fmla="*/ 547 h 615"/>
                              <a:gd name="T52" fmla="*/ 1099 w 1195"/>
                              <a:gd name="T53" fmla="*/ 595 h 615"/>
                              <a:gd name="T54" fmla="*/ 1161 w 1195"/>
                              <a:gd name="T55" fmla="*/ 576 h 615"/>
                              <a:gd name="T56" fmla="*/ 1195 w 1195"/>
                              <a:gd name="T57" fmla="*/ 485 h 615"/>
                              <a:gd name="T58" fmla="*/ 1118 w 1195"/>
                              <a:gd name="T59" fmla="*/ 355 h 615"/>
                              <a:gd name="T60" fmla="*/ 1013 w 1195"/>
                              <a:gd name="T61" fmla="*/ 288 h 615"/>
                              <a:gd name="T62" fmla="*/ 893 w 1195"/>
                              <a:gd name="T63" fmla="*/ 269 h 615"/>
                              <a:gd name="T64" fmla="*/ 773 w 1195"/>
                              <a:gd name="T65" fmla="*/ 259 h 615"/>
                              <a:gd name="T66" fmla="*/ 681 w 1195"/>
                              <a:gd name="T67" fmla="*/ 231 h 615"/>
                              <a:gd name="T68" fmla="*/ 629 w 1195"/>
                              <a:gd name="T69" fmla="*/ 154 h 615"/>
                              <a:gd name="T70" fmla="*/ 638 w 1195"/>
                              <a:gd name="T71" fmla="*/ 58 h 615"/>
                              <a:gd name="T72" fmla="*/ 705 w 1195"/>
                              <a:gd name="T73" fmla="*/ 53 h 615"/>
                              <a:gd name="T74" fmla="*/ 720 w 1195"/>
                              <a:gd name="T75" fmla="*/ 111 h 615"/>
                              <a:gd name="T76" fmla="*/ 701 w 1195"/>
                              <a:gd name="T77" fmla="*/ 154 h 615"/>
                              <a:gd name="T78" fmla="*/ 739 w 1195"/>
                              <a:gd name="T79" fmla="*/ 149 h 615"/>
                              <a:gd name="T80" fmla="*/ 758 w 1195"/>
                              <a:gd name="T81" fmla="*/ 144 h 615"/>
                              <a:gd name="T82" fmla="*/ 777 w 1195"/>
                              <a:gd name="T83" fmla="*/ 168 h 615"/>
                              <a:gd name="T84" fmla="*/ 811 w 1195"/>
                              <a:gd name="T85" fmla="*/ 154 h 615"/>
                              <a:gd name="T86" fmla="*/ 787 w 1195"/>
                              <a:gd name="T87" fmla="*/ 82 h 615"/>
                              <a:gd name="T88" fmla="*/ 734 w 1195"/>
                              <a:gd name="T89" fmla="*/ 24 h 615"/>
                              <a:gd name="T90" fmla="*/ 653 w 1195"/>
                              <a:gd name="T91" fmla="*/ 0 h 615"/>
                              <a:gd name="T92" fmla="*/ 552 w 1195"/>
                              <a:gd name="T93" fmla="*/ 34 h 615"/>
                              <a:gd name="T94" fmla="*/ 475 w 1195"/>
                              <a:gd name="T95" fmla="*/ 149 h 615"/>
                              <a:gd name="T96" fmla="*/ 408 w 1195"/>
                              <a:gd name="T97" fmla="*/ 250 h 615"/>
                              <a:gd name="T98" fmla="*/ 336 w 1195"/>
                              <a:gd name="T99" fmla="*/ 322 h 615"/>
                              <a:gd name="T100" fmla="*/ 245 w 1195"/>
                              <a:gd name="T101" fmla="*/ 379 h 615"/>
                              <a:gd name="T102" fmla="*/ 125 w 1195"/>
                              <a:gd name="T103" fmla="*/ 403 h 615"/>
                              <a:gd name="T104" fmla="*/ 14 w 1195"/>
                              <a:gd name="T105" fmla="*/ 413 h 615"/>
                              <a:gd name="T106" fmla="*/ 53 w 1195"/>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 name="Freeform 61"/>
                        <wps:cNvSpPr>
                          <a:spLocks/>
                        </wps:cNvSpPr>
                        <wps:spPr bwMode="auto">
                          <a:xfrm>
                            <a:off x="57" y="14356"/>
                            <a:ext cx="648" cy="317"/>
                          </a:xfrm>
                          <a:custGeom>
                            <a:avLst/>
                            <a:gdLst>
                              <a:gd name="T0" fmla="*/ 605 w 648"/>
                              <a:gd name="T1" fmla="*/ 0 h 317"/>
                              <a:gd name="T2" fmla="*/ 581 w 648"/>
                              <a:gd name="T3" fmla="*/ 29 h 317"/>
                              <a:gd name="T4" fmla="*/ 552 w 648"/>
                              <a:gd name="T5" fmla="*/ 53 h 317"/>
                              <a:gd name="T6" fmla="*/ 528 w 648"/>
                              <a:gd name="T7" fmla="*/ 82 h 317"/>
                              <a:gd name="T8" fmla="*/ 500 w 648"/>
                              <a:gd name="T9" fmla="*/ 101 h 317"/>
                              <a:gd name="T10" fmla="*/ 466 w 648"/>
                              <a:gd name="T11" fmla="*/ 125 h 317"/>
                              <a:gd name="T12" fmla="*/ 437 w 648"/>
                              <a:gd name="T13" fmla="*/ 144 h 317"/>
                              <a:gd name="T14" fmla="*/ 404 w 648"/>
                              <a:gd name="T15" fmla="*/ 159 h 317"/>
                              <a:gd name="T16" fmla="*/ 370 w 648"/>
                              <a:gd name="T17" fmla="*/ 173 h 317"/>
                              <a:gd name="T18" fmla="*/ 336 w 648"/>
                              <a:gd name="T19" fmla="*/ 183 h 317"/>
                              <a:gd name="T20" fmla="*/ 298 w 648"/>
                              <a:gd name="T21" fmla="*/ 192 h 317"/>
                              <a:gd name="T22" fmla="*/ 264 w 648"/>
                              <a:gd name="T23" fmla="*/ 202 h 317"/>
                              <a:gd name="T24" fmla="*/ 226 w 648"/>
                              <a:gd name="T25" fmla="*/ 202 h 317"/>
                              <a:gd name="T26" fmla="*/ 192 w 648"/>
                              <a:gd name="T27" fmla="*/ 207 h 317"/>
                              <a:gd name="T28" fmla="*/ 154 w 648"/>
                              <a:gd name="T29" fmla="*/ 202 h 317"/>
                              <a:gd name="T30" fmla="*/ 116 w 648"/>
                              <a:gd name="T31" fmla="*/ 197 h 317"/>
                              <a:gd name="T32" fmla="*/ 77 w 648"/>
                              <a:gd name="T33" fmla="*/ 192 h 317"/>
                              <a:gd name="T34" fmla="*/ 0 w 648"/>
                              <a:gd name="T35" fmla="*/ 288 h 317"/>
                              <a:gd name="T36" fmla="*/ 34 w 648"/>
                              <a:gd name="T37" fmla="*/ 298 h 317"/>
                              <a:gd name="T38" fmla="*/ 68 w 648"/>
                              <a:gd name="T39" fmla="*/ 308 h 317"/>
                              <a:gd name="T40" fmla="*/ 101 w 648"/>
                              <a:gd name="T41" fmla="*/ 312 h 317"/>
                              <a:gd name="T42" fmla="*/ 140 w 648"/>
                              <a:gd name="T43" fmla="*/ 317 h 317"/>
                              <a:gd name="T44" fmla="*/ 173 w 648"/>
                              <a:gd name="T45" fmla="*/ 317 h 317"/>
                              <a:gd name="T46" fmla="*/ 216 w 648"/>
                              <a:gd name="T47" fmla="*/ 317 h 317"/>
                              <a:gd name="T48" fmla="*/ 255 w 648"/>
                              <a:gd name="T49" fmla="*/ 312 h 317"/>
                              <a:gd name="T50" fmla="*/ 293 w 648"/>
                              <a:gd name="T51" fmla="*/ 308 h 317"/>
                              <a:gd name="T52" fmla="*/ 332 w 648"/>
                              <a:gd name="T53" fmla="*/ 298 h 317"/>
                              <a:gd name="T54" fmla="*/ 375 w 648"/>
                              <a:gd name="T55" fmla="*/ 288 h 317"/>
                              <a:gd name="T56" fmla="*/ 413 w 648"/>
                              <a:gd name="T57" fmla="*/ 279 h 317"/>
                              <a:gd name="T58" fmla="*/ 452 w 648"/>
                              <a:gd name="T59" fmla="*/ 264 h 317"/>
                              <a:gd name="T60" fmla="*/ 490 w 648"/>
                              <a:gd name="T61" fmla="*/ 245 h 317"/>
                              <a:gd name="T62" fmla="*/ 528 w 648"/>
                              <a:gd name="T63" fmla="*/ 226 h 317"/>
                              <a:gd name="T64" fmla="*/ 567 w 648"/>
                              <a:gd name="T65" fmla="*/ 202 h 317"/>
                              <a:gd name="T66" fmla="*/ 596 w 648"/>
                              <a:gd name="T67" fmla="*/ 178 h 317"/>
                              <a:gd name="T68" fmla="*/ 596 w 648"/>
                              <a:gd name="T69" fmla="*/ 168 h 317"/>
                              <a:gd name="T70" fmla="*/ 596 w 648"/>
                              <a:gd name="T71" fmla="*/ 159 h 317"/>
                              <a:gd name="T72" fmla="*/ 600 w 648"/>
                              <a:gd name="T73" fmla="*/ 144 h 317"/>
                              <a:gd name="T74" fmla="*/ 605 w 648"/>
                              <a:gd name="T75" fmla="*/ 130 h 317"/>
                              <a:gd name="T76" fmla="*/ 610 w 648"/>
                              <a:gd name="T77" fmla="*/ 120 h 317"/>
                              <a:gd name="T78" fmla="*/ 615 w 648"/>
                              <a:gd name="T79" fmla="*/ 106 h 317"/>
                              <a:gd name="T80" fmla="*/ 629 w 648"/>
                              <a:gd name="T81" fmla="*/ 92 h 317"/>
                              <a:gd name="T82" fmla="*/ 644 w 648"/>
                              <a:gd name="T83" fmla="*/ 77 h 317"/>
                              <a:gd name="T84" fmla="*/ 648 w 648"/>
                              <a:gd name="T85" fmla="*/ 68 h 317"/>
                              <a:gd name="T86" fmla="*/ 648 w 648"/>
                              <a:gd name="T87" fmla="*/ 58 h 317"/>
                              <a:gd name="T88" fmla="*/ 644 w 648"/>
                              <a:gd name="T89" fmla="*/ 48 h 317"/>
                              <a:gd name="T90" fmla="*/ 634 w 648"/>
                              <a:gd name="T91" fmla="*/ 39 h 317"/>
                              <a:gd name="T92" fmla="*/ 624 w 648"/>
                              <a:gd name="T93" fmla="*/ 29 h 317"/>
                              <a:gd name="T94" fmla="*/ 615 w 648"/>
                              <a:gd name="T95" fmla="*/ 24 h 317"/>
                              <a:gd name="T96" fmla="*/ 610 w 648"/>
                              <a:gd name="T97" fmla="*/ 10 h 317"/>
                              <a:gd name="T98" fmla="*/ 605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 name="Freeform 62"/>
                        <wps:cNvSpPr>
                          <a:spLocks/>
                        </wps:cNvSpPr>
                        <wps:spPr bwMode="auto">
                          <a:xfrm>
                            <a:off x="173" y="13862"/>
                            <a:ext cx="566" cy="653"/>
                          </a:xfrm>
                          <a:custGeom>
                            <a:avLst/>
                            <a:gdLst>
                              <a:gd name="T0" fmla="*/ 0 w 566"/>
                              <a:gd name="T1" fmla="*/ 638 h 653"/>
                              <a:gd name="T2" fmla="*/ 28 w 566"/>
                              <a:gd name="T3" fmla="*/ 648 h 653"/>
                              <a:gd name="T4" fmla="*/ 52 w 566"/>
                              <a:gd name="T5" fmla="*/ 653 h 653"/>
                              <a:gd name="T6" fmla="*/ 76 w 566"/>
                              <a:gd name="T7" fmla="*/ 653 h 653"/>
                              <a:gd name="T8" fmla="*/ 96 w 566"/>
                              <a:gd name="T9" fmla="*/ 643 h 653"/>
                              <a:gd name="T10" fmla="*/ 115 w 566"/>
                              <a:gd name="T11" fmla="*/ 629 h 653"/>
                              <a:gd name="T12" fmla="*/ 124 w 566"/>
                              <a:gd name="T13" fmla="*/ 619 h 653"/>
                              <a:gd name="T14" fmla="*/ 134 w 566"/>
                              <a:gd name="T15" fmla="*/ 605 h 653"/>
                              <a:gd name="T16" fmla="*/ 139 w 566"/>
                              <a:gd name="T17" fmla="*/ 595 h 653"/>
                              <a:gd name="T18" fmla="*/ 144 w 566"/>
                              <a:gd name="T19" fmla="*/ 576 h 653"/>
                              <a:gd name="T20" fmla="*/ 148 w 566"/>
                              <a:gd name="T21" fmla="*/ 571 h 653"/>
                              <a:gd name="T22" fmla="*/ 153 w 566"/>
                              <a:gd name="T23" fmla="*/ 586 h 653"/>
                              <a:gd name="T24" fmla="*/ 153 w 566"/>
                              <a:gd name="T25" fmla="*/ 610 h 653"/>
                              <a:gd name="T26" fmla="*/ 158 w 566"/>
                              <a:gd name="T27" fmla="*/ 619 h 653"/>
                              <a:gd name="T28" fmla="*/ 172 w 566"/>
                              <a:gd name="T29" fmla="*/ 619 h 653"/>
                              <a:gd name="T30" fmla="*/ 196 w 566"/>
                              <a:gd name="T31" fmla="*/ 610 h 653"/>
                              <a:gd name="T32" fmla="*/ 220 w 566"/>
                              <a:gd name="T33" fmla="*/ 595 h 653"/>
                              <a:gd name="T34" fmla="*/ 244 w 566"/>
                              <a:gd name="T35" fmla="*/ 576 h 653"/>
                              <a:gd name="T36" fmla="*/ 268 w 566"/>
                              <a:gd name="T37" fmla="*/ 552 h 653"/>
                              <a:gd name="T38" fmla="*/ 288 w 566"/>
                              <a:gd name="T39" fmla="*/ 518 h 653"/>
                              <a:gd name="T40" fmla="*/ 297 w 566"/>
                              <a:gd name="T41" fmla="*/ 485 h 653"/>
                              <a:gd name="T42" fmla="*/ 302 w 566"/>
                              <a:gd name="T43" fmla="*/ 461 h 653"/>
                              <a:gd name="T44" fmla="*/ 307 w 566"/>
                              <a:gd name="T45" fmla="*/ 446 h 653"/>
                              <a:gd name="T46" fmla="*/ 312 w 566"/>
                              <a:gd name="T47" fmla="*/ 446 h 653"/>
                              <a:gd name="T48" fmla="*/ 316 w 566"/>
                              <a:gd name="T49" fmla="*/ 461 h 653"/>
                              <a:gd name="T50" fmla="*/ 321 w 566"/>
                              <a:gd name="T51" fmla="*/ 475 h 653"/>
                              <a:gd name="T52" fmla="*/ 326 w 566"/>
                              <a:gd name="T53" fmla="*/ 485 h 653"/>
                              <a:gd name="T54" fmla="*/ 336 w 566"/>
                              <a:gd name="T55" fmla="*/ 499 h 653"/>
                              <a:gd name="T56" fmla="*/ 345 w 566"/>
                              <a:gd name="T57" fmla="*/ 504 h 653"/>
                              <a:gd name="T58" fmla="*/ 360 w 566"/>
                              <a:gd name="T59" fmla="*/ 504 h 653"/>
                              <a:gd name="T60" fmla="*/ 374 w 566"/>
                              <a:gd name="T61" fmla="*/ 494 h 653"/>
                              <a:gd name="T62" fmla="*/ 393 w 566"/>
                              <a:gd name="T63" fmla="*/ 475 h 653"/>
                              <a:gd name="T64" fmla="*/ 412 w 566"/>
                              <a:gd name="T65" fmla="*/ 442 h 653"/>
                              <a:gd name="T66" fmla="*/ 422 w 566"/>
                              <a:gd name="T67" fmla="*/ 422 h 653"/>
                              <a:gd name="T68" fmla="*/ 432 w 566"/>
                              <a:gd name="T69" fmla="*/ 389 h 653"/>
                              <a:gd name="T70" fmla="*/ 441 w 566"/>
                              <a:gd name="T71" fmla="*/ 350 h 653"/>
                              <a:gd name="T72" fmla="*/ 446 w 566"/>
                              <a:gd name="T73" fmla="*/ 312 h 653"/>
                              <a:gd name="T74" fmla="*/ 446 w 566"/>
                              <a:gd name="T75" fmla="*/ 269 h 653"/>
                              <a:gd name="T76" fmla="*/ 446 w 566"/>
                              <a:gd name="T77" fmla="*/ 226 h 653"/>
                              <a:gd name="T78" fmla="*/ 441 w 566"/>
                              <a:gd name="T79" fmla="*/ 192 h 653"/>
                              <a:gd name="T80" fmla="*/ 436 w 566"/>
                              <a:gd name="T81" fmla="*/ 163 h 653"/>
                              <a:gd name="T82" fmla="*/ 427 w 566"/>
                              <a:gd name="T83" fmla="*/ 139 h 653"/>
                              <a:gd name="T84" fmla="*/ 441 w 566"/>
                              <a:gd name="T85" fmla="*/ 120 h 653"/>
                              <a:gd name="T86" fmla="*/ 451 w 566"/>
                              <a:gd name="T87" fmla="*/ 139 h 653"/>
                              <a:gd name="T88" fmla="*/ 460 w 566"/>
                              <a:gd name="T89" fmla="*/ 154 h 653"/>
                              <a:gd name="T90" fmla="*/ 470 w 566"/>
                              <a:gd name="T91" fmla="*/ 163 h 653"/>
                              <a:gd name="T92" fmla="*/ 484 w 566"/>
                              <a:gd name="T93" fmla="*/ 173 h 653"/>
                              <a:gd name="T94" fmla="*/ 489 w 566"/>
                              <a:gd name="T95" fmla="*/ 158 h 653"/>
                              <a:gd name="T96" fmla="*/ 499 w 566"/>
                              <a:gd name="T97" fmla="*/ 139 h 653"/>
                              <a:gd name="T98" fmla="*/ 508 w 566"/>
                              <a:gd name="T99" fmla="*/ 120 h 653"/>
                              <a:gd name="T100" fmla="*/ 518 w 566"/>
                              <a:gd name="T101" fmla="*/ 106 h 653"/>
                              <a:gd name="T102" fmla="*/ 528 w 566"/>
                              <a:gd name="T103" fmla="*/ 86 h 653"/>
                              <a:gd name="T104" fmla="*/ 537 w 566"/>
                              <a:gd name="T105" fmla="*/ 77 h 653"/>
                              <a:gd name="T106" fmla="*/ 547 w 566"/>
                              <a:gd name="T107" fmla="*/ 67 h 653"/>
                              <a:gd name="T108" fmla="*/ 556 w 566"/>
                              <a:gd name="T109" fmla="*/ 58 h 653"/>
                              <a:gd name="T110" fmla="*/ 566 w 566"/>
                              <a:gd name="T111" fmla="*/ 58 h 653"/>
                              <a:gd name="T112" fmla="*/ 561 w 566"/>
                              <a:gd name="T113" fmla="*/ 53 h 653"/>
                              <a:gd name="T114" fmla="*/ 556 w 566"/>
                              <a:gd name="T115" fmla="*/ 53 h 653"/>
                              <a:gd name="T116" fmla="*/ 556 w 566"/>
                              <a:gd name="T117" fmla="*/ 53 h 653"/>
                              <a:gd name="T118" fmla="*/ 508 w 566"/>
                              <a:gd name="T119" fmla="*/ 0 h 653"/>
                              <a:gd name="T120" fmla="*/ 0 w 566"/>
                              <a:gd name="T121" fmla="*/ 638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56" y="53"/>
                                </a:lnTo>
                                <a:lnTo>
                                  <a:pt x="508" y="0"/>
                                </a:lnTo>
                                <a:lnTo>
                                  <a:pt x="0"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 name="Freeform 63"/>
                        <wps:cNvSpPr>
                          <a:spLocks/>
                        </wps:cNvSpPr>
                        <wps:spPr bwMode="auto">
                          <a:xfrm>
                            <a:off x="163" y="13795"/>
                            <a:ext cx="518" cy="705"/>
                          </a:xfrm>
                          <a:custGeom>
                            <a:avLst/>
                            <a:gdLst>
                              <a:gd name="T0" fmla="*/ 0 w 518"/>
                              <a:gd name="T1" fmla="*/ 667 h 705"/>
                              <a:gd name="T2" fmla="*/ 0 w 518"/>
                              <a:gd name="T3" fmla="*/ 609 h 705"/>
                              <a:gd name="T4" fmla="*/ 14 w 518"/>
                              <a:gd name="T5" fmla="*/ 561 h 705"/>
                              <a:gd name="T6" fmla="*/ 38 w 518"/>
                              <a:gd name="T7" fmla="*/ 537 h 705"/>
                              <a:gd name="T8" fmla="*/ 62 w 518"/>
                              <a:gd name="T9" fmla="*/ 523 h 705"/>
                              <a:gd name="T10" fmla="*/ 53 w 518"/>
                              <a:gd name="T11" fmla="*/ 513 h 705"/>
                              <a:gd name="T12" fmla="*/ 24 w 518"/>
                              <a:gd name="T13" fmla="*/ 509 h 705"/>
                              <a:gd name="T14" fmla="*/ 34 w 518"/>
                              <a:gd name="T15" fmla="*/ 461 h 705"/>
                              <a:gd name="T16" fmla="*/ 62 w 518"/>
                              <a:gd name="T17" fmla="*/ 398 h 705"/>
                              <a:gd name="T18" fmla="*/ 106 w 518"/>
                              <a:gd name="T19" fmla="*/ 345 h 705"/>
                              <a:gd name="T20" fmla="*/ 154 w 518"/>
                              <a:gd name="T21" fmla="*/ 331 h 705"/>
                              <a:gd name="T22" fmla="*/ 163 w 518"/>
                              <a:gd name="T23" fmla="*/ 312 h 705"/>
                              <a:gd name="T24" fmla="*/ 139 w 518"/>
                              <a:gd name="T25" fmla="*/ 302 h 705"/>
                              <a:gd name="T26" fmla="*/ 125 w 518"/>
                              <a:gd name="T27" fmla="*/ 288 h 705"/>
                              <a:gd name="T28" fmla="*/ 120 w 518"/>
                              <a:gd name="T29" fmla="*/ 259 h 705"/>
                              <a:gd name="T30" fmla="*/ 139 w 518"/>
                              <a:gd name="T31" fmla="*/ 216 h 705"/>
                              <a:gd name="T32" fmla="*/ 187 w 518"/>
                              <a:gd name="T33" fmla="*/ 177 h 705"/>
                              <a:gd name="T34" fmla="*/ 240 w 518"/>
                              <a:gd name="T35" fmla="*/ 158 h 705"/>
                              <a:gd name="T36" fmla="*/ 307 w 518"/>
                              <a:gd name="T37" fmla="*/ 144 h 705"/>
                              <a:gd name="T38" fmla="*/ 370 w 518"/>
                              <a:gd name="T39" fmla="*/ 149 h 705"/>
                              <a:gd name="T40" fmla="*/ 408 w 518"/>
                              <a:gd name="T41" fmla="*/ 168 h 705"/>
                              <a:gd name="T42" fmla="*/ 418 w 518"/>
                              <a:gd name="T43" fmla="*/ 149 h 705"/>
                              <a:gd name="T44" fmla="*/ 403 w 518"/>
                              <a:gd name="T45" fmla="*/ 134 h 705"/>
                              <a:gd name="T46" fmla="*/ 394 w 518"/>
                              <a:gd name="T47" fmla="*/ 120 h 705"/>
                              <a:gd name="T48" fmla="*/ 384 w 518"/>
                              <a:gd name="T49" fmla="*/ 105 h 705"/>
                              <a:gd name="T50" fmla="*/ 394 w 518"/>
                              <a:gd name="T51" fmla="*/ 91 h 705"/>
                              <a:gd name="T52" fmla="*/ 422 w 518"/>
                              <a:gd name="T53" fmla="*/ 72 h 705"/>
                              <a:gd name="T54" fmla="*/ 451 w 518"/>
                              <a:gd name="T55" fmla="*/ 43 h 705"/>
                              <a:gd name="T56" fmla="*/ 470 w 518"/>
                              <a:gd name="T57" fmla="*/ 24 h 705"/>
                              <a:gd name="T58" fmla="*/ 475 w 518"/>
                              <a:gd name="T59" fmla="*/ 0 h 705"/>
                              <a:gd name="T60" fmla="*/ 480 w 518"/>
                              <a:gd name="T61" fmla="*/ 9 h 705"/>
                              <a:gd name="T62" fmla="*/ 518 w 518"/>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480" y="9"/>
                                </a:lnTo>
                                <a:lnTo>
                                  <a:pt x="518" y="67"/>
                                </a:lnTo>
                                <a:lnTo>
                                  <a:pt x="10"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 name="Freeform 64"/>
                        <wps:cNvSpPr>
                          <a:spLocks/>
                        </wps:cNvSpPr>
                        <wps:spPr bwMode="auto">
                          <a:xfrm>
                            <a:off x="739" y="13651"/>
                            <a:ext cx="158" cy="187"/>
                          </a:xfrm>
                          <a:custGeom>
                            <a:avLst/>
                            <a:gdLst>
                              <a:gd name="T0" fmla="*/ 38 w 158"/>
                              <a:gd name="T1" fmla="*/ 187 h 187"/>
                              <a:gd name="T2" fmla="*/ 53 w 158"/>
                              <a:gd name="T3" fmla="*/ 177 h 187"/>
                              <a:gd name="T4" fmla="*/ 67 w 158"/>
                              <a:gd name="T5" fmla="*/ 163 h 187"/>
                              <a:gd name="T6" fmla="*/ 86 w 158"/>
                              <a:gd name="T7" fmla="*/ 158 h 187"/>
                              <a:gd name="T8" fmla="*/ 101 w 158"/>
                              <a:gd name="T9" fmla="*/ 149 h 187"/>
                              <a:gd name="T10" fmla="*/ 115 w 158"/>
                              <a:gd name="T11" fmla="*/ 144 h 187"/>
                              <a:gd name="T12" fmla="*/ 130 w 158"/>
                              <a:gd name="T13" fmla="*/ 144 h 187"/>
                              <a:gd name="T14" fmla="*/ 144 w 158"/>
                              <a:gd name="T15" fmla="*/ 139 h 187"/>
                              <a:gd name="T16" fmla="*/ 158 w 158"/>
                              <a:gd name="T17" fmla="*/ 144 h 187"/>
                              <a:gd name="T18" fmla="*/ 149 w 158"/>
                              <a:gd name="T19" fmla="*/ 129 h 187"/>
                              <a:gd name="T20" fmla="*/ 139 w 158"/>
                              <a:gd name="T21" fmla="*/ 120 h 187"/>
                              <a:gd name="T22" fmla="*/ 130 w 158"/>
                              <a:gd name="T23" fmla="*/ 110 h 187"/>
                              <a:gd name="T24" fmla="*/ 125 w 158"/>
                              <a:gd name="T25" fmla="*/ 101 h 187"/>
                              <a:gd name="T26" fmla="*/ 115 w 158"/>
                              <a:gd name="T27" fmla="*/ 91 h 187"/>
                              <a:gd name="T28" fmla="*/ 106 w 158"/>
                              <a:gd name="T29" fmla="*/ 86 h 187"/>
                              <a:gd name="T30" fmla="*/ 96 w 158"/>
                              <a:gd name="T31" fmla="*/ 77 h 187"/>
                              <a:gd name="T32" fmla="*/ 91 w 158"/>
                              <a:gd name="T33" fmla="*/ 77 h 187"/>
                              <a:gd name="T34" fmla="*/ 96 w 158"/>
                              <a:gd name="T35" fmla="*/ 72 h 187"/>
                              <a:gd name="T36" fmla="*/ 106 w 158"/>
                              <a:gd name="T37" fmla="*/ 62 h 187"/>
                              <a:gd name="T38" fmla="*/ 115 w 158"/>
                              <a:gd name="T39" fmla="*/ 57 h 187"/>
                              <a:gd name="T40" fmla="*/ 120 w 158"/>
                              <a:gd name="T41" fmla="*/ 48 h 187"/>
                              <a:gd name="T42" fmla="*/ 125 w 158"/>
                              <a:gd name="T43" fmla="*/ 33 h 187"/>
                              <a:gd name="T44" fmla="*/ 125 w 158"/>
                              <a:gd name="T45" fmla="*/ 24 h 187"/>
                              <a:gd name="T46" fmla="*/ 120 w 158"/>
                              <a:gd name="T47" fmla="*/ 9 h 187"/>
                              <a:gd name="T48" fmla="*/ 115 w 158"/>
                              <a:gd name="T49" fmla="*/ 0 h 187"/>
                              <a:gd name="T50" fmla="*/ 0 w 158"/>
                              <a:gd name="T51" fmla="*/ 144 h 187"/>
                              <a:gd name="T52" fmla="*/ 38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 name="Freeform 65"/>
                        <wps:cNvSpPr>
                          <a:spLocks/>
                        </wps:cNvSpPr>
                        <wps:spPr bwMode="auto">
                          <a:xfrm>
                            <a:off x="701" y="13598"/>
                            <a:ext cx="153" cy="197"/>
                          </a:xfrm>
                          <a:custGeom>
                            <a:avLst/>
                            <a:gdLst>
                              <a:gd name="T0" fmla="*/ 0 w 153"/>
                              <a:gd name="T1" fmla="*/ 149 h 197"/>
                              <a:gd name="T2" fmla="*/ 9 w 153"/>
                              <a:gd name="T3" fmla="*/ 130 h 197"/>
                              <a:gd name="T4" fmla="*/ 19 w 153"/>
                              <a:gd name="T5" fmla="*/ 110 h 197"/>
                              <a:gd name="T6" fmla="*/ 24 w 153"/>
                              <a:gd name="T7" fmla="*/ 91 h 197"/>
                              <a:gd name="T8" fmla="*/ 33 w 153"/>
                              <a:gd name="T9" fmla="*/ 67 h 197"/>
                              <a:gd name="T10" fmla="*/ 38 w 153"/>
                              <a:gd name="T11" fmla="*/ 53 h 197"/>
                              <a:gd name="T12" fmla="*/ 38 w 153"/>
                              <a:gd name="T13" fmla="*/ 29 h 197"/>
                              <a:gd name="T14" fmla="*/ 38 w 153"/>
                              <a:gd name="T15" fmla="*/ 14 h 197"/>
                              <a:gd name="T16" fmla="*/ 38 w 153"/>
                              <a:gd name="T17" fmla="*/ 0 h 197"/>
                              <a:gd name="T18" fmla="*/ 48 w 153"/>
                              <a:gd name="T19" fmla="*/ 10 h 197"/>
                              <a:gd name="T20" fmla="*/ 52 w 153"/>
                              <a:gd name="T21" fmla="*/ 19 h 197"/>
                              <a:gd name="T22" fmla="*/ 62 w 153"/>
                              <a:gd name="T23" fmla="*/ 29 h 197"/>
                              <a:gd name="T24" fmla="*/ 72 w 153"/>
                              <a:gd name="T25" fmla="*/ 43 h 197"/>
                              <a:gd name="T26" fmla="*/ 81 w 153"/>
                              <a:gd name="T27" fmla="*/ 53 h 197"/>
                              <a:gd name="T28" fmla="*/ 86 w 153"/>
                              <a:gd name="T29" fmla="*/ 62 h 197"/>
                              <a:gd name="T30" fmla="*/ 91 w 153"/>
                              <a:gd name="T31" fmla="*/ 72 h 197"/>
                              <a:gd name="T32" fmla="*/ 91 w 153"/>
                              <a:gd name="T33" fmla="*/ 82 h 197"/>
                              <a:gd name="T34" fmla="*/ 96 w 153"/>
                              <a:gd name="T35" fmla="*/ 72 h 197"/>
                              <a:gd name="T36" fmla="*/ 100 w 153"/>
                              <a:gd name="T37" fmla="*/ 62 h 197"/>
                              <a:gd name="T38" fmla="*/ 105 w 153"/>
                              <a:gd name="T39" fmla="*/ 53 h 197"/>
                              <a:gd name="T40" fmla="*/ 115 w 153"/>
                              <a:gd name="T41" fmla="*/ 43 h 197"/>
                              <a:gd name="T42" fmla="*/ 124 w 153"/>
                              <a:gd name="T43" fmla="*/ 38 h 197"/>
                              <a:gd name="T44" fmla="*/ 134 w 153"/>
                              <a:gd name="T45" fmla="*/ 38 h 197"/>
                              <a:gd name="T46" fmla="*/ 144 w 153"/>
                              <a:gd name="T47" fmla="*/ 43 h 197"/>
                              <a:gd name="T48" fmla="*/ 153 w 153"/>
                              <a:gd name="T49" fmla="*/ 53 h 197"/>
                              <a:gd name="T50" fmla="*/ 38 w 153"/>
                              <a:gd name="T51" fmla="*/ 197 h 197"/>
                              <a:gd name="T52" fmla="*/ 0 w 153"/>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 name="Freeform 66"/>
                        <wps:cNvSpPr>
                          <a:spLocks/>
                        </wps:cNvSpPr>
                        <wps:spPr bwMode="auto">
                          <a:xfrm>
                            <a:off x="590" y="13660"/>
                            <a:ext cx="139" cy="183"/>
                          </a:xfrm>
                          <a:custGeom>
                            <a:avLst/>
                            <a:gdLst>
                              <a:gd name="T0" fmla="*/ 111 w 139"/>
                              <a:gd name="T1" fmla="*/ 183 h 183"/>
                              <a:gd name="T2" fmla="*/ 91 w 139"/>
                              <a:gd name="T3" fmla="*/ 164 h 183"/>
                              <a:gd name="T4" fmla="*/ 77 w 139"/>
                              <a:gd name="T5" fmla="*/ 144 h 183"/>
                              <a:gd name="T6" fmla="*/ 58 w 139"/>
                              <a:gd name="T7" fmla="*/ 120 h 183"/>
                              <a:gd name="T8" fmla="*/ 43 w 139"/>
                              <a:gd name="T9" fmla="*/ 101 h 183"/>
                              <a:gd name="T10" fmla="*/ 29 w 139"/>
                              <a:gd name="T11" fmla="*/ 82 h 183"/>
                              <a:gd name="T12" fmla="*/ 15 w 139"/>
                              <a:gd name="T13" fmla="*/ 68 h 183"/>
                              <a:gd name="T14" fmla="*/ 5 w 139"/>
                              <a:gd name="T15" fmla="*/ 53 h 183"/>
                              <a:gd name="T16" fmla="*/ 0 w 139"/>
                              <a:gd name="T17" fmla="*/ 48 h 183"/>
                              <a:gd name="T18" fmla="*/ 0 w 139"/>
                              <a:gd name="T19" fmla="*/ 39 h 183"/>
                              <a:gd name="T20" fmla="*/ 0 w 139"/>
                              <a:gd name="T21" fmla="*/ 29 h 183"/>
                              <a:gd name="T22" fmla="*/ 0 w 139"/>
                              <a:gd name="T23" fmla="*/ 20 h 183"/>
                              <a:gd name="T24" fmla="*/ 5 w 139"/>
                              <a:gd name="T25" fmla="*/ 10 h 183"/>
                              <a:gd name="T26" fmla="*/ 10 w 139"/>
                              <a:gd name="T27" fmla="*/ 5 h 183"/>
                              <a:gd name="T28" fmla="*/ 15 w 139"/>
                              <a:gd name="T29" fmla="*/ 0 h 183"/>
                              <a:gd name="T30" fmla="*/ 24 w 139"/>
                              <a:gd name="T31" fmla="*/ 0 h 183"/>
                              <a:gd name="T32" fmla="*/ 34 w 139"/>
                              <a:gd name="T33" fmla="*/ 10 h 183"/>
                              <a:gd name="T34" fmla="*/ 48 w 139"/>
                              <a:gd name="T35" fmla="*/ 24 h 183"/>
                              <a:gd name="T36" fmla="*/ 63 w 139"/>
                              <a:gd name="T37" fmla="*/ 44 h 183"/>
                              <a:gd name="T38" fmla="*/ 77 w 139"/>
                              <a:gd name="T39" fmla="*/ 68 h 183"/>
                              <a:gd name="T40" fmla="*/ 96 w 139"/>
                              <a:gd name="T41" fmla="*/ 92 h 183"/>
                              <a:gd name="T42" fmla="*/ 111 w 139"/>
                              <a:gd name="T43" fmla="*/ 111 h 183"/>
                              <a:gd name="T44" fmla="*/ 125 w 139"/>
                              <a:gd name="T45" fmla="*/ 130 h 183"/>
                              <a:gd name="T46" fmla="*/ 135 w 139"/>
                              <a:gd name="T47" fmla="*/ 144 h 183"/>
                              <a:gd name="T48" fmla="*/ 139 w 139"/>
                              <a:gd name="T49" fmla="*/ 149 h 183"/>
                              <a:gd name="T50" fmla="*/ 111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 name="Freeform 67"/>
                        <wps:cNvSpPr>
                          <a:spLocks/>
                        </wps:cNvSpPr>
                        <wps:spPr bwMode="auto">
                          <a:xfrm>
                            <a:off x="29" y="12868"/>
                            <a:ext cx="681" cy="1028"/>
                          </a:xfrm>
                          <a:custGeom>
                            <a:avLst/>
                            <a:gdLst>
                              <a:gd name="T0" fmla="*/ 86 w 681"/>
                              <a:gd name="T1" fmla="*/ 452 h 1028"/>
                              <a:gd name="T2" fmla="*/ 139 w 681"/>
                              <a:gd name="T3" fmla="*/ 423 h 1028"/>
                              <a:gd name="T4" fmla="*/ 230 w 681"/>
                              <a:gd name="T5" fmla="*/ 610 h 1028"/>
                              <a:gd name="T6" fmla="*/ 345 w 681"/>
                              <a:gd name="T7" fmla="*/ 792 h 1028"/>
                              <a:gd name="T8" fmla="*/ 518 w 681"/>
                              <a:gd name="T9" fmla="*/ 860 h 1028"/>
                              <a:gd name="T10" fmla="*/ 638 w 681"/>
                              <a:gd name="T11" fmla="*/ 816 h 1028"/>
                              <a:gd name="T12" fmla="*/ 662 w 681"/>
                              <a:gd name="T13" fmla="*/ 749 h 1028"/>
                              <a:gd name="T14" fmla="*/ 600 w 681"/>
                              <a:gd name="T15" fmla="*/ 639 h 1028"/>
                              <a:gd name="T16" fmla="*/ 432 w 681"/>
                              <a:gd name="T17" fmla="*/ 552 h 1028"/>
                              <a:gd name="T18" fmla="*/ 369 w 681"/>
                              <a:gd name="T19" fmla="*/ 380 h 1028"/>
                              <a:gd name="T20" fmla="*/ 436 w 681"/>
                              <a:gd name="T21" fmla="*/ 226 h 1028"/>
                              <a:gd name="T22" fmla="*/ 489 w 681"/>
                              <a:gd name="T23" fmla="*/ 216 h 1028"/>
                              <a:gd name="T24" fmla="*/ 470 w 681"/>
                              <a:gd name="T25" fmla="*/ 58 h 1028"/>
                              <a:gd name="T26" fmla="*/ 340 w 681"/>
                              <a:gd name="T27" fmla="*/ 58 h 1028"/>
                              <a:gd name="T28" fmla="*/ 345 w 681"/>
                              <a:gd name="T29" fmla="*/ 164 h 1028"/>
                              <a:gd name="T30" fmla="*/ 398 w 681"/>
                              <a:gd name="T31" fmla="*/ 183 h 1028"/>
                              <a:gd name="T32" fmla="*/ 374 w 681"/>
                              <a:gd name="T33" fmla="*/ 149 h 1028"/>
                              <a:gd name="T34" fmla="*/ 403 w 681"/>
                              <a:gd name="T35" fmla="*/ 111 h 1028"/>
                              <a:gd name="T36" fmla="*/ 427 w 681"/>
                              <a:gd name="T37" fmla="*/ 192 h 1028"/>
                              <a:gd name="T38" fmla="*/ 340 w 681"/>
                              <a:gd name="T39" fmla="*/ 202 h 1028"/>
                              <a:gd name="T40" fmla="*/ 312 w 681"/>
                              <a:gd name="T41" fmla="*/ 53 h 1028"/>
                              <a:gd name="T42" fmla="*/ 441 w 681"/>
                              <a:gd name="T43" fmla="*/ 5 h 1028"/>
                              <a:gd name="T44" fmla="*/ 518 w 681"/>
                              <a:gd name="T45" fmla="*/ 226 h 1028"/>
                              <a:gd name="T46" fmla="*/ 585 w 681"/>
                              <a:gd name="T47" fmla="*/ 394 h 1028"/>
                              <a:gd name="T48" fmla="*/ 518 w 681"/>
                              <a:gd name="T49" fmla="*/ 442 h 1028"/>
                              <a:gd name="T50" fmla="*/ 484 w 681"/>
                              <a:gd name="T51" fmla="*/ 370 h 1028"/>
                              <a:gd name="T52" fmla="*/ 513 w 681"/>
                              <a:gd name="T53" fmla="*/ 365 h 1028"/>
                              <a:gd name="T54" fmla="*/ 528 w 681"/>
                              <a:gd name="T55" fmla="*/ 418 h 1028"/>
                              <a:gd name="T56" fmla="*/ 561 w 681"/>
                              <a:gd name="T57" fmla="*/ 346 h 1028"/>
                              <a:gd name="T58" fmla="*/ 484 w 681"/>
                              <a:gd name="T59" fmla="*/ 245 h 1028"/>
                              <a:gd name="T60" fmla="*/ 398 w 681"/>
                              <a:gd name="T61" fmla="*/ 336 h 1028"/>
                              <a:gd name="T62" fmla="*/ 432 w 681"/>
                              <a:gd name="T63" fmla="*/ 336 h 1028"/>
                              <a:gd name="T64" fmla="*/ 412 w 681"/>
                              <a:gd name="T65" fmla="*/ 456 h 1028"/>
                              <a:gd name="T66" fmla="*/ 489 w 681"/>
                              <a:gd name="T67" fmla="*/ 576 h 1028"/>
                              <a:gd name="T68" fmla="*/ 604 w 681"/>
                              <a:gd name="T69" fmla="*/ 620 h 1028"/>
                              <a:gd name="T70" fmla="*/ 676 w 681"/>
                              <a:gd name="T71" fmla="*/ 706 h 1028"/>
                              <a:gd name="T72" fmla="*/ 662 w 681"/>
                              <a:gd name="T73" fmla="*/ 845 h 1028"/>
                              <a:gd name="T74" fmla="*/ 576 w 681"/>
                              <a:gd name="T75" fmla="*/ 922 h 1028"/>
                              <a:gd name="T76" fmla="*/ 422 w 681"/>
                              <a:gd name="T77" fmla="*/ 941 h 1028"/>
                              <a:gd name="T78" fmla="*/ 278 w 681"/>
                              <a:gd name="T79" fmla="*/ 864 h 1028"/>
                              <a:gd name="T80" fmla="*/ 192 w 681"/>
                              <a:gd name="T81" fmla="*/ 792 h 1028"/>
                              <a:gd name="T82" fmla="*/ 144 w 681"/>
                              <a:gd name="T83" fmla="*/ 792 h 1028"/>
                              <a:gd name="T84" fmla="*/ 254 w 681"/>
                              <a:gd name="T85" fmla="*/ 855 h 1028"/>
                              <a:gd name="T86" fmla="*/ 340 w 681"/>
                              <a:gd name="T87" fmla="*/ 927 h 1028"/>
                              <a:gd name="T88" fmla="*/ 331 w 681"/>
                              <a:gd name="T89" fmla="*/ 1013 h 1028"/>
                              <a:gd name="T90" fmla="*/ 235 w 681"/>
                              <a:gd name="T91" fmla="*/ 965 h 1028"/>
                              <a:gd name="T92" fmla="*/ 187 w 681"/>
                              <a:gd name="T93" fmla="*/ 960 h 1028"/>
                              <a:gd name="T94" fmla="*/ 129 w 681"/>
                              <a:gd name="T95" fmla="*/ 1013 h 1028"/>
                              <a:gd name="T96" fmla="*/ 57 w 681"/>
                              <a:gd name="T97" fmla="*/ 927 h 1028"/>
                              <a:gd name="T98" fmla="*/ 105 w 681"/>
                              <a:gd name="T99" fmla="*/ 855 h 1028"/>
                              <a:gd name="T100" fmla="*/ 43 w 681"/>
                              <a:gd name="T101" fmla="*/ 821 h 1028"/>
                              <a:gd name="T102" fmla="*/ 62 w 681"/>
                              <a:gd name="T103" fmla="*/ 744 h 1028"/>
                              <a:gd name="T104" fmla="*/ 76 w 681"/>
                              <a:gd name="T105" fmla="*/ 706 h 1028"/>
                              <a:gd name="T106" fmla="*/ 33 w 681"/>
                              <a:gd name="T107" fmla="*/ 653 h 1028"/>
                              <a:gd name="T108" fmla="*/ 19 w 681"/>
                              <a:gd name="T109" fmla="*/ 548 h 1028"/>
                              <a:gd name="T110" fmla="*/ 81 w 681"/>
                              <a:gd name="T111" fmla="*/ 572 h 1028"/>
                              <a:gd name="T112" fmla="*/ 148 w 681"/>
                              <a:gd name="T113" fmla="*/ 658 h 1028"/>
                              <a:gd name="T114" fmla="*/ 172 w 681"/>
                              <a:gd name="T115" fmla="*/ 653 h 1028"/>
                              <a:gd name="T116" fmla="*/ 100 w 681"/>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8" name="Freeform 68"/>
                        <wps:cNvSpPr>
                          <a:spLocks/>
                        </wps:cNvSpPr>
                        <wps:spPr bwMode="auto">
                          <a:xfrm>
                            <a:off x="408" y="13430"/>
                            <a:ext cx="149" cy="96"/>
                          </a:xfrm>
                          <a:custGeom>
                            <a:avLst/>
                            <a:gdLst>
                              <a:gd name="T0" fmla="*/ 149 w 149"/>
                              <a:gd name="T1" fmla="*/ 43 h 96"/>
                              <a:gd name="T2" fmla="*/ 139 w 149"/>
                              <a:gd name="T3" fmla="*/ 62 h 96"/>
                              <a:gd name="T4" fmla="*/ 125 w 149"/>
                              <a:gd name="T5" fmla="*/ 72 h 96"/>
                              <a:gd name="T6" fmla="*/ 105 w 149"/>
                              <a:gd name="T7" fmla="*/ 86 h 96"/>
                              <a:gd name="T8" fmla="*/ 86 w 149"/>
                              <a:gd name="T9" fmla="*/ 91 h 96"/>
                              <a:gd name="T10" fmla="*/ 67 w 149"/>
                              <a:gd name="T11" fmla="*/ 96 h 96"/>
                              <a:gd name="T12" fmla="*/ 43 w 149"/>
                              <a:gd name="T13" fmla="*/ 96 h 96"/>
                              <a:gd name="T14" fmla="*/ 19 w 149"/>
                              <a:gd name="T15" fmla="*/ 96 h 96"/>
                              <a:gd name="T16" fmla="*/ 0 w 149"/>
                              <a:gd name="T17" fmla="*/ 91 h 96"/>
                              <a:gd name="T18" fmla="*/ 19 w 149"/>
                              <a:gd name="T19" fmla="*/ 82 h 96"/>
                              <a:gd name="T20" fmla="*/ 33 w 149"/>
                              <a:gd name="T21" fmla="*/ 77 h 96"/>
                              <a:gd name="T22" fmla="*/ 48 w 149"/>
                              <a:gd name="T23" fmla="*/ 67 h 96"/>
                              <a:gd name="T24" fmla="*/ 57 w 149"/>
                              <a:gd name="T25" fmla="*/ 62 h 96"/>
                              <a:gd name="T26" fmla="*/ 72 w 149"/>
                              <a:gd name="T27" fmla="*/ 53 h 96"/>
                              <a:gd name="T28" fmla="*/ 77 w 149"/>
                              <a:gd name="T29" fmla="*/ 38 h 96"/>
                              <a:gd name="T30" fmla="*/ 77 w 149"/>
                              <a:gd name="T31" fmla="*/ 24 h 96"/>
                              <a:gd name="T32" fmla="*/ 72 w 149"/>
                              <a:gd name="T33" fmla="*/ 0 h 96"/>
                              <a:gd name="T34" fmla="*/ 149 w 149"/>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9" name="Freeform 69"/>
                        <wps:cNvSpPr>
                          <a:spLocks/>
                        </wps:cNvSpPr>
                        <wps:spPr bwMode="auto">
                          <a:xfrm>
                            <a:off x="552" y="13526"/>
                            <a:ext cx="67" cy="77"/>
                          </a:xfrm>
                          <a:custGeom>
                            <a:avLst/>
                            <a:gdLst>
                              <a:gd name="T0" fmla="*/ 57 w 67"/>
                              <a:gd name="T1" fmla="*/ 62 h 77"/>
                              <a:gd name="T2" fmla="*/ 48 w 67"/>
                              <a:gd name="T3" fmla="*/ 72 h 77"/>
                              <a:gd name="T4" fmla="*/ 43 w 67"/>
                              <a:gd name="T5" fmla="*/ 72 h 77"/>
                              <a:gd name="T6" fmla="*/ 33 w 67"/>
                              <a:gd name="T7" fmla="*/ 77 h 77"/>
                              <a:gd name="T8" fmla="*/ 29 w 67"/>
                              <a:gd name="T9" fmla="*/ 77 h 77"/>
                              <a:gd name="T10" fmla="*/ 19 w 67"/>
                              <a:gd name="T11" fmla="*/ 77 h 77"/>
                              <a:gd name="T12" fmla="*/ 14 w 67"/>
                              <a:gd name="T13" fmla="*/ 72 h 77"/>
                              <a:gd name="T14" fmla="*/ 9 w 67"/>
                              <a:gd name="T15" fmla="*/ 72 h 77"/>
                              <a:gd name="T16" fmla="*/ 5 w 67"/>
                              <a:gd name="T17" fmla="*/ 62 h 77"/>
                              <a:gd name="T18" fmla="*/ 0 w 67"/>
                              <a:gd name="T19" fmla="*/ 48 h 77"/>
                              <a:gd name="T20" fmla="*/ 0 w 67"/>
                              <a:gd name="T21" fmla="*/ 38 h 77"/>
                              <a:gd name="T22" fmla="*/ 5 w 67"/>
                              <a:gd name="T23" fmla="*/ 24 h 77"/>
                              <a:gd name="T24" fmla="*/ 14 w 67"/>
                              <a:gd name="T25" fmla="*/ 10 h 77"/>
                              <a:gd name="T26" fmla="*/ 19 w 67"/>
                              <a:gd name="T27" fmla="*/ 5 h 77"/>
                              <a:gd name="T28" fmla="*/ 24 w 67"/>
                              <a:gd name="T29" fmla="*/ 0 h 77"/>
                              <a:gd name="T30" fmla="*/ 33 w 67"/>
                              <a:gd name="T31" fmla="*/ 0 h 77"/>
                              <a:gd name="T32" fmla="*/ 38 w 67"/>
                              <a:gd name="T33" fmla="*/ 0 h 77"/>
                              <a:gd name="T34" fmla="*/ 43 w 67"/>
                              <a:gd name="T35" fmla="*/ 5 h 77"/>
                              <a:gd name="T36" fmla="*/ 48 w 67"/>
                              <a:gd name="T37" fmla="*/ 5 h 77"/>
                              <a:gd name="T38" fmla="*/ 57 w 67"/>
                              <a:gd name="T39" fmla="*/ 10 h 77"/>
                              <a:gd name="T40" fmla="*/ 57 w 67"/>
                              <a:gd name="T41" fmla="*/ 14 h 77"/>
                              <a:gd name="T42" fmla="*/ 62 w 67"/>
                              <a:gd name="T43" fmla="*/ 24 h 77"/>
                              <a:gd name="T44" fmla="*/ 67 w 67"/>
                              <a:gd name="T45" fmla="*/ 38 h 77"/>
                              <a:gd name="T46" fmla="*/ 67 w 67"/>
                              <a:gd name="T47" fmla="*/ 53 h 77"/>
                              <a:gd name="T48" fmla="*/ 57 w 67"/>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0" name="Freeform 70"/>
                        <wps:cNvSpPr>
                          <a:spLocks/>
                        </wps:cNvSpPr>
                        <wps:spPr bwMode="auto">
                          <a:xfrm>
                            <a:off x="62" y="11846"/>
                            <a:ext cx="490" cy="1488"/>
                          </a:xfrm>
                          <a:custGeom>
                            <a:avLst/>
                            <a:gdLst>
                              <a:gd name="T0" fmla="*/ 77 w 490"/>
                              <a:gd name="T1" fmla="*/ 1339 h 1488"/>
                              <a:gd name="T2" fmla="*/ 77 w 490"/>
                              <a:gd name="T3" fmla="*/ 1210 h 1488"/>
                              <a:gd name="T4" fmla="*/ 101 w 490"/>
                              <a:gd name="T5" fmla="*/ 1075 h 1488"/>
                              <a:gd name="T6" fmla="*/ 154 w 490"/>
                              <a:gd name="T7" fmla="*/ 950 h 1488"/>
                              <a:gd name="T8" fmla="*/ 235 w 490"/>
                              <a:gd name="T9" fmla="*/ 859 h 1488"/>
                              <a:gd name="T10" fmla="*/ 303 w 490"/>
                              <a:gd name="T11" fmla="*/ 816 h 1488"/>
                              <a:gd name="T12" fmla="*/ 269 w 490"/>
                              <a:gd name="T13" fmla="*/ 816 h 1488"/>
                              <a:gd name="T14" fmla="*/ 226 w 490"/>
                              <a:gd name="T15" fmla="*/ 826 h 1488"/>
                              <a:gd name="T16" fmla="*/ 173 w 490"/>
                              <a:gd name="T17" fmla="*/ 816 h 1488"/>
                              <a:gd name="T18" fmla="*/ 135 w 490"/>
                              <a:gd name="T19" fmla="*/ 778 h 1488"/>
                              <a:gd name="T20" fmla="*/ 168 w 490"/>
                              <a:gd name="T21" fmla="*/ 720 h 1488"/>
                              <a:gd name="T22" fmla="*/ 125 w 490"/>
                              <a:gd name="T23" fmla="*/ 710 h 1488"/>
                              <a:gd name="T24" fmla="*/ 53 w 490"/>
                              <a:gd name="T25" fmla="*/ 662 h 1488"/>
                              <a:gd name="T26" fmla="*/ 19 w 490"/>
                              <a:gd name="T27" fmla="*/ 600 h 1488"/>
                              <a:gd name="T28" fmla="*/ 24 w 490"/>
                              <a:gd name="T29" fmla="*/ 566 h 1488"/>
                              <a:gd name="T30" fmla="*/ 91 w 490"/>
                              <a:gd name="T31" fmla="*/ 538 h 1488"/>
                              <a:gd name="T32" fmla="*/ 178 w 490"/>
                              <a:gd name="T33" fmla="*/ 586 h 1488"/>
                              <a:gd name="T34" fmla="*/ 154 w 490"/>
                              <a:gd name="T35" fmla="*/ 547 h 1488"/>
                              <a:gd name="T36" fmla="*/ 91 w 490"/>
                              <a:gd name="T37" fmla="*/ 427 h 1488"/>
                              <a:gd name="T38" fmla="*/ 77 w 490"/>
                              <a:gd name="T39" fmla="*/ 341 h 1488"/>
                              <a:gd name="T40" fmla="*/ 106 w 490"/>
                              <a:gd name="T41" fmla="*/ 331 h 1488"/>
                              <a:gd name="T42" fmla="*/ 173 w 490"/>
                              <a:gd name="T43" fmla="*/ 379 h 1488"/>
                              <a:gd name="T44" fmla="*/ 216 w 490"/>
                              <a:gd name="T45" fmla="*/ 461 h 1488"/>
                              <a:gd name="T46" fmla="*/ 231 w 490"/>
                              <a:gd name="T47" fmla="*/ 470 h 1488"/>
                              <a:gd name="T48" fmla="*/ 221 w 490"/>
                              <a:gd name="T49" fmla="*/ 336 h 1488"/>
                              <a:gd name="T50" fmla="*/ 183 w 490"/>
                              <a:gd name="T51" fmla="*/ 216 h 1488"/>
                              <a:gd name="T52" fmla="*/ 149 w 490"/>
                              <a:gd name="T53" fmla="*/ 125 h 1488"/>
                              <a:gd name="T54" fmla="*/ 135 w 490"/>
                              <a:gd name="T55" fmla="*/ 106 h 1488"/>
                              <a:gd name="T56" fmla="*/ 125 w 490"/>
                              <a:gd name="T57" fmla="*/ 168 h 1488"/>
                              <a:gd name="T58" fmla="*/ 82 w 490"/>
                              <a:gd name="T59" fmla="*/ 182 h 1488"/>
                              <a:gd name="T60" fmla="*/ 43 w 490"/>
                              <a:gd name="T61" fmla="*/ 168 h 1488"/>
                              <a:gd name="T62" fmla="*/ 15 w 490"/>
                              <a:gd name="T63" fmla="*/ 120 h 1488"/>
                              <a:gd name="T64" fmla="*/ 19 w 490"/>
                              <a:gd name="T65" fmla="*/ 58 h 1488"/>
                              <a:gd name="T66" fmla="*/ 58 w 490"/>
                              <a:gd name="T67" fmla="*/ 10 h 1488"/>
                              <a:gd name="T68" fmla="*/ 130 w 490"/>
                              <a:gd name="T69" fmla="*/ 14 h 1488"/>
                              <a:gd name="T70" fmla="*/ 211 w 490"/>
                              <a:gd name="T71" fmla="*/ 96 h 1488"/>
                              <a:gd name="T72" fmla="*/ 255 w 490"/>
                              <a:gd name="T73" fmla="*/ 187 h 1488"/>
                              <a:gd name="T74" fmla="*/ 279 w 490"/>
                              <a:gd name="T75" fmla="*/ 413 h 1488"/>
                              <a:gd name="T76" fmla="*/ 298 w 490"/>
                              <a:gd name="T77" fmla="*/ 614 h 1488"/>
                              <a:gd name="T78" fmla="*/ 365 w 490"/>
                              <a:gd name="T79" fmla="*/ 706 h 1488"/>
                              <a:gd name="T80" fmla="*/ 432 w 490"/>
                              <a:gd name="T81" fmla="*/ 706 h 1488"/>
                              <a:gd name="T82" fmla="*/ 456 w 490"/>
                              <a:gd name="T83" fmla="*/ 653 h 1488"/>
                              <a:gd name="T84" fmla="*/ 442 w 490"/>
                              <a:gd name="T85" fmla="*/ 595 h 1488"/>
                              <a:gd name="T86" fmla="*/ 403 w 490"/>
                              <a:gd name="T87" fmla="*/ 590 h 1488"/>
                              <a:gd name="T88" fmla="*/ 370 w 490"/>
                              <a:gd name="T89" fmla="*/ 629 h 1488"/>
                              <a:gd name="T90" fmla="*/ 375 w 490"/>
                              <a:gd name="T91" fmla="*/ 562 h 1488"/>
                              <a:gd name="T92" fmla="*/ 355 w 490"/>
                              <a:gd name="T93" fmla="*/ 528 h 1488"/>
                              <a:gd name="T94" fmla="*/ 370 w 490"/>
                              <a:gd name="T95" fmla="*/ 480 h 1488"/>
                              <a:gd name="T96" fmla="*/ 408 w 490"/>
                              <a:gd name="T97" fmla="*/ 494 h 1488"/>
                              <a:gd name="T98" fmla="*/ 451 w 490"/>
                              <a:gd name="T99" fmla="*/ 542 h 1488"/>
                              <a:gd name="T100" fmla="*/ 490 w 490"/>
                              <a:gd name="T101" fmla="*/ 648 h 1488"/>
                              <a:gd name="T102" fmla="*/ 466 w 490"/>
                              <a:gd name="T103" fmla="*/ 797 h 1488"/>
                              <a:gd name="T104" fmla="*/ 399 w 490"/>
                              <a:gd name="T105" fmla="*/ 878 h 1488"/>
                              <a:gd name="T106" fmla="*/ 327 w 490"/>
                              <a:gd name="T107" fmla="*/ 931 h 1488"/>
                              <a:gd name="T108" fmla="*/ 245 w 490"/>
                              <a:gd name="T109" fmla="*/ 1051 h 1488"/>
                              <a:gd name="T110" fmla="*/ 178 w 490"/>
                              <a:gd name="T111" fmla="*/ 1214 h 1488"/>
                              <a:gd name="T112" fmla="*/ 173 w 490"/>
                              <a:gd name="T113" fmla="*/ 1488 h 1488"/>
                              <a:gd name="T114" fmla="*/ 139 w 490"/>
                              <a:gd name="T115" fmla="*/ 1445 h 1488"/>
                              <a:gd name="T116" fmla="*/ 111 w 490"/>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1" name="Freeform 71"/>
                        <wps:cNvSpPr>
                          <a:spLocks/>
                        </wps:cNvSpPr>
                        <wps:spPr bwMode="auto">
                          <a:xfrm>
                            <a:off x="38" y="13838"/>
                            <a:ext cx="250" cy="811"/>
                          </a:xfrm>
                          <a:custGeom>
                            <a:avLst/>
                            <a:gdLst>
                              <a:gd name="T0" fmla="*/ 250 w 250"/>
                              <a:gd name="T1" fmla="*/ 53 h 811"/>
                              <a:gd name="T2" fmla="*/ 207 w 250"/>
                              <a:gd name="T3" fmla="*/ 115 h 811"/>
                              <a:gd name="T4" fmla="*/ 168 w 250"/>
                              <a:gd name="T5" fmla="*/ 187 h 811"/>
                              <a:gd name="T6" fmla="*/ 139 w 250"/>
                              <a:gd name="T7" fmla="*/ 264 h 811"/>
                              <a:gd name="T8" fmla="*/ 111 w 250"/>
                              <a:gd name="T9" fmla="*/ 346 h 811"/>
                              <a:gd name="T10" fmla="*/ 96 w 250"/>
                              <a:gd name="T11" fmla="*/ 432 h 811"/>
                              <a:gd name="T12" fmla="*/ 87 w 250"/>
                              <a:gd name="T13" fmla="*/ 523 h 811"/>
                              <a:gd name="T14" fmla="*/ 87 w 250"/>
                              <a:gd name="T15" fmla="*/ 619 h 811"/>
                              <a:gd name="T16" fmla="*/ 96 w 250"/>
                              <a:gd name="T17" fmla="*/ 710 h 811"/>
                              <a:gd name="T18" fmla="*/ 19 w 250"/>
                              <a:gd name="T19" fmla="*/ 811 h 811"/>
                              <a:gd name="T20" fmla="*/ 5 w 250"/>
                              <a:gd name="T21" fmla="*/ 730 h 811"/>
                              <a:gd name="T22" fmla="*/ 0 w 250"/>
                              <a:gd name="T23" fmla="*/ 638 h 811"/>
                              <a:gd name="T24" fmla="*/ 0 w 250"/>
                              <a:gd name="T25" fmla="*/ 542 h 811"/>
                              <a:gd name="T26" fmla="*/ 5 w 250"/>
                              <a:gd name="T27" fmla="*/ 442 h 811"/>
                              <a:gd name="T28" fmla="*/ 19 w 250"/>
                              <a:gd name="T29" fmla="*/ 341 h 811"/>
                              <a:gd name="T30" fmla="*/ 39 w 250"/>
                              <a:gd name="T31" fmla="*/ 240 h 811"/>
                              <a:gd name="T32" fmla="*/ 72 w 250"/>
                              <a:gd name="T33" fmla="*/ 149 h 811"/>
                              <a:gd name="T34" fmla="*/ 106 w 250"/>
                              <a:gd name="T35" fmla="*/ 62 h 811"/>
                              <a:gd name="T36" fmla="*/ 115 w 250"/>
                              <a:gd name="T37" fmla="*/ 62 h 811"/>
                              <a:gd name="T38" fmla="*/ 125 w 250"/>
                              <a:gd name="T39" fmla="*/ 62 h 811"/>
                              <a:gd name="T40" fmla="*/ 135 w 250"/>
                              <a:gd name="T41" fmla="*/ 58 h 811"/>
                              <a:gd name="T42" fmla="*/ 144 w 250"/>
                              <a:gd name="T43" fmla="*/ 53 h 811"/>
                              <a:gd name="T44" fmla="*/ 159 w 250"/>
                              <a:gd name="T45" fmla="*/ 48 h 811"/>
                              <a:gd name="T46" fmla="*/ 168 w 250"/>
                              <a:gd name="T47" fmla="*/ 34 h 811"/>
                              <a:gd name="T48" fmla="*/ 178 w 250"/>
                              <a:gd name="T49" fmla="*/ 24 h 811"/>
                              <a:gd name="T50" fmla="*/ 192 w 250"/>
                              <a:gd name="T51" fmla="*/ 5 h 811"/>
                              <a:gd name="T52" fmla="*/ 197 w 250"/>
                              <a:gd name="T53" fmla="*/ 0 h 811"/>
                              <a:gd name="T54" fmla="*/ 207 w 250"/>
                              <a:gd name="T55" fmla="*/ 0 h 811"/>
                              <a:gd name="T56" fmla="*/ 211 w 250"/>
                              <a:gd name="T57" fmla="*/ 5 h 811"/>
                              <a:gd name="T58" fmla="*/ 221 w 250"/>
                              <a:gd name="T59" fmla="*/ 14 h 811"/>
                              <a:gd name="T60" fmla="*/ 226 w 250"/>
                              <a:gd name="T61" fmla="*/ 29 h 811"/>
                              <a:gd name="T62" fmla="*/ 235 w 250"/>
                              <a:gd name="T63" fmla="*/ 38 h 811"/>
                              <a:gd name="T64" fmla="*/ 240 w 250"/>
                              <a:gd name="T65" fmla="*/ 48 h 811"/>
                              <a:gd name="T66" fmla="*/ 250 w 250"/>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2" name="Rectangle 72"/>
                        <wps:cNvSpPr>
                          <a:spLocks noChangeArrowheads="1"/>
                        </wps:cNvSpPr>
                        <wps:spPr bwMode="auto">
                          <a:xfrm>
                            <a:off x="2462" y="14467"/>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3" name="Rectangle 73"/>
                        <wps:cNvSpPr>
                          <a:spLocks noChangeArrowheads="1"/>
                        </wps:cNvSpPr>
                        <wps:spPr bwMode="auto">
                          <a:xfrm>
                            <a:off x="8933" y="3115"/>
                            <a:ext cx="86" cy="8505"/>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E2296B3" id="Group 4" o:spid="_x0000_s1026" style="position:absolute;margin-left:0;margin-top:-28.55pt;width:492pt;height:701.4pt;z-index:251659264;mso-position-horizontal:center;mso-position-horizontal-relative:margin"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">
                <v:shape id="Freeform 5" o:spid="_x0000_s1027" style="position:absolute;left:7704;width:821;height:854;visibility:visible;mso-wrap-style:square;v-text-anchor:top" coordsize="821,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l3jr4A&#10;AADaAAAADwAAAGRycy9kb3ducmV2LnhtbESPzQrCMBCE74LvEFbwpqlFRapRRBBE8eAPeF2btS02&#10;m9JErW9vBMHjMDPfMLNFY0rxpNoVlhUM+hEI4tTqgjMF59O6NwHhPLLG0jIpeJODxbzdmmGi7YsP&#10;9Dz6TAQIuwQV5N5XiZQuzcmg69uKOHg3Wxv0QdaZ1DW+AtyUMo6isTRYcFjIsaJVTun9+DAKTtv4&#10;shvExBYn18u+LMx7aGOlup1mOQXhqfH/8K+90QpG8L0SboCcf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FZd46+AAAA2gAAAA8AAAAAAAAAAAAAAAAAmAIAAGRycy9kb3ducmV2&#10;LnhtbFBLBQYAAAAABAAEAPUAAACDAw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l269,542r9,-10l293,523r19,-5l331,513r19,l369,513r15,5l403,532r19,15l437,566r24,43l475,657r10,48l494,753r19,43l533,825r33,19l609,854r39,-10l677,830r24,-29l725,768r14,-48l749,662r4,-62l753,528r-4,-24l744,470,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005196" stroked="f">
                  <v:path arrowok="t" o:connecttype="custom" o:connectlocs="365,105;341,177;489,292;633,432;691,648;653,796;600,825;513,753;446,542;302,460;177,556;96,624;29,460;110,417;134,513;96,489;120,547;168,504;129,393;14,422;38,614;216,691;350,705;321,604;273,633;312,628;331,691;240,681;201,566;264,532;293,523;403,532;494,753;677,830;753,528;696,350;633,240;643,201;749,432;821,369;753,273;792,220;806,120;720,86;681,100;638,52;581,105;557,57;504,43;451,0;480,124;547,211;509,192;446,110" o:connectangles="0,0,0,0,0,0,0,0,0,0,0,0,0,0,0,0,0,0,0,0,0,0,0,0,0,0,0,0,0,0,0,0,0,0,0,0,0,0,0,0,0,0,0,0,0,0,0,0,0,0,0,0,0,0"/>
                </v:shape>
                <v:shape id="Freeform 6" o:spid="_x0000_s1028" style="position:absolute;left:8155;top:475;width:77;height:182;visibility:visible;mso-wrap-style:square;v-text-anchor:top" coordsize="77,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BWTcMA&#10;AADaAAAADwAAAGRycy9kb3ducmV2LnhtbESPQWvCQBSE74X+h+UVvJRmUw82pK7SFgRFEBqVXh/Z&#10;1yQk+zbsrkn8965Q6HGYmW+Y5XoynRjI+caygtckBUFcWt1wpeB03LxkIHxA1thZJgVX8rBePT4s&#10;Mdd25G8ailCJCGGfo4I6hD6X0pc1GfSJ7Ymj92udwRClq6R2OEa46eQ8TRfSYMNxocaevmoq2+Ji&#10;FDT8c9ixO+/bbabb5+wtdd1nq9Tsafp4BxFoCv/hv/ZWK1jA/Uq8AXJ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XBWTcMAAADaAAAADwAAAAAAAAAAAAAAAACYAgAAZHJzL2Rv&#10;d25yZXYueG1sUEsFBgAAAAAEAAQA9QAAAIgDAAAAAA==&#10;" path="m38,182r10,-9l58,153r9,-19l77,105r,-24l77,53r,-24l72,,67,19,62,43,58,57,53,77,43,86,34,96r-15,l,91r38,91xe" fillcolor="#005196" stroked="f">
                  <v:path arrowok="t" o:connecttype="custom" o:connectlocs="38,182;48,173;58,153;67,134;77,105;77,81;77,53;77,29;72,0;67,19;62,43;58,57;53,77;43,86;34,96;19,96;0,91;38,182" o:connectangles="0,0,0,0,0,0,0,0,0,0,0,0,0,0,0,0,0,0"/>
                </v:shape>
                <v:shape id="Freeform 9" o:spid="_x0000_s1029" style="position:absolute;left:8232;top:652;width:62;height:87;visibility:visible;mso-wrap-style:square;v-text-anchor:top" coordsize="62,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sPr8QA&#10;AADaAAAADwAAAGRycy9kb3ducmV2LnhtbESPQWvCQBSE7wX/w/IEb3VjpaKpq4gQbHtSW6HHZ/aZ&#10;BLNv0901Sf99t1DwOMzMN8xy3ZtatOR8ZVnBZJyAIM6trrhQ8PmRPc5B+ICssbZMCn7Iw3o1eFhi&#10;qm3HB2qPoRARwj5FBWUITSqlz0sy6Me2IY7exTqDIUpXSO2wi3BTy6ckmUmDFceFEhvalpRfjzej&#10;YFaf3/y0776uu6x5Nu+n/dl975UaDfvNC4hAfbiH/9uvWsEC/q7EGy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yrD6/EAAAA2gAAAA8AAAAAAAAAAAAAAAAAmAIAAGRycy9k&#10;b3ducmV2LnhtbFBLBQYAAAAABAAEAPUAAACJAwAAAAA=&#10;" path="m53,77l57,53,62,39,57,20,53,5,43,5,38,,33,,29,5r-5,l19,10r-5,5l9,20,,29,,48,5,63,9,77r10,5l29,87,43,82,53,77xe" fillcolor="#005196" stroked="f">
                  <v:path arrowok="t" o:connecttype="custom" o:connectlocs="53,77;57,53;62,39;57,20;53,5;43,5;38,0;33,0;29,5;24,5;19,10;14,15;9,20;0,29;0,48;5,63;9,77;19,82;29,87;43,82;53,77" o:connectangles="0,0,0,0,0,0,0,0,0,0,0,0,0,0,0,0,0,0,0,0,0"/>
                </v:shape>
                <v:shape id="Freeform 10" o:spid="_x0000_s1030" style="position:absolute;left:6888;top:43;width:1190;height:614;visibility:visible;mso-wrap-style:square;v-text-anchor:top" coordsize="1190,6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UVh8MA&#10;AADbAAAADwAAAGRycy9kb3ducmV2LnhtbESPT2sCQQzF7wW/wxChtzproaWujiKCIHiqWwRvcSfu&#10;H3cyy8xUt9++OQjeEt7Le78sVoPr1I1CbDwbmE4yUMSltw1XBn6K7dsXqJiQLXaeycAfRVgtRy8L&#10;zK2/8zfdDqlSEsIxRwN1Sn2udSxrchgnvicW7eKDwyRrqLQNeJdw1+n3LPvUDhuWhhp72tRUXg+/&#10;zkBZtHg+ZedjOyumQ/zYhrZ1e2Nex8N6DirRkJ7mx/XOCr7Qyy8ygF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XUVh8MAAADbAAAADwAAAAAAAAAAAAAAAACYAgAAZHJzL2Rv&#10;d25yZXYueG1sUEsFBgAAAAAEAAQA9QAAAIgDA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005196" stroked="f">
                  <v:path arrowok="t" o:connecttype="custom" o:connectlocs="1037,91;897,110;758,187;667,336;657,302;643,192;590,182;566,158;509,53;465,9;432,115;485,249;374,125;273,91;273,158;345,259;393,293;321,283;254,273;187,240;129,182;91,182;77,163;110,168;144,139;144,67;96,19;33,38;0,129;77,264;182,326;302,345;417,355;509,379;561,456;557,557;485,561;475,499;494,461;456,465;437,470;413,446;384,461;408,528;461,590;542,614;638,581;715,465;782,365;859,293;945,235;1065,206;1181,201;1142,153" o:connectangles="0,0,0,0,0,0,0,0,0,0,0,0,0,0,0,0,0,0,0,0,0,0,0,0,0,0,0,0,0,0,0,0,0,0,0,0,0,0,0,0,0,0,0,0,0,0,0,0,0,0,0,0,0,0"/>
                </v:shape>
                <v:shape id="Freeform 11" o:spid="_x0000_s1031" style="position:absolute;left:8481;top:9;width:648;height:317;visibility:visible;mso-wrap-style:square;v-text-anchor:top" coordsize="648,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4ZxCMIA&#10;AADbAAAADwAAAGRycy9kb3ducmV2LnhtbERP32vCMBB+H+x/CDfwZWiqSJnVtIyBIIgOu+391pxt&#10;WHMpTWbrf2+Ewd7u4/t5m2K0rbhQ741jBfNZAoK4ctpwreDzYzt9AeEDssbWMSm4kocif3zYYKbd&#10;wCe6lKEWMYR9hgqaELpMSl81ZNHPXEccubPrLYYI+1rqHocYblu5SJJUWjQcGxrs6K2h6qf8tQqM&#10;Tbf7Y1im5de3eT4Ni9X7LjkoNXkaX9cgAo3hX/zn3uk4fw73X+IBMr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hnEIwgAAANsAAAAPAAAAAAAAAAAAAAAAAJgCAABkcnMvZG93&#10;bnJldi54bWxQSwUGAAAAAAQABAD1AAAAhwMAAAAA&#10;" path="m44,317l68,288,92,264r28,-29l149,216r34,-24l212,178r33,-19l279,144r33,-9l346,125r38,-10l418,111r38,l495,111r38,9l572,125,648,29,615,19,581,10,548,5,509,,471,,432,,394,5r-43,5l312,19,274,29,231,39,192,53,154,72,120,91,82,115,48,139r,10l48,159r,14l44,187r-5,15l29,211r-9,15l5,240,,250r,9l5,269r10,5l24,283r5,15l39,307r5,10xe" fillcolor="#005196" stroked="f">
                  <v:path arrowok="t" o:connecttype="custom" o:connectlocs="44,317;68,288;92,264;120,235;149,216;183,192;212,178;245,159;279,144;312,135;346,125;384,115;418,111;456,111;495,111;533,120;572,125;648,29;615,19;581,10;548,5;509,0;471,0;432,0;394,5;351,10;312,19;274,29;231,39;192,53;154,72;120,91;82,115;48,139;48,149;48,159;48,173;44,187;39,202;29,211;20,226;5,240;0,250;0,259;5,269;15,274;24,283;29,298;39,307;44,317" o:connectangles="0,0,0,0,0,0,0,0,0,0,0,0,0,0,0,0,0,0,0,0,0,0,0,0,0,0,0,0,0,0,0,0,0,0,0,0,0,0,0,0,0,0,0,0,0,0,0,0,0,0"/>
                </v:shape>
                <v:shape id="Freeform 12" o:spid="_x0000_s1032" style="position:absolute;left:8448;top:168;width:566;height:652;visibility:visible;mso-wrap-style:square;v-text-anchor:top" coordsize="566,6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ppt8IA&#10;AADbAAAADwAAAGRycy9kb3ducmV2LnhtbERPS4vCMBC+L/gfwgheljVdEZGuUYogK3hZaxG8Dc30&#10;gc2kNFGrv34jCN7m43vOYtWbRlypc7VlBd/jCARxbnXNpYLssPmag3AeWWNjmRTcycFqOfhYYKzt&#10;jfd0TX0pQgi7GBVU3rexlC6vyKAb25Y4cIXtDPoAu1LqDm8h3DRyEkUzabDm0FBhS+uK8nN6MQrm&#10;n/X0N9m1WZaeH8dHIf8uxSlRajTskx8Qnnr/Fr/cWx3mT+D5SzhAL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ymm3wgAAANsAAAAPAAAAAAAAAAAAAAAAAJgCAABkcnMvZG93&#10;bnJldi54bWxQSwUGAAAAAAQABAD1AAAAhwM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005196" stroked="f">
                  <v:path arrowok="t" o:connecttype="custom" o:connectlocs="537,4;485,0;451,19;432,48;417,76;413,67;408,33;369,43;317,76;278,134;264,192;249,206;245,177;230,153;206,148;173,177;139,235;125,302;115,384;120,465;134,513;115,523;105,508;96,494;86,480;72,494;57,532;38,566;19,585;0,595;5,600;53,652" o:connectangles="0,0,0,0,0,0,0,0,0,0,0,0,0,0,0,0,0,0,0,0,0,0,0,0,0,0,0,0,0,0,0,0"/>
                </v:shape>
                <v:shape id="Freeform 13" o:spid="_x0000_s1033" style="position:absolute;left:8501;top:182;width:523;height:706;visibility:visible;mso-wrap-style:square;v-text-anchor:top" coordsize="523,7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o+h8QA&#10;AADbAAAADwAAAGRycy9kb3ducmV2LnhtbERPTWvCQBC9F/wPywi9FN3YFtHUVVQoFLxUI2pv0+w0&#10;CWZnQ3aN0V/fFQRv83ifM5m1phQN1a6wrGDQj0AQp1YXnCnYJp+9EQjnkTWWlknBhRzMpp2nCcba&#10;nnlNzcZnIoSwi1FB7n0VS+nSnAy6vq2IA/dna4M+wDqTusZzCDelfI2ioTRYcGjIsaJlTulxczIK&#10;FqsdJ++HZfu9Hf8k+13z8nulk1LP3Xb+AcJT6x/iu/tLh/lvcPslHCC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1KPofEAAAA2wAAAA8AAAAAAAAAAAAAAAAAmAIAAGRycy9k&#10;b3ducmV2LnhtbFBLBQYAAAAABAAEAPUAAACJAw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r,l,638,513,xe" fillcolor="#005196" stroked="f">
                  <v:path arrowok="t" o:connecttype="custom" o:connectlocs="523,34;523,96;504,139;484,168;460,182;470,187;494,197;489,240;460,307;417,360;369,374;360,389;379,403;398,418;403,446;379,490;336,528;283,547;216,562;153,552;115,538;105,562;120,571;129,586;139,600;124,614;96,634;72,658;52,682;43,706;43,696;0,638" o:connectangles="0,0,0,0,0,0,0,0,0,0,0,0,0,0,0,0,0,0,0,0,0,0,0,0,0,0,0,0,0,0,0,0"/>
                </v:shape>
                <v:shape id="Freeform 14" o:spid="_x0000_s1034" style="position:absolute;left:8289;top:840;width:159;height:192;visibility:visible;mso-wrap-style:square;v-text-anchor:top" coordsize="159,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" path="m116,l101,14,87,24,72,33,58,43,39,48r-15,l10,52,,48,5,62,15,72r9,9l34,91r10,9l53,110r5,5l68,115r-10,5l53,129r-9,5l39,144r-5,14l34,168r,14l44,192,159,48,116,xe" fillcolor="#005196" stroked="f">
                  <v:path arrowok="t" o:connecttype="custom" o:connectlocs="116,0;101,14;87,24;72,33;58,43;39,48;24,48;10,52;0,48;5,62;15,72;24,81;34,91;44,100;53,110;58,115;68,115;58,120;53,129;44,134;39,144;34,158;34,168;34,182;44,192;159,48;116,0" o:connectangles="0,0,0,0,0,0,0,0,0,0,0,0,0,0,0,0,0,0,0,0,0,0,0,0,0,0,0"/>
                </v:shape>
                <v:shape id="Freeform 15" o:spid="_x0000_s1035" style="position:absolute;left:8333;top:888;width:153;height:196;visibility:visible;mso-wrap-style:square;v-text-anchor:top" coordsize="153,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mubosAA&#10;AADbAAAADwAAAGRycy9kb3ducmV2LnhtbERPS2sCMRC+F/ofwhS81awFbVmN0gpFj7p9YG/DZtws&#10;biYhibr+eyMIvc3H95zZoredOFGIrWMFo2EBgrh2uuVGwffX5/MbiJiQNXaOScGFIizmjw8zLLU7&#10;85ZOVWpEDuFYogKTki+ljLUhi3HoPHHm9i5YTBmGRuqA5xxuO/lSFBNpseXcYNDT0lB9qI5Wwe5v&#10;l2L1+zPy1r+a1b79WG5Cr9TgqX+fgkjUp3/x3b3Wef4Ybr/kA+T8C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mubosAAAADbAAAADwAAAAAAAAAAAAAAAACYAgAAZHJzL2Rvd25y&#10;ZXYueG1sUEsFBgAAAAAEAAQA9QAAAIUDAAAAAA==&#10;" path="m153,52r-9,20l134,86r-10,24l120,129r-5,15l115,168r-5,14l115,196r-10,-9l96,177,86,168,81,153r-9,-9l67,134,62,124r,-9l57,124r-5,10l43,144r-5,9l28,158r-9,l9,153,,144,115,r38,52xe" fillcolor="#005196" stroked="f">
                  <v:path arrowok="t" o:connecttype="custom" o:connectlocs="153,52;144,72;134,86;124,110;120,129;115,144;115,168;110,182;115,196;105,187;96,177;86,168;81,153;72,144;67,134;62,124;62,115;57,124;52,134;43,144;38,153;28,158;19,158;9,153;0,144;115,0;153,52" o:connectangles="0,0,0,0,0,0,0,0,0,0,0,0,0,0,0,0,0,0,0,0,0,0,0,0,0,0,0"/>
                </v:shape>
                <v:shape id="Freeform 16" o:spid="_x0000_s1036" style="position:absolute;left:8457;top:840;width:140;height:182;visibility:visible;mso-wrap-style:square;v-text-anchor:top" coordsize="140,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UvOr8A&#10;AADbAAAADwAAAGRycy9kb3ducmV2LnhtbERPy6rCMBDdC/5DGOHuNFXERzWKCHq9CxdWcT00Y1ts&#10;JqWJtf69uSC4m8N5znLdmlI0VLvCsoLhIAJBnFpdcKbgct71ZyCcR9ZYWiYFL3KwXnU7S4y1ffKJ&#10;msRnIoSwi1FB7n0VS+nSnAy6ga2IA3eztUEfYJ1JXeMzhJtSjqJoIg0WHBpyrGibU3pPHkbBObuP&#10;5/v0ZfZTtlfzl/werw0r9dNrNwsQnlr/FX/cBx3mT+D/l3CAXL0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qFS86vwAAANsAAAAPAAAAAAAAAAAAAAAAAJgCAABkcnMvZG93bnJl&#10;di54bWxQSwUGAAAAAAQABAD1AAAAhAMAAAAA&#10;" path="m29,l44,19,63,43,77,62,96,81r15,19l120,115r10,14l135,134r5,5l140,148r,15l135,172r-5,5l120,182r-4,l106,172,92,158,77,139,58,115,44,91,29,67,15,52,5,38,,33,29,xe" fillcolor="#005196" stroked="f">
                  <v:path arrowok="t" o:connecttype="custom" o:connectlocs="29,0;44,19;63,43;77,62;96,81;111,100;120,115;130,129;135,134;140,139;140,148;140,163;135,172;130,177;120,182;116,182;106,172;92,158;77,139;58,115;44,91;29,67;15,52;5,38;0,33;29,0" o:connectangles="0,0,0,0,0,0,0,0,0,0,0,0,0,0,0,0,0,0,0,0,0,0,0,0,0,0"/>
                </v:shape>
                <v:shape id="Freeform 17" o:spid="_x0000_s1037" style="position:absolute;left:8472;top:787;width:686;height:1027;visibility:visible;mso-wrap-style:square;v-text-anchor:top" coordsize="686,10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6Tr4A&#10;AADbAAAADwAAAGRycy9kb3ducmV2LnhtbERPy6rCMBDdX/AfwgjurqkuVKpRRPCFK6vidmjGtthM&#10;ShK1/r25cMHdHM5zZovW1OJJzleWFQz6CQji3OqKCwXn0/p3AsIHZI21ZVLwJg+Leednhqm2Lz7S&#10;MwuFiCHsU1RQhtCkUvq8JIO+bxviyN2sMxgidIXUDl8x3NRymCQjabDi2FBiQ6uS8nv2MAr2V7e9&#10;7C8Da67D4yZzZnzIs4NSvW67nIII1Iav+N+903H+GP5+iQfI+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Gbek6+AAAA2wAAAA8AAAAAAAAAAAAAAAAAmAIAAGRycy9kb3ducmV2&#10;LnhtbFBLBQYAAAAABAAEAPUAAACDAw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005196" stroked="f">
                  <v:path arrowok="t" o:connecttype="custom" o:connectlocs="600,576;542,605;451,417;341,240;168,168;48,211;24,278;86,389;249,475;317,653;249,801;197,811;216,969;345,969;341,864;288,845;312,878;283,917;259,835;345,825;374,974;245,1022;168,797;101,633;168,581;197,657;173,662;158,609;120,681;201,782;288,691;249,691;273,571;197,456;81,408;9,321;19,182;110,105;259,91;403,163;494,235;542,235;432,173;345,96;355,19;451,62;499,67;557,14;629,96;581,173;638,211;624,283;609,326;648,374;667,480;605,461;537,365;509,374;585,446" o:connectangles="0,0,0,0,0,0,0,0,0,0,0,0,0,0,0,0,0,0,0,0,0,0,0,0,0,0,0,0,0,0,0,0,0,0,0,0,0,0,0,0,0,0,0,0,0,0,0,0,0,0,0,0,0,0,0,0,0,0,0"/>
                </v:shape>
                <v:shape id="Freeform 18" o:spid="_x0000_s1038" style="position:absolute;left:8630;top:1152;width:149;height:96;visibility:visible;mso-wrap-style:square;v-text-anchor:top" coordsize="14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F2HVcUA&#10;AADbAAAADwAAAGRycy9kb3ducmV2LnhtbESPQWvDMAyF74P9B6NBb6vTMUrJ6pYxGIwNCm3KtqOI&#10;1cRrLAfba5N/Xx0KvUm8p/c+LdeD79SJYnKBDcymBSjiOljHjYF99f64AJUyssUuMBkYKcF6dX+3&#10;xNKGM2/ptMuNkhBOJRpoc+5LrVPdksc0DT2xaIcQPWZZY6NtxLOE+04/FcVce3QsDS329NZSfdz9&#10;ewPP48y5gw/j7zHuvz+rTWV/vv6MmTwMry+gMg35Zr5ef1jBF1j5RQbQqw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XYdVxQAAANsAAAAPAAAAAAAAAAAAAAAAAJgCAABkcnMv&#10;ZG93bnJldi54bWxQSwUGAAAAAAQABAD1AAAAigMAAAAA&#10;" path="m,52l10,38,24,24,43,14,63,9,82,4,106,r19,4l149,9,130,19r-15,5l101,28,87,38,77,48,72,62,67,76r5,20l,52xe" fillcolor="#005196" stroked="f">
                  <v:path arrowok="t" o:connecttype="custom" o:connectlocs="0,52;10,38;24,24;43,14;63,9;82,4;106,0;125,4;149,9;130,19;115,24;101,28;87,38;77,48;72,62;67,76;72,96;0,52" o:connectangles="0,0,0,0,0,0,0,0,0,0,0,0,0,0,0,0,0,0"/>
                </v:shape>
                <v:shape id="Freeform 19" o:spid="_x0000_s1039" style="position:absolute;left:8568;top:1080;width:67;height:76;visibility:visible;mso-wrap-style:square;v-text-anchor:top" coordsize="67,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ibFcAA&#10;AADbAAAADwAAAGRycy9kb3ducmV2LnhtbERPTWvCQBC9C/6HZYTedGORotFVJCB4EtSiHsfMmASz&#10;s2l21fTfdwuF3ubxPmex6mytntz6yomB8SgBxZI7qqQw8HncDKegfEAhrJ2wgW/2sFr2ewtMyb1k&#10;z89DKFQMEZ+igTKEJtXa5yVb9CPXsETu5lqLIcK20NTiK4bbWr8nyYe2WElsKLHhrOT8fnhYA6ct&#10;yYZof52OL7sJHb+y82WXGfM26NZzUIG78C/+c28pzp/B7y/xAL3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ibFcAAAADbAAAADwAAAAAAAAAAAAAAAACYAgAAZHJzL2Rvd25y&#10;ZXYueG1sUEsFBgAAAAAEAAQA9QAAAIUDAAAAAA==&#10;" path="m9,14l14,4r10,l33,r5,l43,,53,4r4,l62,14r5,14l67,38,57,52,53,67r-5,5l43,76r-10,l29,76,24,72r-10,l9,67r,-5l5,52,,38,,24,9,14xe" fillcolor="#005196" stroked="f">
                  <v:path arrowok="t" o:connecttype="custom" o:connectlocs="9,14;14,4;24,4;33,0;38,0;43,0;53,4;57,4;62,14;67,28;67,38;57,52;53,67;48,72;43,76;33,76;29,76;24,72;14,72;9,67;9,62;5,52;0,38;0,24;9,14" o:connectangles="0,0,0,0,0,0,0,0,0,0,0,0,0,0,0,0,0,0,0,0,0,0,0,0,0"/>
                </v:shape>
                <v:shape id="Freeform 20" o:spid="_x0000_s1040" style="position:absolute;left:8635;top:1348;width:490;height:1488;visibility:visible;mso-wrap-style:square;v-text-anchor:top" coordsize="490,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W5+GMAA&#10;AADbAAAADwAAAGRycy9kb3ducmV2LnhtbERPTWvCQBC9F/oflil4q5tGbCS6Sim06q3aotchO2aD&#10;2dmQ3Wr8986h0OPjfS9Wg2/VhfrYBDbwMs5AEVfBNlwb+Pn+eJ6BignZYhuYDNwowmr5+LDA0oYr&#10;7+iyT7WSEI4lGnApdaXWsXLkMY5DRyzcKfQek8C+1rbHq4T7VudZ9qo9NiwNDjt6d1Sd979eSprZ&#10;+Xgqpu12cnBZ8VkcvtYhN2b0NLzNQSUa0r/4z72xBnJZL1/kB+jl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W5+GMAAAADbAAAADwAAAAAAAAAAAAAAAACYAgAAZHJzL2Rvd25y&#10;ZXYueG1sUEsFBgAAAAAEAAQA9QAAAIUDA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005196" stroked="f">
                  <v:path arrowok="t" o:connecttype="custom" o:connectlocs="413,149;413,279;389,413;336,538;250,634;187,672;221,672;264,663;317,672;355,711;322,768;360,778;437,826;470,888;466,927;398,951;312,903;336,941;398,1061;413,1152;384,1157;317,1109;274,1028;254,1023;269,1152;307,1277;341,1364;355,1388;360,1320;408,1306;446,1320;475,1368;470,1431;427,1479;360,1474;278,1392;235,1301;211,1076;187,874;120,788;58,783;29,836;48,893;86,898;115,860;115,927;130,965;120,1008;82,994;34,946;0,840;24,692;91,610;158,557;240,437;307,274;317,0;346,44;379,68" o:connectangles="0,0,0,0,0,0,0,0,0,0,0,0,0,0,0,0,0,0,0,0,0,0,0,0,0,0,0,0,0,0,0,0,0,0,0,0,0,0,0,0,0,0,0,0,0,0,0,0,0,0,0,0,0,0,0,0,0,0,0"/>
                </v:shape>
                <v:shape id="Freeform 21" o:spid="_x0000_s1041" style="position:absolute;left:8899;top:38;width:250;height:806;visibility:visible;mso-wrap-style:square;v-text-anchor:top" coordsize="250,8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aeCGL4A&#10;AADbAAAADwAAAGRycy9kb3ducmV2LnhtbESPzQrCMBCE74LvEFbwZlM9iFajiKB4Ev8eYGnWtths&#10;ShP78/ZGEDwOM/MNs952phQN1a6wrGAaxSCIU6sLzhQ87ofJAoTzyBpLy6SgJwfbzXCwxkTblq/U&#10;3HwmAoRdggpy76tESpfmZNBFtiIO3tPWBn2QdSZ1jW2Am1LO4nguDRYcFnKsaJ9T+rq9jYLz3Ld9&#10;i+UydUfXNc2uvyxevVLjUbdbgfDU+X/41z5pBbMpfL+EHyA3H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mnghi+AAAA2wAAAA8AAAAAAAAAAAAAAAAAmAIAAGRycy9kb3ducmV2&#10;LnhtbFBLBQYAAAAABAAEAPUAAACDAwAAAAA=&#10;" path="m,754l43,691,82,619r28,-77l134,461r20,-91l163,278r,-91l149,96,230,r15,82l250,173r,96l245,365,230,466,211,566r-33,92l144,744r-10,l125,744r-15,5l101,754r-10,4l82,768,72,782,58,802r-5,4l43,806r-5,-4l29,792,24,778,14,768,5,758,,754xe" fillcolor="#005196" stroked="f">
                  <v:path arrowok="t" o:connecttype="custom" o:connectlocs="0,754;43,691;82,619;110,542;134,461;154,370;163,278;163,187;149,96;230,0;245,82;250,173;250,269;245,365;230,466;211,566;178,658;144,744;134,744;125,744;110,749;101,754;91,758;82,768;72,782;58,802;53,806;43,806;38,802;29,792;24,778;14,768;5,758;0,754" o:connectangles="0,0,0,0,0,0,0,0,0,0,0,0,0,0,0,0,0,0,0,0,0,0,0,0,0,0,0,0,0,0,0,0,0,0"/>
                </v:shape>
                <v:shape id="Freeform 22" o:spid="_x0000_s1042" style="position:absolute;left:8323;top:13809;width:149;height:173;visibility:visible;mso-wrap-style:square;v-text-anchor:top" coordsize="149,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Ka5MMA&#10;AADbAAAADwAAAGRycy9kb3ducmV2LnhtbESPQWsCMRSE7wX/Q3iCt5p1hSJbo4goFARttazXx+a5&#10;u5i8LEmq6783hUKPw8x8w8yXvTXiRj60jhVMxhkI4srplmsF36ft6wxEiMgajWNS8KAAy8XgZY6F&#10;dnf+otsx1iJBOBSooImxK6QMVUMWw9h1xMm7OG8xJulrqT3eE9wamWfZm7TYclposKN1Q9X1+GMV&#10;zMz+sHtcTObDZ1nGanMuT9OzUqNhv3oHEamP/+G/9odWkOfw+yX9ALl4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sKa5MMAAADbAAAADwAAAAAAAAAAAAAAAACYAgAAZHJzL2Rv&#10;d25yZXYueG1sUEsFBgAAAAAEAAQA9QAAAIgDAAAAAA==&#10;" path="m149,34l130,53,115,77,96,96,82,115,67,135r-9,14l43,163r-5,5l34,173r-5,l19,168r-9,l5,159,,149,,139,10,125,24,111,38,91,58,72,77,53,91,29,106,15,115,r5,l149,34xe" fillcolor="#005196" stroked="f">
                  <v:path arrowok="t" o:connecttype="custom" o:connectlocs="149,34;130,53;115,77;96,96;82,115;67,135;58,149;43,163;38,168;34,173;29,173;19,168;10,168;5,159;0,149;0,139;10,125;24,111;38,91;58,72;77,53;91,29;106,15;115,0;120,0;149,34" o:connectangles="0,0,0,0,0,0,0,0,0,0,0,0,0,0,0,0,0,0,0,0,0,0,0,0,0,0"/>
                </v:shape>
                <v:shape id="Freeform 23" o:spid="_x0000_s1043" style="position:absolute;left:7689;top:13828;width:821;height:855;visibility:visible;mso-wrap-style:square;v-text-anchor:top" coordsize="821,8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pU0sEA&#10;AADbAAAADwAAAGRycy9kb3ducmV2LnhtbESP3YrCMBSE7xd8h3AE79bUCiLVKCoKXfDGnwc4NMc2&#10;2JyUJmr16c2C4OUwM98w82Vna3Gn1hvHCkbDBARx4bThUsH5tPudgvABWWPtmBQ8ycNy0fuZY6bd&#10;gw90P4ZSRAj7DBVUITSZlL6oyKIfuoY4ehfXWgxRtqXULT4i3NYyTZKJtGg4LlTY0Kai4nq8WQX7&#10;v7XcPOt9nl/Pu8P2lZqk9EapQb9bzUAE6sI3/GnnWkE6hv8v8QfIxR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oqVNLBAAAA2wAAAA8AAAAAAAAAAAAAAAAAmAIAAGRycy9kb3du&#10;cmV2LnhtbFBLBQYAAAAABAAEAPUAAACGAw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l269,312r10,10l293,332r19,4l332,341r19,l370,341r14,-9l404,322r19,-14l437,288r24,-48l476,192r9,-48l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005196" stroked="f">
                  <v:path arrowok="t" o:connecttype="custom" o:connectlocs="365,744;341,677;490,562;634,423;692,207;653,58;600,29;514,101;447,312;303,394;178,293;96,231;29,394;111,432;135,341;96,365;120,308;168,351;130,461;15,432;39,240;216,164;351,149;322,250;274,221;312,221;332,168;240,168;202,288;264,317;293,332;404,322;495,96;677,24;754,322;692,500;634,615;644,653;749,423;821,480;754,581;792,634;802,730;720,768;677,754;639,802;581,744;552,792;504,812;447,855;480,725;548,644;509,663;447,744" o:connectangles="0,0,0,0,0,0,0,0,0,0,0,0,0,0,0,0,0,0,0,0,0,0,0,0,0,0,0,0,0,0,0,0,0,0,0,0,0,0,0,0,0,0,0,0,0,0,0,0,0,0,0,0,0,0"/>
                </v:shape>
                <v:shape id="Freeform 24" o:spid="_x0000_s1044" style="position:absolute;left:8141;top:14025;width:76;height:183;visibility:visible;mso-wrap-style:square;v-text-anchor:top" coordsize="76,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osmcQA&#10;AADbAAAADwAAAGRycy9kb3ducmV2LnhtbESP0WoCMRRE3wv9h3ALvtWki5SyNYrdqu1DK1T9gMvm&#10;ulm6uVmSqOvfN4LQx2FmzjDT+eA6caIQW88ansYKBHHtTcuNhv1u9fgCIiZkg51n0nChCPPZ/d0U&#10;S+PP/EOnbWpEhnAsUYNNqS+ljLUlh3Hse+LsHXxwmLIMjTQBzxnuOlko9SwdtpwXLPZUWap/t0eX&#10;KZu38PF9iO9Vpbr9emOXX4Vaaj16GBavIBIN6T98a38aDcUErl/yD5Cz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xqLJnEAAAA2wAAAA8AAAAAAAAAAAAAAAAAmAIAAGRycy9k&#10;b3ducmV2LnhtbFBLBQYAAAAABAAEAPUAAACJAwAAAAA=&#10;" path="m33,l48,10r9,19l67,48r5,29l76,101r,29l76,154r-4,29l67,159,62,144,57,125,52,106,43,91,33,87r-14,l,87,33,xe" fillcolor="#005196" stroked="f">
                  <v:path arrowok="t" o:connecttype="custom" o:connectlocs="33,0;48,10;57,29;67,48;72,77;76,101;76,130;76,154;72,183;67,159;62,144;57,125;52,106;43,91;33,87;19,87;0,87;33,0" o:connectangles="0,0,0,0,0,0,0,0,0,0,0,0,0,0,0,0,0,0"/>
                </v:shape>
                <v:shape id="Freeform 25" o:spid="_x0000_s1045" style="position:absolute;left:8217;top:13944;width:63;height:86;visibility:visible;mso-wrap-style:square;v-text-anchor:top" coordsize="63,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jBMcUA&#10;AADbAAAADwAAAGRycy9kb3ducmV2LnhtbESPW2vCQBSE3wv+h+UIfasbpakS3QQRenmx0Hh5PmaP&#10;STB7NmTXmPbXu4VCH4eZ+YZZZYNpRE+dqy0rmE4iEMSF1TWXCva716cFCOeRNTaWScE3OcjS0cMK&#10;E21v/EV97ksRIOwSVFB53yZSuqIig25iW+LgnW1n0AfZlVJ3eAtw08hZFL1IgzWHhQpb2lRUXPKr&#10;UfCpt+8HX9TXo4zz55+3+LSO+7lSj+NhvQThafD/4b/2h1Ywi+H3S/gBMr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SMExxQAAANsAAAAPAAAAAAAAAAAAAAAAAJgCAABkcnMv&#10;ZG93bnJldi54bWxQSwUGAAAAAAQABAD1AAAAigMAAAAA&#10;" path="m53,9r5,19l63,48,58,67,53,81r-9,l39,86r-5,l29,81r-5,l20,76,15,72,5,67,,52,,38,5,24,10,9,20,4,29,,44,r9,9xe" fillcolor="#005196" stroked="f">
                  <v:path arrowok="t" o:connecttype="custom" o:connectlocs="53,9;58,28;63,48;58,67;53,81;44,81;39,86;34,86;29,81;24,81;20,76;15,72;5,67;0,52;0,38;5,24;10,9;20,4;29,0;44,0;53,9" o:connectangles="0,0,0,0,0,0,0,0,0,0,0,0,0,0,0,0,0,0,0,0,0"/>
                </v:shape>
                <v:shape id="Freeform 26" o:spid="_x0000_s1046" style="position:absolute;left:6873;top:14025;width:1191;height:615;visibility:visible;mso-wrap-style:square;v-text-anchor:top" coordsize="1191,6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V9x6MMA&#10;AADbAAAADwAAAGRycy9kb3ducmV2LnhtbESPQYvCMBSE7wv+h/AEb2tqBZFqFFFkvahY97K3R/Ns&#10;is1LabK1/nuzsOBxmJlvmOW6t7XoqPWVYwWTcQKCuHC64lLB93X/OQfhA7LG2jEpeJKH9WrwscRM&#10;uwdfqMtDKSKEfYYKTAhNJqUvDFn0Y9cQR+/mWoshyraUusVHhNtapkkykxYrjgsGG9oaKu75r1Vw&#10;PH7l3dR0KV5+did3vj2n1/lWqdGw3yxABOrDO/zfPmgF6Qz+vsQfIF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V9x6MMAAADbAAAADwAAAAAAAAAAAAAAAACYAgAAZHJzL2Rv&#10;d25yZXYueG1sUEsFBgAAAAAEAAQA9QAAAIgDA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005196" stroked="f">
                  <v:path arrowok="t" o:connecttype="custom" o:connectlocs="1037,523;898,499;759,423;668,274;658,317;644,423;591,432;567,456;509,562;466,605;432,499;485,370;375,490;274,523;274,451;346,355;394,317;322,331;255,341;188,375;130,432;92,432;77,451;106,447;144,475;144,547;96,595;29,576;0,485;77,355;183,288;303,269;418,259;509,231;562,154;557,58;485,53;476,111;495,154;456,149;437,144;413,168;384,154;408,82;461,24;543,0;639,34;716,149;783,250;860,322;946,379;1066,403;1181,413;1143,461" o:connectangles="0,0,0,0,0,0,0,0,0,0,0,0,0,0,0,0,0,0,0,0,0,0,0,0,0,0,0,0,0,0,0,0,0,0,0,0,0,0,0,0,0,0,0,0,0,0,0,0,0,0,0,0,0,0"/>
                </v:shape>
                <v:shape id="Freeform 27" o:spid="_x0000_s1047" style="position:absolute;left:8467;top:14356;width:648;height:317;visibility:visible;mso-wrap-style:square;v-text-anchor:top" coordsize="648,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GWsQA&#10;AADbAAAADwAAAGRycy9kb3ducmV2LnhtbESPQWvCQBSE70L/w/IKvYhuGiS10VVKQRCkLUZ7f2Zf&#10;k6XZtyG7mvjvuwXB4zAz3zDL9WAbcaHOG8cKnqcJCOLSacOVguNhM5mD8AFZY+OYFFzJw3r1MFpi&#10;rl3Pe7oUoRIRwj5HBXUIbS6lL2uy6KeuJY7ej+sshii7SuoO+wi3jUyTJJMWDceFGlt6r6n8Lc5W&#10;gbHZZvcZZlnxfTLjfZ++fm2TD6WeHoe3BYhAQ7iHb+2tVpC+wP+X+APk6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VPhlrEAAAA2wAAAA8AAAAAAAAAAAAAAAAAmAIAAGRycy9k&#10;b3ducmV2LnhtbFBLBQYAAAAABAAEAPUAAACJAwAAAAA=&#10;" path="m38,l67,29,91,53r29,29l149,101r29,24l211,144r34,15l278,173r34,10l346,192r38,10l418,202r38,5l494,202r39,-5l566,192r82,96l614,298r-33,10l547,312r-38,5l470,317r-38,l394,312r-44,-4l312,298,269,288r-39,-9l192,264,154,245,120,226,82,202,48,178r,-10l48,159r,-15l43,130,38,120,29,106,19,92,5,77,,68,,58,5,48r9,-9l19,29,29,24,38,10,38,xe" fillcolor="#005196" stroked="f">
                  <v:path arrowok="t" o:connecttype="custom" o:connectlocs="38,0;67,29;91,53;120,82;149,101;178,125;211,144;245,159;278,173;312,183;346,192;384,202;418,202;456,207;494,202;533,197;566,192;648,288;614,298;581,308;547,312;509,317;470,317;432,317;394,312;350,308;312,298;269,288;230,279;192,264;154,245;120,226;82,202;48,178;48,168;48,159;48,144;43,130;38,120;29,106;19,92;5,77;0,68;0,58;5,48;14,39;19,29;29,24;38,10;38,0" o:connectangles="0,0,0,0,0,0,0,0,0,0,0,0,0,0,0,0,0,0,0,0,0,0,0,0,0,0,0,0,0,0,0,0,0,0,0,0,0,0,0,0,0,0,0,0,0,0,0,0,0,0"/>
                </v:shape>
                <v:shape id="Freeform 28" o:spid="_x0000_s1048" style="position:absolute;left:8433;top:13862;width:567;height:653;visibility:visible;mso-wrap-style:square;v-text-anchor:top" coordsize="567,6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6fxb0A&#10;AADbAAAADwAAAGRycy9kb3ducmV2LnhtbERPy4rCMBTdC/5DuMJsRFNdiFajiCCIA4KPhctLc22D&#10;zU1JYq1/P1kMuDyc92rT2Vq05INxrGAyzkAQF04bLhXcrvvRHESIyBprx6TgQwE2635vhbl2bz5T&#10;e4mlSCEcclRQxdjkUoaiIoth7BrixD2ctxgT9KXUHt8p3NZymmUzadFwaqiwoV1FxfPysgpOC5K6&#10;1eQN/pbzo/7Q3XRDpX4G3XYJIlIXv+J/90ErmKax6Uv6AXL9B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sT6fxb0AAADbAAAADwAAAAAAAAAAAAAAAACYAgAAZHJzL2Rvd25yZXYu&#10;eG1sUEsFBgAAAAAEAAQA9QAAAIIDA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005196" stroked="f">
                  <v:path arrowok="t" o:connecttype="custom" o:connectlocs="538,648;485,653;452,629;432,605;418,576;413,586;404,619;370,610;317,576;279,518;264,461;250,446;240,475;231,499;207,504;173,475;140,422;125,350;116,269;120,192;135,139;116,130;106,144;96,158;87,173;72,158;58,120;34,86;20,67;0,58;5,53;53,0" o:connectangles="0,0,0,0,0,0,0,0,0,0,0,0,0,0,0,0,0,0,0,0,0,0,0,0,0,0,0,0,0,0,0,0"/>
                </v:shape>
                <v:shape id="Freeform 29" o:spid="_x0000_s1049" style="position:absolute;left:8486;top:13795;width:523;height:705;visibility:visible;mso-wrap-style:square;v-text-anchor:top" coordsize="523,7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lfecQA&#10;AADbAAAADwAAAGRycy9kb3ducmV2LnhtbESPQWsCMRSE7wX/Q3hCL6Vmu1tEV6MUoehJUHvw+Ng8&#10;N4ublyVJ3e2/N4LQ4zAz3zDL9WBbcSMfGscKPiYZCOLK6YZrBT+n7/cZiBCRNbaOScEfBVivRi9L&#10;LLXr+UC3Y6xFgnAoUYGJsSulDJUhi2HiOuLkXZy3GJP0tdQe+wS3rcyzbCotNpwWDHa0MVRdj79W&#10;QeZP17M57z/zvnjbFrNDw5dio9TrePhagIg0xP/ws73TCvI5PL6kHyB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bJX3nEAAAA2wAAAA8AAAAAAAAAAAAAAAAAmAIAAGRycy9k&#10;b3ducmV2LnhtbFBLBQYAAAAABAAEAPUAAACJAw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r,l39,9r,l,67,514,705xe" fillcolor="#005196" stroked="f">
                  <v:path arrowok="t" o:connecttype="custom" o:connectlocs="523,667;523,609;504,561;485,537;461,523;471,513;495,509;490,461;461,398;413,345;370,331;360,312;379,302;399,288;403,259;379,216;336,177;283,158;211,144;154,149;115,168;106,149;115,134;130,120;135,105;125,91;96,72;72,43;53,24;43,0;39,9;0,67" o:connectangles="0,0,0,0,0,0,0,0,0,0,0,0,0,0,0,0,0,0,0,0,0,0,0,0,0,0,0,0,0,0,0,0"/>
                </v:shape>
                <v:shape id="Freeform 30" o:spid="_x0000_s1050" style="position:absolute;left:8275;top:13651;width:158;height:187;visibility:visible;mso-wrap-style:square;v-text-anchor:top" coordsize="158,1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48NDcAA&#10;AADbAAAADwAAAGRycy9kb3ducmV2LnhtbERPTYvCMBC9C/6HMII3TVUQqUZZVgQVD1oLurehGduy&#10;zaQ0Ueu/NwfB4+N9L1atqcSDGldaVjAaRiCIM6tLzhWk581gBsJ5ZI2VZVLwIgerZbezwFjbJ5/o&#10;kfhchBB2MSoovK9jKV1WkEE3tDVx4G62MegDbHKpG3yGcFPJcRRNpcGSQ0OBNf0WlP0nd6Pgr71f&#10;o/36tTvS+ppf0upwuyROqX6v/ZmD8NT6r/jj3moFk7A+fAk/QC7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48NDcAAAADbAAAADwAAAAAAAAAAAAAAAACYAgAAZHJzL2Rvd25y&#10;ZXYueG1sUEsFBgAAAAAEAAQA9QAAAIUDAAAAAA==&#10;" path="m115,187l101,177,86,163,72,158,58,149,38,144r-14,l10,139,,144,5,129r9,-9l24,110r10,-9l43,91,53,86r5,-9l67,77,58,72,48,62,43,57,38,48,34,33,29,24,34,9,43,,158,144r-43,43xe" fillcolor="#005196" stroked="f">
                  <v:path arrowok="t" o:connecttype="custom" o:connectlocs="115,187;101,177;86,163;72,158;58,149;38,144;24,144;10,139;0,144;5,129;14,120;24,110;34,101;43,91;53,86;58,77;67,77;58,72;48,62;43,57;38,48;34,33;29,24;34,9;43,0;158,144;115,187" o:connectangles="0,0,0,0,0,0,0,0,0,0,0,0,0,0,0,0,0,0,0,0,0,0,0,0,0,0,0"/>
                </v:shape>
                <v:shape id="Freeform 31" o:spid="_x0000_s1051" style="position:absolute;left:8318;top:13598;width:154;height:197;visibility:visible;mso-wrap-style:square;v-text-anchor:top" coordsize="154,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xkU8MA&#10;AADbAAAADwAAAGRycy9kb3ducmV2LnhtbESPQYvCMBSE78L+h/AW9qapiiLVKOIi7EFQq5e9vW2e&#10;bbF5KUlW239vBMHjMDPfMItVa2pxI+crywqGgwQEcW51xYWC82nbn4HwAVljbZkUdORhtfzoLTDV&#10;9s5HumWhEBHCPkUFZQhNKqXPSzLoB7Yhjt7FOoMhSldI7fAe4aaWoySZSoMVx4USG9qUlF+zf6Ng&#10;1NW7bXPSm79D5/ZH/J4k+/GvUl+f7XoOIlAb3uFX+0crGA/h+SX+ALl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hxkU8MAAADbAAAADwAAAAAAAAAAAAAAAACYAgAAZHJzL2Rv&#10;d25yZXYueG1sUEsFBgAAAAAEAAQA9QAAAIgDAAAAAA==&#10;" path="m154,149l144,130r-9,-20l125,91,120,67,115,53r,-24l111,14,115,r-9,10l96,19,87,29,82,43,72,53r-5,9l63,72r,10l58,72,53,62,43,53,39,43,29,38r-10,l10,43,,53,115,197r39,-48xe" fillcolor="#005196" stroked="f">
                  <v:path arrowok="t" o:connecttype="custom" o:connectlocs="154,149;144,130;135,110;125,91;120,67;115,53;115,29;111,14;115,0;106,10;96,19;87,29;82,43;72,53;67,62;63,72;63,82;58,72;53,62;43,53;39,43;29,38;19,38;10,43;0,53;115,197;154,149" o:connectangles="0,0,0,0,0,0,0,0,0,0,0,0,0,0,0,0,0,0,0,0,0,0,0,0,0,0,0"/>
                </v:shape>
                <v:shape id="Freeform 32" o:spid="_x0000_s1052" style="position:absolute;left:8443;top:13660;width:139;height:183;visibility:visible;mso-wrap-style:square;v-text-anchor:top" coordsize="139,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0k3MMA&#10;AADbAAAADwAAAGRycy9kb3ducmV2LnhtbESPQWvCQBSE7wX/w/IEb82mCqVGVxFBVDw12p4f2Wc2&#10;NPs2ZNeY+OvdQqHHYWa+YZbr3taio9ZXjhW8JSkI4sLpiksFl/Pu9QOED8gaa8ekYCAP69XoZYmZ&#10;dnf+pC4PpYgQ9hkqMCE0mZS+MGTRJ64hjt7VtRZDlG0pdYv3CLe1nKbpu7RYcVww2NDWUPGT36yC&#10;psuHr42p59/D4dHtj6eh8Gmu1GTcbxYgAvXhP/zXPmgFsyn8fok/QK6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l0k3MMAAADbAAAADwAAAAAAAAAAAAAAAACYAgAAZHJzL2Rv&#10;d25yZXYueG1sUEsFBgAAAAAEAAQA9QAAAIgDAAAAAA==&#10;" path="m29,183l43,164,62,144,77,120,96,101,110,82,120,68,130,53r4,-5l139,39r,-10l139,20,134,10,130,5,120,,110,r-9,10l91,24,77,44,58,68,43,92,24,111,14,130,5,144,,149r29,34xe" fillcolor="#005196" stroked="f">
                  <v:path arrowok="t" o:connecttype="custom" o:connectlocs="29,183;43,164;62,144;77,120;96,101;110,82;120,68;130,53;134,48;139,39;139,29;139,20;134,10;130,5;120,0;110,0;101,10;91,24;77,44;58,68;43,92;24,111;14,130;5,144;0,149;29,183" o:connectangles="0,0,0,0,0,0,0,0,0,0,0,0,0,0,0,0,0,0,0,0,0,0,0,0,0,0"/>
                </v:shape>
                <v:shape id="Freeform 33" o:spid="_x0000_s1053" style="position:absolute;left:8457;top:12868;width:687;height:1028;visibility:visible;mso-wrap-style:square;v-text-anchor:top" coordsize="687,10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VQ/MQA&#10;AADbAAAADwAAAGRycy9kb3ducmV2LnhtbESPwW7CMBBE75X4B2uReitOQUBJcRC0peJa6IXbKt4m&#10;KfE6xE4wf48rIfU4mpk3muUqmFr01LrKsoLnUQKCOLe64kLB92H79ALCeWSNtWVScCUHq2zwsMRU&#10;2wt/Ub/3hYgQdikqKL1vUildXpJBN7INcfR+bGvQR9kWUrd4iXBTy3GSzKTBiuNCiQ29lZSf9p1R&#10;ELr3w+f843o6/27kfDNeTLtpOCr1OAzrVxCegv8P39s7rWAygb8v8QfI7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m1UPzEAAAA2wAAAA8AAAAAAAAAAAAAAAAAmAIAAGRycy9k&#10;b3ducmV2LnhtbFBLBQYAAAAABAAEAPUAAACJAw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005196" stroked="f">
                  <v:path arrowok="t" o:connecttype="custom" o:connectlocs="600,452;543,423;452,610;341,792;168,860;48,816;24,749;87,639;250,552;317,380;250,226;197,216;212,58;346,58;341,164;288,183;312,149;284,111;255,192;346,202;375,53;245,5;168,226;101,394;168,442;197,370;173,365;159,418;120,346;202,245;288,336;250,336;274,456;197,576;82,620;5,706;20,845;111,922;260,941;404,864;495,792;543,792;432,855;346,927;351,1013;447,965;500,960;552,1013;624,927;581,855;639,821;624,744;610,706;648,653;668,548;605,572;533,658;509,653;581,581" o:connectangles="0,0,0,0,0,0,0,0,0,0,0,0,0,0,0,0,0,0,0,0,0,0,0,0,0,0,0,0,0,0,0,0,0,0,0,0,0,0,0,0,0,0,0,0,0,0,0,0,0,0,0,0,0,0,0,0,0,0,0"/>
                </v:shape>
                <v:shape id="Freeform 34" o:spid="_x0000_s1054" style="position:absolute;left:8616;top:13430;width:144;height:96;visibility:visible;mso-wrap-style:square;v-text-anchor:top" coordsize="14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C828QA&#10;AADbAAAADwAAAGRycy9kb3ducmV2LnhtbESP3YrCMBSE7wXfIRxh7zR1XUSqUURZXEEQ68/1sTm2&#10;pc1JabJa394IC3s5zMw3zGzRmkrcqXGFZQXDQQSCOLW64EzB6fjdn4BwHlljZZkUPMnBYt7tzDDW&#10;9sEHuic+EwHCLkYFufd1LKVLczLoBrYmDt7NNgZ9kE0mdYOPADeV/IyisTRYcFjIsaZVTmmZ/BoF&#10;l/1tVV42u23yPGTr6/Y8sbbcKfXRa5dTEJ5a/x/+a/9oBaMveH8JP0DO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pgvNvEAAAA2wAAAA8AAAAAAAAAAAAAAAAAmAIAAGRycy9k&#10;b3ducmV2LnhtbFBLBQYAAAAABAAEAPUAAACJAwAAAAA=&#10;" path="m,43l9,62,24,72,43,86r19,5l81,96r24,l125,96r19,-5l129,82,115,77,101,67,86,62,77,53,72,38,67,24,72,,,43xe" fillcolor="#005196" stroked="f">
                  <v:path arrowok="t" o:connecttype="custom" o:connectlocs="0,43;9,62;24,72;43,86;62,91;81,96;105,96;125,96;144,91;129,82;115,77;101,67;86,62;77,53;72,38;67,24;72,0;0,43" o:connectangles="0,0,0,0,0,0,0,0,0,0,0,0,0,0,0,0,0,0"/>
                </v:shape>
                <v:shape id="Freeform 35" o:spid="_x0000_s1055" style="position:absolute;left:8553;top:13526;width:68;height:77;visibility:visible;mso-wrap-style:square;v-text-anchor:top" coordsize="68,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1I1MMA&#10;AADbAAAADwAAAGRycy9kb3ducmV2LnhtbESPUWvCMBSF3wf+h3CFvdnUjal0jSIbyt6cdT/g0tw1&#10;ZclN10St/nojDPZ4OOc7h1OuBmfFifrQelYwzXIQxLXXLTcKvg6byQJEiMgarWdScKEAq+XoocRC&#10;+zPv6VTFRqQSDgUqMDF2hZShNuQwZL4jTt637x3GJPtG6h7PqdxZ+ZTnM+mw5bRgsKM3Q/VPdXQK&#10;nnfvW2v88VB9znm42oX8vWx2Sj2Oh/UriEhD/A//0R86cS9w/5J+gFz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p1I1MMAAADbAAAADwAAAAAAAAAAAAAAAACYAgAAZHJzL2Rv&#10;d25yZXYueG1sUEsFBgAAAAAEAAQA9QAAAIgDAAAAAA==&#10;" path="m5,62l15,72r9,l34,77r5,l44,77r9,-5l58,72,63,62,68,48r,-10l58,24,53,10,48,5,44,,34,,29,,20,5r-5,l10,10,5,14,,24,,38,,53r5,9xe" fillcolor="#005196" stroked="f">
                  <v:path arrowok="t" o:connecttype="custom" o:connectlocs="5,62;15,72;24,72;34,77;39,77;44,77;53,72;58,72;63,62;68,48;68,38;58,24;53,10;48,5;44,0;34,0;29,0;20,5;15,5;10,10;5,14;0,24;0,38;0,53;5,62" o:connectangles="0,0,0,0,0,0,0,0,0,0,0,0,0,0,0,0,0,0,0,0,0,0,0,0,0"/>
                </v:shape>
                <v:shape id="Freeform 36" o:spid="_x0000_s1056" style="position:absolute;left:8616;top:11846;width:494;height:1488;visibility:visible;mso-wrap-style:square;v-text-anchor:top" coordsize="494,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f5e8MA&#10;AADbAAAADwAAAGRycy9kb3ducmV2LnhtbESPQWvCQBSE74L/YXlCL1I3VRCJrkEKhfYimLb0+sg+&#10;s9HdtyG7MfHfu4VCj8PMfMPsitFZcaMuNJ4VvCwyEMSV1w3XCr4+3543IEJE1mg9k4I7BSj208kO&#10;c+0HPtGtjLVIEA45KjAxtrmUoTLkMCx8S5y8s+8cxiS7WuoOhwR3Vi6zbC0dNpwWDLb0aqi6lr1T&#10;sGwGQ6WNP6v6Y+7bzeXYX75JqafZeNiCiDTG//Bf+10rWK3h90v6AX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Gf5e8MAAADbAAAADwAAAAAAAAAAAAAAAACYAgAAZHJzL2Rv&#10;d25yZXYueG1sUEsFBgAAAAAEAAQA9QAAAIgDA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005196" stroked="f">
                  <v:path arrowok="t" o:connecttype="custom" o:connectlocs="417,1339;417,1210;393,1075;341,950;254,859;187,816;225,816;269,826;321,816;360,778;326,720;365,710;437,662;475,600;470,566;403,538;317,586;341,547;403,427;417,341;389,331;317,379;278,461;259,470;269,336;312,216;345,125;360,106;365,168;413,182;451,168;475,120;475,58;432,10;360,14;283,96;235,187;216,413;192,614;125,706;62,706;33,653;53,595;91,590;120,629;120,562;134,528;120,480;81,494;38,542;5,648;29,797;96,878;163,931;245,1051;312,1214;317,1488;350,1445;379,1421" o:connectangles="0,0,0,0,0,0,0,0,0,0,0,0,0,0,0,0,0,0,0,0,0,0,0,0,0,0,0,0,0,0,0,0,0,0,0,0,0,0,0,0,0,0,0,0,0,0,0,0,0,0,0,0,0,0,0,0,0,0,0"/>
                </v:shape>
                <v:shape id="Freeform 37" o:spid="_x0000_s1057" style="position:absolute;left:8880;top:13838;width:254;height:811;visibility:visible;mso-wrap-style:square;v-text-anchor:top" coordsize="254,8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JbXsYA&#10;AADbAAAADwAAAGRycy9kb3ducmV2LnhtbESPT2vCQBTE7wW/w/KE3ppNWqglZhUtFFo0B//g+ZF9&#10;Jmmzb5PsVqOf3i0IPQ4z8xsmmw+mESfqXW1ZQRLFIIgLq2suFex3H09vIJxH1thYJgUXcjCfjR4y&#10;TLU984ZOW1+KAGGXooLK+zaV0hUVGXSRbYmDd7S9QR9kX0rd4znATSOf4/hVGqw5LFTY0ntFxc/2&#10;1yj4+u7y8rJZHY75et1dr6shoXyp1ON4WExBeBr8f/je/tQKXibw9yX8ADm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bJbXsYAAADbAAAADwAAAAAAAAAAAAAAAACYAgAAZHJz&#10;L2Rvd25yZXYueG1sUEsFBgAAAAAEAAQA9QAAAIsDAAAAAA==&#10;" path="m,53r48,62l81,187r34,77l139,346r19,86l163,523r,96l153,710r82,101l249,730r5,-92l254,542,249,442,235,341,211,240,182,149,144,62r-5,l129,62,115,58,105,53,96,48,86,34,77,24,62,5,57,,48,,43,5,33,14,29,29,19,38,9,48,,53xe" fillcolor="#005196" stroked="f">
                  <v:path arrowok="t" o:connecttype="custom" o:connectlocs="0,53;48,115;81,187;115,264;139,346;158,432;163,523;163,619;153,710;235,811;249,730;254,638;254,542;249,442;235,341;211,240;182,149;144,62;139,62;129,62;115,58;105,53;96,48;86,34;77,24;62,5;57,0;48,0;43,5;33,14;29,29;19,38;9,48;0,53" o:connectangles="0,0,0,0,0,0,0,0,0,0,0,0,0,0,0,0,0,0,0,0,0,0,0,0,0,0,0,0,0,0,0,0,0,0"/>
                </v:shape>
                <v:shape id="Freeform 38" o:spid="_x0000_s1058" style="position:absolute;left:667;top:700;width:149;height:173;visibility:visible;mso-wrap-style:square;v-text-anchor:top" coordsize="149,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M708AA&#10;AADbAAAADwAAAGRycy9kb3ducmV2LnhtbERPTYvCMBC9C/6HMII3TV1BpGuUZXFBENRVqdehGduy&#10;yaQkUeu/Nwdhj4/3vVh11og7+dA4VjAZZyCIS6cbrhScTz+jOYgQkTUax6TgSQFWy35vgbl2D/6l&#10;+zFWIoVwyFFBHWObSxnKmiyGsWuJE3d13mJM0FdSe3ykcGvkR5bNpMWGU0ONLX3XVP4db1bB3Oz2&#10;2+fVZD4ciiKW60txml6UGg66r08Qkbr4L367N1rBNI1NX9IPkMsX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vM708AAAADbAAAADwAAAAAAAAAAAAAAAACYAgAAZHJzL2Rvd25y&#10;ZXYueG1sUEsFBgAAAAAEAAQA9QAAAIUDAAAAAA==&#10;" path="m,140l19,120,34,96,53,77,67,58,82,39,96,24,106,10r4,-5l115,r10,l134,r5,5l149,15r,9l149,34,139,44r-9,19l110,82,96,101,77,125,58,144,43,159r-9,14l29,173,,140xe" fillcolor="#005196" stroked="f">
                  <v:path arrowok="t" o:connecttype="custom" o:connectlocs="0,140;19,120;34,96;53,77;67,58;82,39;96,24;106,10;110,5;115,0;125,0;134,0;139,5;149,15;149,24;149,34;139,44;130,63;110,82;96,101;77,125;58,144;43,159;34,173;29,173;0,140" o:connectangles="0,0,0,0,0,0,0,0,0,0,0,0,0,0,0,0,0,0,0,0,0,0,0,0,0,0"/>
                </v:shape>
                <v:shape id="Freeform 39" o:spid="_x0000_s1059" style="position:absolute;left:633;width:816;height:854;visibility:visible;mso-wrap-style:square;v-text-anchor:top" coordsize="816,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tvRMMUA&#10;AADbAAAADwAAAGRycy9kb3ducmV2LnhtbESPX0vDQBDE3wW/w7FC3+wllhaNvRYRhb4U+kfBxyW3&#10;5oK5vZhbk9RP7xUKPg4z8xtmuR59o3rqYh3YQD7NQBGXwdZcGXg7vt7eg4qCbLEJTAZOFGG9ur5a&#10;YmHDwHvqD1KpBOFYoAEn0hZax9KRxzgNLXHyPkPnUZLsKm07HBLcN/ouyxbaY81pwWFLz47Kr8OP&#10;N7ANL7lIuXv/yOff7niaD3X/uzNmcjM+PYISGuU/fGlvrIHZA5y/pB+gV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29EwxQAAANsAAAAPAAAAAAAAAAAAAAAAAJgCAABkcnMv&#10;ZG93bnJldi54bWxQSwUGAAAAAAQABAD1AAAAigM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l548,542,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005196" stroked="f">
                  <v:path arrowok="t" o:connecttype="custom" o:connectlocs="452,105;476,177;327,292;183,432;130,648;164,796;216,825;308,753;375,542;514,460;644,556;720,624;792,460;711,417;682,513;720,489;696,547;648,504;692,393;802,422;783,614;600,691;471,705;500,604;543,633;509,628;485,691;581,681;620,566;557,532;524,523;413,532;322,753;140,830;68,528;125,350;183,240;178,201;68,432;0,369;68,273;29,220;15,120;101,86;140,100;178,52;240,105;264,57;317,43;370,0;336,124;274,211;308,192;375,110" o:connectangles="0,0,0,0,0,0,0,0,0,0,0,0,0,0,0,0,0,0,0,0,0,0,0,0,0,0,0,0,0,0,0,0,0,0,0,0,0,0,0,0,0,0,0,0,0,0,0,0,0,0,0,0,0,0"/>
                </v:shape>
                <v:shape id="Freeform 40" o:spid="_x0000_s1060" style="position:absolute;left:921;top:475;width:77;height:182;visibility:visible;mso-wrap-style:square;v-text-anchor:top" coordsize="77,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49AksEA&#10;AADbAAAADwAAAGRycy9kb3ducmV2LnhtbERPXWvCMBR9F/Yfwh34IjadiCudUTZBqAyEdZO9Xpq7&#10;trS5KUm09d8vD4M9Hs73dj+ZXtzI+daygqckBUFcWd1yreDr87jMQPiArLG3TAru5GG/e5htMdd2&#10;5A+6laEWMYR9jgqaEIZcSl81ZNAndiCO3I91BkOErpba4RjDTS9XabqRBluODQ0OdGio6sqrUdDy&#10;9/nE7vLeFZnuFtlz6vq3Tqn54/T6AiLQFP7Ff+5CK1jH9fFL/AFy9w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ePQJLBAAAA2wAAAA8AAAAAAAAAAAAAAAAAmAIAAGRycy9kb3du&#10;cmV2LnhtbFBLBQYAAAAABAAEAPUAAACGAwAAAAA=&#10;" path="m39,182l29,173,20,153,10,134,5,105,,81,,53,,29,5,r5,19l20,43r4,14l29,77r5,9l44,96r14,l77,91,39,182xe" fillcolor="#005196" stroked="f">
                  <v:path arrowok="t" o:connecttype="custom" o:connectlocs="39,182;29,173;20,153;10,134;5,105;0,81;0,53;0,29;5,0;10,19;20,43;24,57;29,77;34,86;44,96;58,96;77,91;39,182" o:connectangles="0,0,0,0,0,0,0,0,0,0,0,0,0,0,0,0,0,0"/>
                </v:shape>
                <v:shape id="Freeform 41" o:spid="_x0000_s1061" style="position:absolute;left:859;top:652;width:62;height:87;visibility:visible;mso-wrap-style:square;v-text-anchor:top" coordsize="62,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TKnMQA&#10;AADbAAAADwAAAGRycy9kb3ducmV2LnhtbESPT2sCMRTE74LfIbyCN82qVWRrFBFE25P1D/T43Lzu&#10;Lm5e1iS622/fFIQeh5n5DTNftqYSD3K+tKxgOEhAEGdWl5wrOB03/RkIH5A1VpZJwQ95WC66nTmm&#10;2jb8SY9DyEWEsE9RQRFCnUrps4IM+oGtiaP3bZ3BEKXLpXbYRLip5ChJptJgyXGhwJrWBWXXw90o&#10;mFaXdz9um6/rdlNPzMd5f3G3vVK9l3b1BiJQG/7Dz/ZOK3gdwt+X+APk4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5EypzEAAAA2wAAAA8AAAAAAAAAAAAAAAAAmAIAAGRycy9k&#10;b3ducmV2LnhtbFBLBQYAAAAABAAEAPUAAACJAwAAAAA=&#10;" path="m14,77l5,53,,39,5,20,14,5,24,,34,5r14,5l58,20r4,9l62,48,58,63,53,77,43,82r-9,5l24,82,14,77xe" fillcolor="#005196" stroked="f">
                  <v:path arrowok="t" o:connecttype="custom" o:connectlocs="14,77;5,53;0,39;5,20;14,5;24,0;34,5;48,10;58,20;62,29;62,48;58,63;53,77;43,82;34,87;24,82;14,77" o:connectangles="0,0,0,0,0,0,0,0,0,0,0,0,0,0,0,0,0"/>
                </v:shape>
                <v:shape id="Freeform 42" o:spid="_x0000_s1062" style="position:absolute;left:1075;top:43;width:1190;height:614;visibility:visible;mso-wrap-style:square;v-text-anchor:top" coordsize="1190,6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gBdsQA&#10;AADbAAAADwAAAGRycy9kb3ducmV2LnhtbESPzWrDMBCE74W8g9hAb43s0JbGiWJCIVDoqXEo5Lax&#10;Nv6JtTKSajtvHxUKPQ4z8w2zySfTiYGcbywrSBcJCOLS6oYrBcdi//QGwgdkjZ1lUnAjD/l29rDB&#10;TNuRv2g4hEpECPsMFdQh9JmUvqzJoF/Ynjh6F+sMhihdJbXDMcJNJ5dJ8ioNNhwXauzpvabyevgx&#10;CsqixfMpOX+3qyKd/Mveta35VOpxPu3WIAJN4T/81/7QCp6X8Psl/gC5v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lYAXbEAAAA2wAAAA8AAAAAAAAAAAAAAAAAmAIAAGRycy9k&#10;b3ducmV2LnhtbFBLBQYAAAAABAAEAPUAAACJAw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005196" stroked="f">
                  <v:path arrowok="t" o:connecttype="custom" o:connectlocs="154,91;298,110;432,187;523,336;533,302;547,192;600,182;624,158;682,53;730,9;758,115;710,249;816,125;922,91;922,158;845,259;797,293;874,283;936,273;1003,240;1066,182;1104,182;1118,163;1085,168;1051,139;1051,67;1094,19;1162,38;1190,129;1118,264;1013,326;888,345;773,355;682,379;629,456;638,557;706,561;715,499;701,461;734,465;754,470;778,446;806,461;782,528;734,590;648,614;552,581;475,465;408,365;331,293;245,235;125,206;14,201;48,153" o:connectangles="0,0,0,0,0,0,0,0,0,0,0,0,0,0,0,0,0,0,0,0,0,0,0,0,0,0,0,0,0,0,0,0,0,0,0,0,0,0,0,0,0,0,0,0,0,0,0,0,0,0,0,0,0,0"/>
                </v:shape>
                <v:shape id="Freeform 43" o:spid="_x0000_s1063" style="position:absolute;left:29;top:9;width:643;height:317;visibility:visible;mso-wrap-style:square;v-text-anchor:top" coordsize="643,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dF+8MA&#10;AADbAAAADwAAAGRycy9kb3ducmV2LnhtbESPT4vCMBTE7wt+h/AEb2uqFpFqFBGEFS/W3YPHZ/P6&#10;R5uX0mRr/fZmYcHjMDO/YVab3tSio9ZVlhVMxhEI4szqigsFP9/7zwUI55E11pZJwZMcbNaDjxUm&#10;2j44pe7sCxEg7BJUUHrfJFK6rCSDbmwb4uDltjXog2wLqVt8BLip5TSK5tJgxWGhxIZ2JWX3869R&#10;sL+fLt3ueT3EaZx1zc3kx7TOlRoN++0ShKfev8P/7S+tIJ7B35fwA+T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RdF+8MAAADbAAAADwAAAAAAAAAAAAAAAACYAgAAZHJzL2Rv&#10;d25yZXYueG1sUEsFBgAAAAAEAAQA9QAAAIgDA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005196" stroked="f">
                  <v:path arrowok="t" o:connecttype="custom" o:connectlocs="604,317;580,288;552,264;523,235;494,216;465,192;432,178;398,159;364,144;336,135;297,125;264,115;225,111;187,111;153,111;115,120;76,125;0,29;28,19;62,10;100,5;134,0;172,0;211,0;254,5;292,10;331,19;374,29;412,39;451,53;489,72;528,91;561,115;595,139;595,149;595,159;600,173;600,187;609,202;614,211;628,226;638,240;643,250;643,259;638,269;633,274;624,283;614,298;604,307;604,317" o:connectangles="0,0,0,0,0,0,0,0,0,0,0,0,0,0,0,0,0,0,0,0,0,0,0,0,0,0,0,0,0,0,0,0,0,0,0,0,0,0,0,0,0,0,0,0,0,0,0,0,0,0"/>
                </v:shape>
                <v:shape id="Freeform 44" o:spid="_x0000_s1064" style="position:absolute;left:144;top:168;width:561;height:652;visibility:visible;mso-wrap-style:square;v-text-anchor:top" coordsize="561,6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aN3cIA&#10;AADbAAAADwAAAGRycy9kb3ducmV2LnhtbESPQWsCMRSE74L/ITzBm2YrUupqFBG2SG9uvXh7Js/d&#10;pZuXNUl1/fdNQfA4zMw3zGrT21bcyIfGsYK3aQaCWDvTcKXg+F1MPkCEiGywdUwKHhRgsx4OVpgb&#10;d+cD3cpYiQThkKOCOsYulzLomiyGqeuIk3dx3mJM0lfSeLwnuG3lLMvepcWG00KNHe1q0j/lr1Vw&#10;OZyKx3nx9en01h9dU5TXk94pNR712yWISH18hZ/tvVEwn8P/l/QD5P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Vo3dwgAAANsAAAAPAAAAAAAAAAAAAAAAAJgCAABkcnMvZG93&#10;bnJldi54bWxQSwUGAAAAAAQABAD1AAAAhwM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005196" stroked="f">
                  <v:path arrowok="t" o:connecttype="custom" o:connectlocs="0,14;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 o:connectangles="0,0,0,0,0,0,0,0,0,0,0,0,0,0,0,0,0,0,0,0,0,0,0,0,0,0,0,0,0,0,0,0,0,0,0,0,0,0,0,0,0,0,0,0,0,0,0,0,0,0,0,0,0,0,0,0,0,0,0,0,0"/>
                </v:shape>
                <v:shape id="Freeform 45" o:spid="_x0000_s1065" style="position:absolute;left:129;top:182;width:524;height:706;visibility:visible;mso-wrap-style:square;v-text-anchor:top" coordsize="524,7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6EceMQA&#10;AADbAAAADwAAAGRycy9kb3ducmV2LnhtbESPUWvCMBSF3wf+h3CFvYyZOrYp1SgiCGXCwG4/4Npc&#10;m9LmpiRRu3+/CIKPh3POdzjL9WA7cSEfGscKppMMBHHldMO1gt+f3escRIjIGjvHpOCPAqxXo6cl&#10;5tpd+UCXMtYiQTjkqMDE2OdShsqQxTBxPXHyTs5bjEn6WmqP1wS3nXzLsk9pseG0YLCnraGqLc9W&#10;QbY/FNuXnf/2bdmYtpCzzezrqNTzeNgsQEQa4iN8bxdawfsH3L6kHy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uhHHjEAAAA2wAAAA8AAAAAAAAAAAAAAAAAmAIAAGRycy9k&#10;b3ducmV2LnhtbFBLBQYAAAAABAAEAPUAAACJAw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l524,638,15,xe" fillcolor="#005196" stroked="f">
                  <v:path arrowok="t" o:connecttype="custom" o:connectlocs="5,34;5,96;20,139;39,168;63,182;58,187;29,197;34,240;63,307;111,360;159,374;164,389;144,403;125,418;120,446;144,490;188,528;240,547;312,562;375,552;413,538;423,562;408,571;399,586;389,600;399,614;428,634;456,658;471,682;480,706;485,696;524,638" o:connectangles="0,0,0,0,0,0,0,0,0,0,0,0,0,0,0,0,0,0,0,0,0,0,0,0,0,0,0,0,0,0,0,0"/>
                </v:shape>
                <v:shape id="Freeform 46" o:spid="_x0000_s1066" style="position:absolute;left:705;top:840;width:164;height:192;visibility:visible;mso-wrap-style:square;v-text-anchor:top" coordsize="164,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AUxMQA&#10;AADbAAAADwAAAGRycy9kb3ducmV2LnhtbESPQWvCQBSE74X+h+UVequbSpEa3QSplLaHCsag12f2&#10;mSxm34bsqvHfu4WCx2FmvmHm+WBbcabeG8cKXkcJCOLKacO1gnLz+fIOwgdkja1jUnAlD3n2+DDH&#10;VLsLr+lchFpECPsUFTQhdKmUvmrIoh+5jjh6B9dbDFH2tdQ9XiLctnKcJBNp0XBcaLCjj4aqY3Gy&#10;CpbTnTb7ny/pt6YrTyX9rlZmqtTz07CYgQg0hHv4v/2tFbxN4O9L/AEy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YgFMTEAAAA2wAAAA8AAAAAAAAAAAAAAAAAmAIAAGRycy9k&#10;b3ducmV2LnhtbFBLBQYAAAAABAAEAPUAAACJAwAAAAA=&#10;" path="m44,l58,14,72,24r15,9l106,43r14,5l135,48r14,4l164,48,154,62,144,72r-9,9l125,91r-9,9l106,110r-5,5l92,115r9,5l111,129r9,5l125,144r5,14l130,168r-5,14l120,192,,48,44,xe" fillcolor="#005196" stroked="f">
                  <v:path arrowok="t" o:connecttype="custom" o:connectlocs="44,0;58,14;72,24;87,33;106,43;120,48;135,48;149,52;164,48;154,62;144,72;135,81;125,91;116,100;106,110;101,115;92,115;101,120;111,129;120,134;125,144;130,158;130,168;125,182;120,192;0,48;44,0" o:connectangles="0,0,0,0,0,0,0,0,0,0,0,0,0,0,0,0,0,0,0,0,0,0,0,0,0,0,0"/>
                </v:shape>
                <v:shape id="Freeform 47" o:spid="_x0000_s1067" style="position:absolute;left:672;top:888;width:149;height:196;visibility:visible;mso-wrap-style:square;v-text-anchor:top" coordsize="149,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a/TsYA&#10;AADbAAAADwAAAGRycy9kb3ducmV2LnhtbESPQWvCQBSE7wX/w/IK3uqm0tqSukosSJWeagvq7TX7&#10;zAazb0N2TaK/3i0IPQ4z8w0znfe2Ei01vnSs4HGUgCDOnS65UPDzvXx4BeEDssbKMSk4k4f5bHA3&#10;xVS7jr+o3YRCRAj7FBWYEOpUSp8bsuhHriaO3sE1FkOUTSF1g12E20qOk2QiLZYcFwzW9G4oP25O&#10;VsH2sjfdbv/bZh9Lv/hcHzKzeu6UGt732RuIQH34D9/aK63g6QX+vs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ra/TsYAAADbAAAADwAAAAAAAAAAAAAAAACYAgAAZHJz&#10;L2Rvd25yZXYueG1sUEsFBgAAAAAEAAQA9QAAAIsDAAAAAA==&#10;" path="m,52l9,72,19,86r5,24l29,129r4,15l38,168r,14l38,196r5,-9l53,177r9,-9l72,153r5,-9l86,134r5,-10l91,115r,9l101,134r4,10l115,153r5,5l129,158r10,-5l149,144,33,,,52xe" fillcolor="#005196" stroked="f">
                  <v:path arrowok="t" o:connecttype="custom" o:connectlocs="0,52;9,72;19,86;24,110;29,129;33,144;38,168;38,182;38,196;43,187;53,177;62,168;72,153;77,144;86,134;91,124;91,115;91,124;101,134;105,144;115,153;120,158;129,158;139,153;149,144;33,0;0,52" o:connectangles="0,0,0,0,0,0,0,0,0,0,0,0,0,0,0,0,0,0,0,0,0,0,0,0,0,0,0"/>
                </v:shape>
                <v:shape id="Freeform 48" o:spid="_x0000_s1068" style="position:absolute;left:557;top:840;width:139;height:182;visibility:visible;mso-wrap-style:square;v-text-anchor:top" coordsize="139,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XK3Hr8A&#10;AADbAAAADwAAAGRycy9kb3ducmV2LnhtbERPy4rCMBTdD/gP4QruxlQpMlSjqDDiRsQHur0017bY&#10;3HSaaOPfm4Uwy8N5zxbB1OJJrassKxgNExDEudUVFwrOp9/vHxDOI2usLZOCFzlYzHtfM8y07fhA&#10;z6MvRAxhl6GC0vsmk9LlJRl0Q9sQR+5mW4M+wraQusUuhptajpNkIg1WHBtKbGhdUn4/PowCTsNV&#10;jq1MJ4/dZrU/3C7dX7goNeiH5RSEp+D/xR/3VitI49j4Jf4AOX8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xcrcevwAAANsAAAAPAAAAAAAAAAAAAAAAAJgCAABkcnMvZG93bnJl&#10;di54bWxQSwUGAAAAAAQABAD1AAAAhAMAAAAA&#10;" path="m110,l96,19,81,43,62,62,48,81,33,100,19,115,9,129r-5,5l,139r,9l4,163r,9l14,177r5,5l28,182,38,172,52,158,67,139,81,115,100,91,115,67,129,52,139,38r,-5l110,xe" fillcolor="#005196" stroked="f">
                  <v:path arrowok="t" o:connecttype="custom" o:connectlocs="110,0;96,19;81,43;62,62;48,81;33,100;19,115;9,129;4,134;0,139;0,148;4,163;4,172;14,177;19,182;28,182;38,172;52,158;67,139;81,115;100,91;115,67;129,52;139,38;139,33;110,0" o:connectangles="0,0,0,0,0,0,0,0,0,0,0,0,0,0,0,0,0,0,0,0,0,0,0,0,0,0"/>
                </v:shape>
                <v:shape id="Freeform 49" o:spid="_x0000_s1069" style="position:absolute;top:787;width:681;height:1027;visibility:visible;mso-wrap-style:square;v-text-anchor:top" coordsize="681,10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DNpMQA&#10;AADbAAAADwAAAGRycy9kb3ducmV2LnhtbESPQWvCQBSE74X+h+UVvEjdKKI1ukoRDFIvGgWvj+xz&#10;E5p9G7Krxn/fFYQeh5n5hlmsOluLG7W+cqxgOEhAEBdOV2wUnI6bzy8QPiBrrB2Tggd5WC3f3xaY&#10;anfnA93yYESEsE9RQRlCk0rpi5Is+oFriKN3ca3FEGVrpG7xHuG2lqMkmUiLFceFEhtal1T85ler&#10;4Lo+Z9mkf6nyn2lWoMnMbnzcK9X76L7nIAJ14T/8am+1gvEMnl/iD5D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LAzaTEAAAA2wAAAA8AAAAAAAAAAAAAAAAAmAIAAGRycy9k&#10;b3ducmV2LnhtbFBLBQYAAAAABAAEAPUAAACJAw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005196" stroked="f">
                  <v:path arrowok="t" o:connecttype="custom" o:connectlocs="86,576;139,605;230,417;341,240;513,168;633,211;657,278;600,389;432,475;369,653;432,801;489,811;470,969;341,969;341,864;393,845;369,878;403,917;427,835;341,825;312,974;441,1022;518,797;585,633;513,581;485,657;513,662;528,609;561,681;485,782;398,691;432,691;408,571;485,456;600,408;677,321;662,182;576,105;422,91;278,163;187,235;139,235;249,173;341,96;331,19;235,62;187,67;129,14;57,96;105,173;43,211;62,283;72,326;33,374;19,480;81,461;149,365;173,374;101,446" o:connectangles="0,0,0,0,0,0,0,0,0,0,0,0,0,0,0,0,0,0,0,0,0,0,0,0,0,0,0,0,0,0,0,0,0,0,0,0,0,0,0,0,0,0,0,0,0,0,0,0,0,0,0,0,0,0,0,0,0,0,0"/>
                </v:shape>
                <v:shape id="Freeform 50" o:spid="_x0000_s1070" style="position:absolute;left:379;top:1152;width:149;height:96;visibility:visible;mso-wrap-style:square;v-text-anchor:top" coordsize="14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Eyk8EA&#10;AADbAAAADwAAAGRycy9kb3ducmV2LnhtbERPXWvCMBR9H/gfwhX2NlPHNqQaRQRhOBhoRX28NNc2&#10;2tyUJGr775cHYY+H8z1bdLYRd/LBOFYwHmUgiEunDVcK9sX6bQIiRGSNjWNS0FOAxXzwMsNcuwdv&#10;6b6LlUghHHJUUMfY5lKGsiaLYeRa4sSdnbcYE/SV1B4fKdw28j3LvqRFw6mhxpZWNZXX3c0q+OjH&#10;xpyt609Xvz9sit9CH38uSr0Ou+UURKQu/ouf7m+t4DOtT1/SD5Dz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BBMpPBAAAA2wAAAA8AAAAAAAAAAAAAAAAAmAIAAGRycy9kb3du&#10;cmV2LnhtbFBLBQYAAAAABAAEAPUAAACGAwAAAAA=&#10;" path="m149,52l134,38,120,24,106,14,86,9,62,4,43,,19,4,,9,14,19r15,5l43,28,58,38r9,10l72,62r5,14l72,96,149,52xe" fillcolor="#005196" stroked="f">
                  <v:path arrowok="t" o:connecttype="custom" o:connectlocs="149,52;134,38;120,24;106,14;86,9;62,4;43,0;19,4;0,9;14,19;29,24;43,28;58,38;67,48;72,62;77,76;72,96;149,52" o:connectangles="0,0,0,0,0,0,0,0,0,0,0,0,0,0,0,0,0,0"/>
                </v:shape>
                <v:shape id="Freeform 51" o:spid="_x0000_s1071" style="position:absolute;left:518;top:1080;width:72;height:76;visibility:visible;mso-wrap-style:square;v-text-anchor:top" coordsize="72,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LQu8cA&#10;AADbAAAADwAAAGRycy9kb3ducmV2LnhtbESPT2vCQBTE74V+h+UVeim6sa0iqatobYseRPyH10f2&#10;NRvMvg3ZjUn76buFQo/DzPyGmcw6W4or1b5wrGDQT0AQZ04XnCs4Ht57YxA+IGssHZOCL/Iwm97e&#10;TDDVruUdXfchFxHCPkUFJoQqldJnhiz6vquIo/fpaoshyjqXusY2wm0pH5NkJC0WHBcMVvRqKLvs&#10;G6vgeX22C2oXzcfbaeOXZtt8Py0flLq/6+YvIAJ14T/8115pBcMB/H6JP0BO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MC0LvHAAAA2wAAAA8AAAAAAAAAAAAAAAAAmAIAAGRy&#10;cy9kb3ducmV2LnhtbFBLBQYAAAAABAAEAPUAAACMAwAAAAA=&#10;" path="m63,14l53,4,43,4,39,,29,,24,,19,4r-9,l10,14,,28,5,38r5,14l19,67r5,5l29,76r5,l39,76r9,-4l53,72r5,-5l63,62,67,52,72,38r,-14l63,14xe" fillcolor="#005196" stroked="f">
                  <v:path arrowok="t" o:connecttype="custom" o:connectlocs="63,14;53,4;43,4;39,0;29,0;24,0;19,4;10,4;10,14;0,28;5,38;10,52;19,67;24,72;29,76;34,76;39,76;48,72;53,72;58,67;63,62;67,52;72,38;72,24;63,14" o:connectangles="0,0,0,0,0,0,0,0,0,0,0,0,0,0,0,0,0,0,0,0,0,0,0,0,0"/>
                </v:shape>
                <v:shape id="Freeform 52" o:spid="_x0000_s1072" style="position:absolute;left:29;top:1348;width:494;height:1488;visibility:visible;mso-wrap-style:square;v-text-anchor:top" coordsize="494,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Ma2MMA&#10;AADbAAAADwAAAGRycy9kb3ducmV2LnhtbESPQWvCQBSE74L/YXlCL6KbpighukopFNqL0Kh4fWSf&#10;2Wj2bciuJv33bqHgcZiZb5j1drCNuFPna8cKXucJCOLS6ZorBYf95ywD4QOyxsYxKfglD9vNeLTG&#10;XLuef+hehEpECPscFZgQ2lxKXxqy6OeuJY7e2XUWQ5RdJXWHfYTbRqZJspQWa44LBlv6MFRei5tV&#10;kNa9oaIJp7fqe+ra7LK7XY6k1MtkeF+BCDSEZ/i//aUVLFL4+xJ/gNw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oMa2MMAAADbAAAADwAAAAAAAAAAAAAAAACYAgAAZHJzL2Rv&#10;d25yZXYueG1sUEsFBgAAAAAEAAQA9QAAAIgDA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005196" stroked="f">
                  <v:path arrowok="t" o:connecttype="custom" o:connectlocs="76,149;81,279;105,413;158,538;240,634;307,672;273,672;225,663;177,672;139,711;172,768;129,778;57,826;19,888;24,927;96,951;182,903;153,941;96,1061;76,1152;110,1157;177,1109;220,1028;235,1023;225,1152;182,1277;148,1364;134,1388;129,1320;81,1306;48,1320;19,1368;24,1431;62,1479;134,1474;211,1392;259,1301;283,1076;302,874;369,788;436,783;460,836;441,893;403,898;374,860;379,927;360,965;374,1008;412,994;456,946;489,840;470,692;403,610;331,557;249,437;182,274;177,0;144,44;115,68" o:connectangles="0,0,0,0,0,0,0,0,0,0,0,0,0,0,0,0,0,0,0,0,0,0,0,0,0,0,0,0,0,0,0,0,0,0,0,0,0,0,0,0,0,0,0,0,0,0,0,0,0,0,0,0,0,0,0,0,0,0,0"/>
                </v:shape>
                <v:shape id="Freeform 53" o:spid="_x0000_s1073" style="position:absolute;left:5;top:38;width:254;height:806;visibility:visible;mso-wrap-style:square;v-text-anchor:top" coordsize="254,8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r2MQA&#10;AADbAAAADwAAAGRycy9kb3ducmV2LnhtbESPT2vCQBDF7wW/wzJCb3VjpSLRNUigIoSC/w4eh+yY&#10;RLOzIbsx6bfvFgSPjzfv9+atksHU4kGtqywrmE4iEMS51RUXCs6n748FCOeRNdaWScEvOUjWo7cV&#10;xtr2fKDH0RciQNjFqKD0vomldHlJBt3ENsTBu9rWoA+yLaRusQ9wU8vPKJpLgxWHhhIbSkvK78fO&#10;hDf07XLLtvaO19N+VmQ/6WXfpUq9j4fNEoSnwb+On+mdVvA1g/8tAQB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XPq9jEAAAA2wAAAA8AAAAAAAAAAAAAAAAAmAIAAGRycy9k&#10;b3ducmV2LnhtbFBLBQYAAAAABAAEAPUAAACJAwAAAAA=&#10;" path="m254,754l211,691,172,619,139,542,115,461,100,370,91,278r,-91l100,96,24,,9,82,,173r,96l9,365,24,466,43,566r29,92l110,744r10,l129,744r10,5l148,754r10,4l172,768r10,14l192,802r9,4l206,806r10,-4l220,792r10,-14l235,768r9,-10l254,754xe" fillcolor="#005196" stroked="f">
                  <v:path arrowok="t" o:connecttype="custom" o:connectlocs="254,754;211,691;172,619;139,542;115,461;100,370;91,278;91,187;100,96;24,0;9,82;0,173;0,269;9,365;24,466;43,566;72,658;110,744;120,744;129,744;139,749;148,754;158,758;172,768;182,782;192,802;201,806;206,806;216,802;220,792;230,778;235,768;244,758;254,754" o:connectangles="0,0,0,0,0,0,0,0,0,0,0,0,0,0,0,0,0,0,0,0,0,0,0,0,0,0,0,0,0,0,0,0,0,0"/>
                </v:shape>
                <v:rect id="Rectangle 54" o:spid="_x0000_s1074" style="position:absolute;left:134;top:3052;width:82;height:85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jfI8MA&#10;AADbAAAADwAAAGRycy9kb3ducmV2LnhtbESPQYvCMBSE7wv+h/CEvSyaKu6i1ShlQdCj7V68PZpn&#10;W21eShNt9dcbQdjjMDPfMKtNb2pxo9ZVlhVMxhEI4tzqigsFf9l2NAfhPLLG2jIpuJODzXrwscJY&#10;244PdEt9IQKEXYwKSu+bWEqXl2TQjW1DHLyTbQ36INtC6ha7ADe1nEbRjzRYcVgosaHfkvJLejUK&#10;prvqMJkvtukxyR5utu++MDmTUp/DPlmC8NT7//C7vdMKvmfw+hJ+gF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rjfI8MAAADbAAAADwAAAAAAAAAAAAAAAACYAgAAZHJzL2Rv&#10;d25yZXYueG1sUEsFBgAAAAAEAAQA9QAAAIgDAAAAAA==&#10;" fillcolor="#005196" stroked="f"/>
                <v:rect id="Rectangle 55" o:spid="_x0000_s1075" style="position:absolute;left:2462;top:163;width:4253;height: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R6uMQA&#10;AADbAAAADwAAAGRycy9kb3ducmV2LnhtbESPQWuDQBSE74H+h+UVcgl1TajF2GyCBALJUe2lt4f7&#10;orbuW3G30fbXZwuFHoeZ+YbZHWbTixuNrrOsYB3FIIhrqztuFLxVp6cUhPPIGnvLpOCbHBz2D4sd&#10;ZtpOXNCt9I0IEHYZKmi9HzIpXd2SQRfZgTh4Vzsa9EGOjdQjTgFuermJ4xdpsOOw0OJAx5bqz/LL&#10;KNicu2Kdbk/le179uOfLtML8g5RaPs75KwhPs/8P/7XPWkGSwO+X8APk/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X0erjEAAAA2wAAAA8AAAAAAAAAAAAAAAAAmAIAAGRycy9k&#10;b3ducmV2LnhtbFBLBQYAAAAABAAEAPUAAACJAwAAAAA=&#10;" fillcolor="#005196" stroked="f"/>
                <v:shape id="Freeform 56" o:spid="_x0000_s1076" style="position:absolute;left:701;top:13809;width:144;height:173;visibility:visible;mso-wrap-style:square;v-text-anchor:top" coordsize="144,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g8QsQA&#10;AADbAAAADwAAAGRycy9kb3ducmV2LnhtbESPQWvCQBSE74L/YXlCL1I3ipUaXUVtCl4UTIvnZ/aZ&#10;BLNvQ3bV9N+7QsHjMDPfMPNlaypxo8aVlhUMBxEI4szqknMFvz/f758gnEfWWFkmBX/kYLnoduYY&#10;a3vnA91Sn4sAYRejgsL7OpbSZQUZdANbEwfvbBuDPsgml7rBe4CbSo6iaCINlhwWCqxpU1B2Sa9G&#10;QZJM9/nVbb/G/WN6Oie71o3TtVJvvXY1A+Gp9a/wf3urFXxM4Pkl/AC5e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7YPELEAAAA2wAAAA8AAAAAAAAAAAAAAAAAmAIAAGRycy9k&#10;b3ducmV2LnhtbFBLBQYAAAAABAAEAPUAAACJAwAAAAA=&#10;" path="m,34l14,53,33,77,48,96r14,19l76,135r15,14l100,163r5,5l115,173r5,l129,168r5,l144,159r,-10l144,139,134,125,124,111,110,91,91,72,72,53,52,29,38,15,28,,24,,,34xe" fillcolor="#005196" stroked="f">
                  <v:path arrowok="t" o:connecttype="custom" o:connectlocs="0,34;14,53;33,77;48,96;62,115;76,135;91,149;100,163;105,168;115,173;120,173;129,168;134,168;144,159;144,149;144,139;134,125;124,111;110,91;91,72;72,53;52,29;38,15;28,0;24,0;0,34" o:connectangles="0,0,0,0,0,0,0,0,0,0,0,0,0,0,0,0,0,0,0,0,0,0,0,0,0,0"/>
                </v:shape>
                <v:shape id="Freeform 57" o:spid="_x0000_s1077" style="position:absolute;left:662;top:13828;width:816;height:855;visibility:visible;mso-wrap-style:square;v-text-anchor:top" coordsize="816,8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JABsQA&#10;AADbAAAADwAAAGRycy9kb3ducmV2LnhtbESPS4sCMRCE7wv+h9CCN80orspoFF1ZEDyIDwRvzaTn&#10;gZPO7CQ7jv9+Iwh7LKrqK2qxak0pGqpdYVnBcBCBIE6sLjhTcDl/92cgnEfWWFomBU9ysFp2PhYY&#10;a/vgIzUnn4kAYRejgtz7KpbSJTkZdANbEQcvtbVBH2SdSV3jI8BNKUdRNJEGCw4LOVb0lVNyP/0a&#10;BbcLp/vNM/X3n13Tztbj7fXAW6V63XY9B+Gp9f/hd3unFXxO4fUl/AC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ZiQAbEAAAA2wAAAA8AAAAAAAAAAAAAAAAAmAIAAGRycy9k&#10;b3ducmV2LnhtbFBLBQYAAAAABAAEAPUAAACJAw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005196" stroked="f">
                  <v:path arrowok="t" o:connecttype="custom" o:connectlocs="456,744;480,677;327,562;187,423;130,207;163,58;216,29;307,101;375,312;519,394;643,293;720,231;792,394;711,432;682,341;720,365;701,308;653,351;691,461;802,432;783,240;600,164;471,149;499,250;543,221;509,221;490,168;581,168;619,288;557,317;523,332;413,322;322,96;144,24;67,322;125,500;183,615;178,653;67,423;0,480;67,581;29,634;15,730;101,768;139,754;178,802;240,744;264,792;317,812;370,855;341,725;274,644;307,663;375,744" o:connectangles="0,0,0,0,0,0,0,0,0,0,0,0,0,0,0,0,0,0,0,0,0,0,0,0,0,0,0,0,0,0,0,0,0,0,0,0,0,0,0,0,0,0,0,0,0,0,0,0,0,0,0,0,0,0"/>
                </v:shape>
                <v:shape id="Freeform 58" o:spid="_x0000_s1078" style="position:absolute;left:950;top:14025;width:77;height:183;visibility:visible;mso-wrap-style:square;v-text-anchor:top" coordsize="77,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UoC8IA&#10;AADbAAAADwAAAGRycy9kb3ducmV2LnhtbERPy2rCQBTdC/2H4Ra6M5OWtkp0FBUK2bTFxIXuLpmb&#10;B83cCTOjJn/fWRS6PJz3ejuaXtzI+c6yguckBUFcWd1xo+BUfsyXIHxA1thbJgUTedhuHmZrzLS9&#10;85FuRWhEDGGfoYI2hCGT0lctGfSJHYgjV1tnMEToGqkd3mO46eVLmr5Lgx3HhhYHOrRU/RRXo6Au&#10;Xz+7r71bXM9kpuZQ1/l4+Vbq6XHcrUAEGsO/+M+dawVvcWz8En+A3P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tSgLwgAAANsAAAAPAAAAAAAAAAAAAAAAAJgCAABkcnMvZG93&#10;bnJldi54bWxQSwUGAAAAAAQABAD1AAAAhwMAAAAA&#10;" path="m43,l29,10,19,29,10,48,5,77,,101r,29l5,154r,29l15,159r4,-15l24,125r5,-19l39,91r9,-4l58,87r19,l43,xe" fillcolor="#005196" stroked="f">
                  <v:path arrowok="t" o:connecttype="custom" o:connectlocs="43,0;29,10;19,29;10,48;5,77;0,101;0,130;5,154;5,183;15,159;19,144;24,125;29,106;39,91;48,87;58,87;77,87;43,0" o:connectangles="0,0,0,0,0,0,0,0,0,0,0,0,0,0,0,0,0,0"/>
                </v:shape>
                <v:shape id="Freeform 59" o:spid="_x0000_s1079" style="position:absolute;left:893;top:13944;width:57;height:86;visibility:visible;mso-wrap-style:square;v-text-anchor:top" coordsize="5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Ht18MA&#10;AADbAAAADwAAAGRycy9kb3ducmV2LnhtbESPQYvCMBSE74L/IbwFb5oquNquUVQQvOyhdWWvj+bZ&#10;VpuX0sTa/fcbQfA4zMw3zGrTm1p01LrKsoLpJAJBnFtdcaHg53QYL0E4j6yxtkwK/sjBZj0crDDR&#10;9sEpdZkvRICwS1BB6X2TSOnykgy6iW2Ig3exrUEfZFtI3eIjwE0tZ1H0KQ1WHBZKbGhfUn7L7kZB&#10;nJ7Tbrb7nV6ui+X3OXO3a7yNlBp99NsvEJ56/w6/2ketYB7D80v4AXL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RHt18MAAADbAAAADwAAAAAAAAAAAAAAAACYAgAAZHJzL2Rv&#10;d25yZXYueG1sUEsFBgAAAAAEAAQA9QAAAIgDAAAAAA==&#10;" path="m9,9l,28,,48,,67,9,81r10,5l33,81,43,76r9,-9l57,52r,-14l52,24,48,9,43,4,28,,19,,9,9xe" fillcolor="#005196" stroked="f">
                  <v:path arrowok="t" o:connecttype="custom" o:connectlocs="9,9;0,28;0,48;0,67;9,81;19,86;33,81;43,76;52,67;57,52;57,38;52,24;48,9;43,4;28,0;19,0;9,9" o:connectangles="0,0,0,0,0,0,0,0,0,0,0,0,0,0,0,0,0"/>
                </v:shape>
                <v:shape id="Freeform 60" o:spid="_x0000_s1080" style="position:absolute;left:1104;top:14025;width:1195;height:615;visibility:visible;mso-wrap-style:square;v-text-anchor:top" coordsize="1195,6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3tpsMA&#10;AADbAAAADwAAAGRycy9kb3ducmV2LnhtbERPz2vCMBS+C/4P4Qm72XQe6uiMIgOZMCas6nC3t+bZ&#10;VpuXLsm0/vfLYeDx4/s9W/SmFRdyvrGs4DFJQRCXVjdcKdhtV+MnED4ga2wtk4IbeVjMh4MZ5tpe&#10;+YMuRahEDGGfo4I6hC6X0pc1GfSJ7Ygjd7TOYIjQVVI7vMZw08pJmmbSYMOxocaOXmoqz8WvUfD1&#10;c5i+vq2/T5vbPju9H/pP1xYTpR5G/fIZRKA+3MX/7rVWkMX18Uv8AXL+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h3tpsMAAADbAAAADwAAAAAAAAAAAAAAAACYAgAAZHJzL2Rv&#10;d25yZXYueG1sUEsFBgAAAAAEAAQA9QAAAIgDA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005196" stroked="f">
                  <v:path arrowok="t" o:connecttype="custom" o:connectlocs="153,523;297,499;432,423;523,274;537,317;547,423;600,432;624,456;681,562;729,605;763,499;710,370;816,490;921,523;921,451;849,355;801,317;873,331;941,341;1003,375;1065,432;1104,432;1118,451;1085,447;1051,475;1051,547;1099,595;1161,576;1195,485;1118,355;1013,288;893,269;773,259;681,231;629,154;638,58;705,53;720,111;701,154;739,149;758,144;777,168;811,154;787,82;734,24;653,0;552,34;475,149;408,250;336,322;245,379;125,403;14,413;53,461" o:connectangles="0,0,0,0,0,0,0,0,0,0,0,0,0,0,0,0,0,0,0,0,0,0,0,0,0,0,0,0,0,0,0,0,0,0,0,0,0,0,0,0,0,0,0,0,0,0,0,0,0,0,0,0,0,0"/>
                </v:shape>
                <v:shape id="Freeform 61" o:spid="_x0000_s1081" style="position:absolute;left:57;top:14356;width:648;height:317;visibility:visible;mso-wrap-style:square;v-text-anchor:top" coordsize="648,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4ACdcQA&#10;AADbAAAADwAAAGRycy9kb3ducmV2LnhtbESPQWvCQBSE74L/YXlCL1I3Sglt6iaIIAilLUa9P7Ov&#10;yWL2bciuJv333UKhx2FmvmHWxWhbcafeG8cKlosEBHHltOFawem4e3wG4QOyxtYxKfgmD0U+nawx&#10;027gA93LUIsIYZ+hgiaELpPSVw1Z9AvXEUfvy/UWQ5R9LXWPQ4TbVq6SJJUWDceFBjvaNlRdy5tV&#10;YGy6e/sIT2l5vpj5YVi9fO6Td6UeZuPmFUSgMfyH/9p7rSBdwu+X+ANk/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OAAnXEAAAA2wAAAA8AAAAAAAAAAAAAAAAAmAIAAGRycy9k&#10;b3ducmV2LnhtbFBLBQYAAAAABAAEAPUAAACJAw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005196" stroked="f">
                  <v:path arrowok="t" o:connecttype="custom" o:connectlocs="605,0;581,29;552,53;528,82;500,101;466,125;437,144;404,159;370,173;336,183;298,192;264,202;226,202;192,207;154,202;116,197;77,192;0,288;34,298;68,308;101,312;140,317;173,317;216,317;255,312;293,308;332,298;375,288;413,279;452,264;490,245;528,226;567,202;596,178;596,168;596,159;600,144;605,130;610,120;615,106;629,92;644,77;648,68;648,58;644,48;634,39;624,29;615,24;610,10;605,0" o:connectangles="0,0,0,0,0,0,0,0,0,0,0,0,0,0,0,0,0,0,0,0,0,0,0,0,0,0,0,0,0,0,0,0,0,0,0,0,0,0,0,0,0,0,0,0,0,0,0,0,0,0"/>
                </v:shape>
                <v:shape id="Freeform 62" o:spid="_x0000_s1082" style="position:absolute;left:173;top:13862;width:566;height:653;visibility:visible;mso-wrap-style:square;v-text-anchor:top" coordsize="566,6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8Qyqr8A&#10;AADbAAAADwAAAGRycy9kb3ducmV2LnhtbESPzQrCMBCE74LvEFbwZlM9iFTTIoIgHhR/HmBp1rba&#10;bEoTbX17Iwgeh5n5hlllvanFi1pXWVYwjWIQxLnVFRcKrpftZAHCeWSNtWVS8CYHWTocrDDRtuMT&#10;vc6+EAHCLkEFpfdNIqXLSzLoItsQB+9mW4M+yLaQusUuwE0tZ3E8lwYrDgslNrQpKX+cn0bBc9vr&#10;4/XWFOva7U/VocvvHhdKjUf9egnCU+//4V97pxXMZ/D9En6ATD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DxDKqvwAAANsAAAAPAAAAAAAAAAAAAAAAAJgCAABkcnMvZG93bnJl&#10;di54bWxQSwUGAAAAAAQABAD1AAAAhAM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r,l508,,,638xe" fillcolor="#005196" stroked="f">
                  <v:path arrowok="t" o:connecttype="custom" o:connectlocs="0,638;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 o:connectangles="0,0,0,0,0,0,0,0,0,0,0,0,0,0,0,0,0,0,0,0,0,0,0,0,0,0,0,0,0,0,0,0,0,0,0,0,0,0,0,0,0,0,0,0,0,0,0,0,0,0,0,0,0,0,0,0,0,0,0,0,0"/>
                </v:shape>
                <v:shape id="Freeform 63" o:spid="_x0000_s1083" style="position:absolute;left:163;top:13795;width:518;height:705;visibility:visible;mso-wrap-style:square;v-text-anchor:top" coordsize="518,7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sEcQA&#10;AADbAAAADwAAAGRycy9kb3ducmV2LnhtbESPQWvCQBSE74X+h+UJ3uomFbRE1yBCQRAPanvo7ZF9&#10;yQazb9PsRuO/dwXB4zAz3zDLfLCNuFDna8cK0kkCgrhwuuZKwc/p++MLhA/IGhvHpOBGHvLV+9sS&#10;M+2ufKDLMVQiQthnqMCE0GZS+sKQRT9xLXH0StdZDFF2ldQdXiPcNvIzSWbSYs1xwWBLG0PF+dhb&#10;BTv8PfSbrf5rylv6X9n93OzDXKnxaFgvQAQawiv8bG+1gtkUHl/iD5Cr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L/rBHEAAAA2wAAAA8AAAAAAAAAAAAAAAAAmAIAAGRycy9k&#10;b3ducmV2LnhtbFBLBQYAAAAABAAEAPUAAACJAw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l518,67,10,705xe" fillcolor="#005196" stroked="f">
                  <v:path arrowok="t" o:connecttype="custom" o:connectlocs="0,667;0,609;14,561;38,537;62,523;53,513;24,509;34,461;62,398;106,345;154,331;163,312;139,302;125,288;120,259;139,216;187,177;240,158;307,144;370,149;408,168;418,149;403,134;394,120;384,105;394,91;422,72;451,43;470,24;475,0;480,9;518,67" o:connectangles="0,0,0,0,0,0,0,0,0,0,0,0,0,0,0,0,0,0,0,0,0,0,0,0,0,0,0,0,0,0,0,0"/>
                </v:shape>
                <v:shape id="Freeform 64" o:spid="_x0000_s1084" style="position:absolute;left:739;top:13651;width:158;height:187;visibility:visible;mso-wrap-style:square;v-text-anchor:top" coordsize="158,1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ckE8UA&#10;AADbAAAADwAAAGRycy9kb3ducmV2LnhtbESPT2vCQBTE7wW/w/IEb3WjiJToKmIQ2tJDmwrq7ZF9&#10;JsHs25Dd/PHbdwWhx2FmfsOst4OpREeNKy0rmE0jEMSZ1SXnCo6/h9c3EM4ja6wsk4I7OdhuRi9r&#10;jLXt+Ye61OciQNjFqKDwvo6ldFlBBt3U1sTBu9rGoA+yyaVusA9wU8l5FC2lwZLDQoE17QvKbmlr&#10;FFyG9hx9JvePb0rO+elYfV1PqVNqMh52KxCeBv8ffrbftYLlAh5fwg+Qm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yQTxQAAANsAAAAPAAAAAAAAAAAAAAAAAJgCAABkcnMv&#10;ZG93bnJldi54bWxQSwUGAAAAAAQABAD1AAAAigMAAAAA&#10;" path="m38,187l53,177,67,163r19,-5l101,149r14,-5l130,144r14,-5l158,144r-9,-15l139,120r-9,-10l125,101,115,91r-9,-5l96,77r-5,l96,72,106,62r9,-5l120,48r5,-15l125,24,120,9,115,,,144r38,43xe" fillcolor="#005196" stroked="f">
                  <v:path arrowok="t" o:connecttype="custom" o:connectlocs="38,187;53,177;67,163;86,158;101,149;115,144;130,144;144,139;158,144;149,129;139,120;130,110;125,101;115,91;106,86;96,77;91,77;96,72;106,62;115,57;120,48;125,33;125,24;120,9;115,0;0,144;38,187" o:connectangles="0,0,0,0,0,0,0,0,0,0,0,0,0,0,0,0,0,0,0,0,0,0,0,0,0,0,0"/>
                </v:shape>
                <v:shape id="Freeform 65" o:spid="_x0000_s1085" style="position:absolute;left:701;top:13598;width:153;height:197;visibility:visible;mso-wrap-style:square;v-text-anchor:top" coordsize="153,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3zN8QA&#10;AADbAAAADwAAAGRycy9kb3ducmV2LnhtbESPQWuDQBSE74X+h+UVcmtWAw2tzSpBUsglhxqh14f7&#10;qkb3rbirMfn13UKhx2FmvmF22WJ6MdPoWssK4nUEgriyuuVaQXn+eH4F4Tyyxt4yKbiRgyx9fNhh&#10;ou2VP2kufC0ChF2CChrvh0RKVzVk0K3tQBy8bzsa9EGOtdQjXgPc9HITRVtpsOWw0OBAeUNVV0xG&#10;gf2ahj56aw+ne3ksztOly31cKrV6WvbvIDwt/j/81z5qBdsX+P0SfoBM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P98zfEAAAA2wAAAA8AAAAAAAAAAAAAAAAAmAIAAGRycy9k&#10;b3ducmV2LnhtbFBLBQYAAAAABAAEAPUAAACJAwAAAAA=&#10;" path="m,149l9,130,19,110,24,91,33,67,38,53r,-24l38,14,38,,48,10r4,9l62,29,72,43r9,10l86,62r5,10l91,82,96,72r4,-10l105,53,115,43r9,-5l134,38r10,5l153,53,38,197,,149xe" fillcolor="#005196" stroked="f">
                  <v:path arrowok="t" o:connecttype="custom" o:connectlocs="0,149;9,130;19,110;24,91;33,67;38,53;38,29;38,14;38,0;48,10;52,19;62,29;72,43;81,53;86,62;91,72;91,82;96,72;100,62;105,53;115,43;124,38;134,38;144,43;153,53;38,197;0,149" o:connectangles="0,0,0,0,0,0,0,0,0,0,0,0,0,0,0,0,0,0,0,0,0,0,0,0,0,0,0"/>
                </v:shape>
                <v:shape id="Freeform 66" o:spid="_x0000_s1086" style="position:absolute;left:590;top:13660;width:139;height:183;visibility:visible;mso-wrap-style:square;v-text-anchor:top" coordsize="139,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UNwsMA&#10;AADbAAAADwAAAGRycy9kb3ducmV2LnhtbESPQWvCQBSE74X+h+UVvDWbegg2dRUplCqeTLXnR/aZ&#10;DWbfhuwaE3+9Kwgeh5n5hpkvB9uInjpfO1bwkaQgiEuna64U7P9+3mcgfEDW2DgmBSN5WC5eX+aY&#10;a3fhHfVFqESEsM9RgQmhzaX0pSGLPnEtcfSOrrMYouwqqTu8RLht5DRNM2mx5rhgsKVvQ+WpOFsF&#10;bV+Mh5VpPv/H9bX/3WzH0qeFUpO3YfUFItAQnuFHe60VZBncv8QfIB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tUNwsMAAADbAAAADwAAAAAAAAAAAAAAAACYAgAAZHJzL2Rv&#10;d25yZXYueG1sUEsFBgAAAAAEAAQA9QAAAIgDAAAAAA==&#10;" path="m111,183l91,164,77,144,58,120,43,101,29,82,15,68,5,53,,48,,39,,29,,20,5,10,10,5,15,r9,l34,10,48,24,63,44,77,68,96,92r15,19l125,130r10,14l139,149r-28,34xe" fillcolor="#005196" stroked="f">
                  <v:path arrowok="t" o:connecttype="custom" o:connectlocs="111,183;91,164;77,144;58,120;43,101;29,82;15,68;5,53;0,48;0,39;0,29;0,20;5,10;10,5;15,0;24,0;34,10;48,24;63,44;77,68;96,92;111,111;125,130;135,144;139,149;111,183" o:connectangles="0,0,0,0,0,0,0,0,0,0,0,0,0,0,0,0,0,0,0,0,0,0,0,0,0,0"/>
                </v:shape>
                <v:shape id="Freeform 67" o:spid="_x0000_s1087" style="position:absolute;left:29;top:12868;width:681;height:1028;visibility:visible;mso-wrap-style:square;v-text-anchor:top" coordsize="681,10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sMEA&#10;AADbAAAADwAAAGRycy9kb3ducmV2LnhtbESPS4vCQBCE7wv+h6EFb+vEPfiIjqILu3jw4uMHtJnO&#10;AzM9IdNq/PeOIHgsquorarHqXK1u1IbKs4HRMAFFnHlbcWHgdPz7noIKgmyx9kwGHhRgtex9LTC1&#10;/s57uh2kUBHCIUUDpUiTah2ykhyGoW+Io5f71qFE2RbatniPcFfrnyQZa4cVx4USG/otKbscrs7A&#10;XsSPisnunBNOZ9e83th/6owZ9Lv1HJRQJ5/wu721BsYTeH2JP0Av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fo/7DBAAAA2wAAAA8AAAAAAAAAAAAAAAAAmAIAAGRycy9kb3du&#10;cmV2LnhtbFBLBQYAAAAABAAEAPUAAACGAw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005196" stroked="f">
                  <v:path arrowok="t" o:connecttype="custom" o:connectlocs="86,452;139,423;230,610;345,792;518,860;638,816;662,749;600,639;432,552;369,380;436,226;489,216;470,58;340,58;345,164;398,183;374,149;403,111;427,192;340,202;312,53;441,5;518,226;585,394;518,442;484,370;513,365;528,418;561,346;484,245;398,336;432,336;412,456;489,576;604,620;676,706;662,845;576,922;422,941;278,864;192,792;144,792;254,855;340,927;331,1013;235,965;187,960;129,1013;57,927;105,855;43,821;62,744;76,706;33,653;19,548;81,572;148,658;172,653;100,581" o:connectangles="0,0,0,0,0,0,0,0,0,0,0,0,0,0,0,0,0,0,0,0,0,0,0,0,0,0,0,0,0,0,0,0,0,0,0,0,0,0,0,0,0,0,0,0,0,0,0,0,0,0,0,0,0,0,0,0,0,0,0"/>
                </v:shape>
                <v:shape id="Freeform 68" o:spid="_x0000_s1088" style="position:absolute;left:408;top:13430;width:149;height:96;visibility:visible;mso-wrap-style:square;v-text-anchor:top" coordsize="14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v0KMAA&#10;AADbAAAADwAAAGRycy9kb3ducmV2LnhtbERPXWvCMBR9H/gfwhX2NlPHEKlGEUGQCYNZUR8vzbWN&#10;Njclidr+++Vh4OPhfM+XnW3Eg3wwjhWMRxkI4tJpw5WCQ7H5mIIIEVlj45gU9BRguRi8zTHX7sm/&#10;9NjHSqQQDjkqqGNscylDWZPFMHItceIuzluMCfpKao/PFG4b+ZllE2nRcGqosaV1TeVtf7cKvvqx&#10;MRfr+vPNH47fxU+hT7urUu/DbjUDEamLL/G/e6sVTNLY9CX9ALn4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Fv0KMAAAADbAAAADwAAAAAAAAAAAAAAAACYAgAAZHJzL2Rvd25y&#10;ZXYueG1sUEsFBgAAAAAEAAQA9QAAAIUDAAAAAA==&#10;" path="m149,43l139,62,125,72,105,86,86,91,67,96r-24,l19,96,,91,19,82,33,77,48,67r9,-5l72,53,77,38r,-14l72,r77,43xe" fillcolor="#005196" stroked="f">
                  <v:path arrowok="t" o:connecttype="custom" o:connectlocs="149,43;139,62;125,72;105,86;86,91;67,96;43,96;19,96;0,91;19,82;33,77;48,67;57,62;72,53;77,38;77,24;72,0;149,43" o:connectangles="0,0,0,0,0,0,0,0,0,0,0,0,0,0,0,0,0,0"/>
                </v:shape>
                <v:shape id="Freeform 69" o:spid="_x0000_s1089" style="position:absolute;left:552;top:13526;width:67;height:77;visibility:visible;mso-wrap-style:square;v-text-anchor:top" coordsize="67,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DFZsIA&#10;AADbAAAADwAAAGRycy9kb3ducmV2LnhtbESPQWvCQBSE74X+h+UVeqsbCxVNXUWEQqFejHp/zT6T&#10;kOzbmH2a+O9dQfA4zMw3zHw5uEZdqAuVZwPjUQKKOPe24sLAfvfzMQUVBNli45kMXCnAcvH6MsfU&#10;+p63dMmkUBHCIUUDpUibah3ykhyGkW+Jo3f0nUOJsiu07bCPcNfozySZaIcVx4USW1qXlNfZ2Rmo&#10;v/5PG/kb6n7TFsK76pBtz2Nj3t+G1TcooUGe4Uf71xqYzOD+Jf4Avbg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MMVmwgAAANsAAAAPAAAAAAAAAAAAAAAAAJgCAABkcnMvZG93&#10;bnJldi54bWxQSwUGAAAAAAQABAD1AAAAhwMAAAAA&#10;" path="m57,62l48,72r-5,l33,77r-4,l19,77,14,72r-5,l5,62,,48,,38,5,24,14,10,19,5,24,r9,l38,r5,5l48,5r9,5l57,14r5,10l67,38r,15l57,62xe" fillcolor="#005196" stroked="f">
                  <v:path arrowok="t" o:connecttype="custom" o:connectlocs="57,62;48,72;43,72;33,77;29,77;19,77;14,72;9,72;5,62;0,48;0,38;5,24;14,10;19,5;24,0;33,0;38,0;43,5;48,5;57,10;57,14;62,24;67,38;67,53;57,62" o:connectangles="0,0,0,0,0,0,0,0,0,0,0,0,0,0,0,0,0,0,0,0,0,0,0,0,0"/>
                </v:shape>
                <v:shape id="Freeform 70" o:spid="_x0000_s1090" style="position:absolute;left:62;top:11846;width:490;height:1488;visibility:visible;mso-wrap-style:square;v-text-anchor:top" coordsize="490,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t1RBcAA&#10;AADbAAAADwAAAGRycy9kb3ducmV2LnhtbERPS2vCQBC+F/wPyxS81U2VNpK6ihSq9VYf2OuQHbPB&#10;7GzIrhr/vXMo9PjxvWeL3jfqSl2sAxt4HWWgiMtga64MHPZfL1NQMSFbbAKTgTtFWMwHTzMsbLjx&#10;lq67VCkJ4VigAZdSW2gdS0ce4yi0xMKdQucxCewqbTu8Sbhv9DjL3rXHmqXBYUufjsrz7uKlpJ6e&#10;f0/5W7OZHF2Wr/LjzzqMjRk+98sPUIn69C/+c39bA7msly/yA/T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t1RBcAAAADbAAAADwAAAAAAAAAAAAAAAACYAgAAZHJzL2Rvd25y&#10;ZXYueG1sUEsFBgAAAAAEAAQA9QAAAIUDA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005196" stroked="f">
                  <v:path arrowok="t" o:connecttype="custom" o:connectlocs="77,1339;77,1210;101,1075;154,950;235,859;303,816;269,816;226,826;173,816;135,778;168,720;125,710;53,662;19,600;24,566;91,538;178,586;154,547;91,427;77,341;106,331;173,379;216,461;231,470;221,336;183,216;149,125;135,106;125,168;82,182;43,168;15,120;19,58;58,10;130,14;211,96;255,187;279,413;298,614;365,706;432,706;456,653;442,595;403,590;370,629;375,562;355,528;370,480;408,494;451,542;490,648;466,797;399,878;327,931;245,1051;178,1214;173,1488;139,1445;111,1421" o:connectangles="0,0,0,0,0,0,0,0,0,0,0,0,0,0,0,0,0,0,0,0,0,0,0,0,0,0,0,0,0,0,0,0,0,0,0,0,0,0,0,0,0,0,0,0,0,0,0,0,0,0,0,0,0,0,0,0,0,0,0"/>
                </v:shape>
                <v:shape id="Freeform 71" o:spid="_x0000_s1091" style="position:absolute;left:38;top:13838;width:250;height:811;visibility:visible;mso-wrap-style:square;v-text-anchor:top" coordsize="250,8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kEBo8QA&#10;AADbAAAADwAAAGRycy9kb3ducmV2LnhtbESPW2sCMRSE3wX/QziCbzVrES9bo4hakEIfvEDx7bA5&#10;3SzdnIQk1e2/bwoFH4eZ+YZZrjvbihuF2DhWMB4VIIgrpxuuFVzOr09zEDEha2wdk4IfirBe9XtL&#10;LLW785Fup1SLDOFYogKTki+ljJUhi3HkPHH2Pl2wmLIMtdQB7xluW/lcFFNpseG8YNDT1lD1dfq2&#10;Ct7tbL/bLd6Kgzcf1+Am12k38UoNB93mBUSiLj3C/+2DVjAbw9+X/APk6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JBAaPEAAAA2wAAAA8AAAAAAAAAAAAAAAAAmAIAAGRycy9k&#10;b3ducmV2LnhtbFBLBQYAAAAABAAEAPUAAACJAwAAAAA=&#10;" path="m250,53r-43,62l168,187r-29,77l111,346,96,432r-9,91l87,619r9,91l19,811,5,730,,638,,542,5,442,19,341,39,240,72,149,106,62r9,l125,62r10,-4l144,53r15,-5l168,34,178,24,192,5,197,r10,l211,5r10,9l226,29r9,9l240,48r10,5xe" fillcolor="#005196" stroked="f">
                  <v:path arrowok="t" o:connecttype="custom" o:connectlocs="250,53;207,115;168,187;139,264;111,346;96,432;87,523;87,619;96,710;19,811;5,730;0,638;0,542;5,442;19,341;39,240;72,149;106,62;115,62;125,62;135,58;144,53;159,48;168,34;178,24;192,5;197,0;207,0;211,5;221,14;226,29;235,38;240,48;250,53" o:connectangles="0,0,0,0,0,0,0,0,0,0,0,0,0,0,0,0,0,0,0,0,0,0,0,0,0,0,0,0,0,0,0,0,0,0"/>
                </v:shape>
                <v:rect id="Rectangle 72" o:spid="_x0000_s1092" style="position:absolute;left:2462;top:14467;width:4253;height: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i+rMQA&#10;AADbAAAADwAAAGRycy9kb3ducmV2LnhtbESPQWuDQBSE74X8h+UFeinNGimNtdkECQj2GM0lt4f7&#10;qibuW3E30fbXdwuFHoeZ+YbZ7mfTizuNrrOsYL2KQBDXVnfcKDhV+XMCwnlkjb1lUvBFDva7xcMW&#10;U20nPtK99I0IEHYpKmi9H1IpXd2SQbeyA3HwPu1o0Ac5NlKPOAW46WUcRa/SYMdhocWBDi3V1/Jm&#10;FMRFd1wnb3l5zqpv9/IxPWF2IaUel3P2DsLT7P/Df+1CK9jE8Psl/AC5+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GovqzEAAAA2wAAAA8AAAAAAAAAAAAAAAAAmAIAAGRycy9k&#10;b3ducmV2LnhtbFBLBQYAAAAABAAEAPUAAACJAwAAAAA=&#10;" fillcolor="#005196" stroked="f"/>
                <v:rect id="Rectangle 73" o:spid="_x0000_s1093" style="position:absolute;left:8933;top:3115;width:86;height:85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QbN8QA&#10;AADbAAAADwAAAGRycy9kb3ducmV2LnhtbESPT4vCMBTE7wt+h/CEvSya+odVq1HKguAerV68PZpn&#10;W21eShNt9dObBWGPw8z8hlltOlOJOzWutKxgNIxAEGdWl5wrOB62gzkI55E1VpZJwYMcbNa9jxXG&#10;2ra8p3vqcxEg7GJUUHhfx1K6rCCDbmhr4uCdbWPQB9nkUjfYBrip5DiKvqXBksNCgTX9FJRd05tR&#10;MN6V+9F8sU1PyeHppr/tFyYXUuqz3yVLEJ46/x9+t3dawWwCf1/CD5Dr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7kGzfEAAAA2wAAAA8AAAAAAAAAAAAAAAAAmAIAAGRycy9k&#10;b3ducmV2LnhtbFBLBQYAAAAABAAEAPUAAACJAwAAAAA=&#10;" fillcolor="#005196" stroked="f"/>
                <w10:wrap anchorx="margin"/>
              </v:group>
            </w:pict>
          </mc:Fallback>
        </mc:AlternateContent>
      </w:r>
      <w:r w:rsidRPr="00006118">
        <w:rPr>
          <w:rFonts w:ascii="Times New Roman" w:hAnsi="Times New Roman" w:cs="Times New Roman"/>
          <w:sz w:val="26"/>
          <w:szCs w:val="26"/>
        </w:rPr>
        <w:t xml:space="preserve">  </w:t>
      </w:r>
    </w:p>
    <w:p w:rsidR="00121276" w:rsidRPr="008D1CD0" w:rsidRDefault="00121276" w:rsidP="00121276">
      <w:pPr>
        <w:jc w:val="center"/>
        <w:rPr>
          <w:rFonts w:ascii="Times New Roman" w:hAnsi="Times New Roman" w:cs="Times New Roman"/>
          <w:b/>
          <w:color w:val="auto"/>
          <w:sz w:val="30"/>
          <w:szCs w:val="30"/>
        </w:rPr>
      </w:pPr>
      <w:r w:rsidRPr="008D1CD0">
        <w:rPr>
          <w:rFonts w:ascii="Times New Roman" w:hAnsi="Times New Roman" w:cs="Times New Roman"/>
          <w:b/>
          <w:color w:val="auto"/>
          <w:sz w:val="30"/>
          <w:szCs w:val="30"/>
        </w:rPr>
        <w:t>ĐẠI HỌC QUỐC GIA TP.HỒ CHÍ MINH</w:t>
      </w:r>
    </w:p>
    <w:p w:rsidR="00121276" w:rsidRPr="008D1CD0" w:rsidRDefault="00121276" w:rsidP="00121276">
      <w:pPr>
        <w:jc w:val="center"/>
        <w:rPr>
          <w:rFonts w:ascii="Times New Roman" w:hAnsi="Times New Roman" w:cs="Times New Roman"/>
          <w:b/>
          <w:color w:val="auto"/>
          <w:sz w:val="32"/>
          <w:szCs w:val="32"/>
        </w:rPr>
      </w:pPr>
      <w:r w:rsidRPr="008D1CD0">
        <w:rPr>
          <w:rFonts w:ascii="Times New Roman" w:hAnsi="Times New Roman" w:cs="Times New Roman"/>
          <w:b/>
          <w:color w:val="auto"/>
          <w:sz w:val="32"/>
          <w:szCs w:val="32"/>
        </w:rPr>
        <w:t>TRƯỜNG ĐẠI HỌC CÔNG NGHỆ THÔNG TIN</w:t>
      </w:r>
    </w:p>
    <w:p w:rsidR="00121276" w:rsidRPr="008D1CD0" w:rsidRDefault="00121276" w:rsidP="00121276">
      <w:pPr>
        <w:jc w:val="center"/>
        <w:rPr>
          <w:rFonts w:ascii="Times New Roman" w:hAnsi="Times New Roman" w:cs="Times New Roman"/>
          <w:b/>
          <w:color w:val="auto"/>
          <w:sz w:val="30"/>
          <w:szCs w:val="30"/>
        </w:rPr>
      </w:pPr>
      <w:r w:rsidRPr="008D1CD0">
        <w:rPr>
          <w:rFonts w:ascii="Times New Roman" w:hAnsi="Times New Roman" w:cs="Times New Roman"/>
          <w:b/>
          <w:color w:val="auto"/>
          <w:sz w:val="30"/>
          <w:szCs w:val="30"/>
        </w:rPr>
        <w:t>KHOA:KHOA HỌC MÁY TÍNH</w:t>
      </w:r>
    </w:p>
    <w:p w:rsidR="00121276" w:rsidRPr="008D1CD0" w:rsidRDefault="00121276" w:rsidP="00121276">
      <w:pPr>
        <w:jc w:val="center"/>
        <w:rPr>
          <w:rFonts w:ascii="Times New Roman" w:hAnsi="Times New Roman" w:cs="Times New Roman"/>
          <w:color w:val="auto"/>
          <w:sz w:val="26"/>
          <w:szCs w:val="26"/>
        </w:rPr>
      </w:pPr>
    </w:p>
    <w:p w:rsidR="00121276" w:rsidRPr="008D1CD0" w:rsidRDefault="00121276" w:rsidP="00121276">
      <w:pPr>
        <w:jc w:val="center"/>
        <w:rPr>
          <w:rFonts w:ascii="Times New Roman" w:hAnsi="Times New Roman" w:cs="Times New Roman"/>
          <w:color w:val="auto"/>
          <w:sz w:val="26"/>
          <w:szCs w:val="26"/>
        </w:rPr>
      </w:pPr>
    </w:p>
    <w:p w:rsidR="00121276" w:rsidRPr="008D1CD0" w:rsidRDefault="00121276" w:rsidP="00121276">
      <w:pPr>
        <w:jc w:val="center"/>
        <w:rPr>
          <w:rFonts w:ascii="Times New Roman" w:hAnsi="Times New Roman" w:cs="Times New Roman"/>
          <w:color w:val="auto"/>
          <w:sz w:val="26"/>
          <w:szCs w:val="26"/>
        </w:rPr>
      </w:pPr>
    </w:p>
    <w:p w:rsidR="00121276" w:rsidRPr="008D1CD0" w:rsidRDefault="00121276" w:rsidP="00121276">
      <w:pPr>
        <w:jc w:val="center"/>
        <w:rPr>
          <w:rFonts w:ascii="Times New Roman" w:hAnsi="Times New Roman" w:cs="Times New Roman"/>
          <w:color w:val="auto"/>
          <w:sz w:val="26"/>
          <w:szCs w:val="26"/>
        </w:rPr>
      </w:pPr>
    </w:p>
    <w:p w:rsidR="00121276" w:rsidRPr="008D1CD0" w:rsidRDefault="00121276" w:rsidP="00121276">
      <w:pPr>
        <w:jc w:val="center"/>
        <w:rPr>
          <w:rFonts w:ascii="Times New Roman" w:hAnsi="Times New Roman" w:cs="Times New Roman"/>
          <w:b/>
          <w:color w:val="auto"/>
          <w:sz w:val="32"/>
          <w:szCs w:val="32"/>
        </w:rPr>
      </w:pPr>
    </w:p>
    <w:p w:rsidR="00121276" w:rsidRPr="008D1CD0" w:rsidRDefault="00121276" w:rsidP="00121276">
      <w:pPr>
        <w:jc w:val="center"/>
        <w:rPr>
          <w:rFonts w:ascii="Times New Roman" w:hAnsi="Times New Roman" w:cs="Times New Roman"/>
          <w:b/>
          <w:color w:val="auto"/>
          <w:sz w:val="32"/>
          <w:szCs w:val="32"/>
        </w:rPr>
      </w:pPr>
      <w:r w:rsidRPr="008D1CD0">
        <w:rPr>
          <w:rFonts w:ascii="Times New Roman" w:hAnsi="Times New Roman" w:cs="Times New Roman"/>
          <w:b/>
          <w:color w:val="auto"/>
          <w:sz w:val="32"/>
          <w:szCs w:val="32"/>
        </w:rPr>
        <w:t xml:space="preserve">MÔN HỌC: </w:t>
      </w:r>
      <w:r w:rsidR="00674B02">
        <w:rPr>
          <w:rFonts w:ascii="Times New Roman" w:hAnsi="Times New Roman" w:cs="Times New Roman"/>
          <w:b/>
          <w:color w:val="auto"/>
          <w:sz w:val="32"/>
          <w:szCs w:val="32"/>
        </w:rPr>
        <w:t>TRUY VẤN THÔNG TIN ĐA PHƯƠNG TIỆN</w:t>
      </w:r>
    </w:p>
    <w:p w:rsidR="00121276" w:rsidRPr="008D1CD0" w:rsidRDefault="00121276" w:rsidP="00121276">
      <w:pPr>
        <w:jc w:val="center"/>
        <w:rPr>
          <w:rFonts w:ascii="Times New Roman" w:hAnsi="Times New Roman" w:cs="Times New Roman"/>
          <w:b/>
          <w:color w:val="auto"/>
          <w:sz w:val="32"/>
          <w:szCs w:val="32"/>
        </w:rPr>
      </w:pPr>
    </w:p>
    <w:p w:rsidR="00121276" w:rsidRPr="008D1CD0" w:rsidRDefault="003D069E" w:rsidP="00121276">
      <w:pPr>
        <w:jc w:val="center"/>
        <w:rPr>
          <w:rFonts w:ascii="Times New Roman" w:hAnsi="Times New Roman" w:cs="Times New Roman"/>
          <w:b/>
          <w:color w:val="auto"/>
          <w:sz w:val="30"/>
          <w:szCs w:val="30"/>
        </w:rPr>
      </w:pPr>
      <w:r w:rsidRPr="008D1CD0">
        <w:rPr>
          <w:rFonts w:ascii="Times New Roman" w:hAnsi="Times New Roman" w:cs="Times New Roman"/>
          <w:b/>
          <w:color w:val="auto"/>
          <w:sz w:val="30"/>
          <w:szCs w:val="30"/>
        </w:rPr>
        <w:t>MÔ HÌNH SEARCH VỚI BOOLEAN VÀ VECTOR SPACE</w:t>
      </w:r>
    </w:p>
    <w:p w:rsidR="00121276" w:rsidRPr="008D1CD0" w:rsidRDefault="00121276" w:rsidP="00121276">
      <w:pPr>
        <w:jc w:val="center"/>
        <w:rPr>
          <w:rFonts w:ascii="Times New Roman" w:hAnsi="Times New Roman" w:cs="Times New Roman"/>
          <w:b/>
          <w:color w:val="auto"/>
          <w:sz w:val="30"/>
          <w:szCs w:val="30"/>
        </w:rPr>
      </w:pPr>
    </w:p>
    <w:p w:rsidR="00121276" w:rsidRPr="008D1CD0" w:rsidRDefault="00121276" w:rsidP="00121276">
      <w:pPr>
        <w:jc w:val="center"/>
        <w:rPr>
          <w:rFonts w:ascii="Times New Roman" w:hAnsi="Times New Roman" w:cs="Times New Roman"/>
          <w:b/>
          <w:color w:val="auto"/>
          <w:sz w:val="26"/>
          <w:szCs w:val="26"/>
        </w:rPr>
      </w:pPr>
    </w:p>
    <w:p w:rsidR="00121276" w:rsidRPr="008D1CD0" w:rsidRDefault="00121276" w:rsidP="00121276">
      <w:pPr>
        <w:rPr>
          <w:rFonts w:ascii="Times New Roman" w:hAnsi="Times New Roman" w:cs="Times New Roman"/>
          <w:b/>
          <w:color w:val="auto"/>
          <w:sz w:val="26"/>
          <w:szCs w:val="26"/>
        </w:rPr>
      </w:pPr>
      <w:r w:rsidRPr="008D1CD0">
        <w:rPr>
          <w:rFonts w:ascii="Times New Roman" w:hAnsi="Times New Roman" w:cs="Times New Roman"/>
          <w:b/>
          <w:color w:val="auto"/>
          <w:sz w:val="26"/>
          <w:szCs w:val="26"/>
        </w:rPr>
        <w:tab/>
      </w:r>
      <w:r w:rsidRPr="008D1CD0">
        <w:rPr>
          <w:rFonts w:ascii="Times New Roman" w:hAnsi="Times New Roman" w:cs="Times New Roman"/>
          <w:b/>
          <w:color w:val="auto"/>
          <w:sz w:val="26"/>
          <w:szCs w:val="26"/>
        </w:rPr>
        <w:tab/>
        <w:t>Khóa: KHTN- 2014</w:t>
      </w:r>
    </w:p>
    <w:p w:rsidR="00121276" w:rsidRPr="008D1CD0" w:rsidRDefault="00121276" w:rsidP="00121276">
      <w:pPr>
        <w:rPr>
          <w:rFonts w:ascii="Times New Roman" w:hAnsi="Times New Roman" w:cs="Times New Roman"/>
          <w:b/>
          <w:color w:val="auto"/>
          <w:sz w:val="26"/>
          <w:szCs w:val="26"/>
        </w:rPr>
      </w:pPr>
      <w:r w:rsidRPr="008D1CD0">
        <w:rPr>
          <w:rFonts w:ascii="Times New Roman" w:hAnsi="Times New Roman" w:cs="Times New Roman"/>
          <w:b/>
          <w:color w:val="auto"/>
          <w:sz w:val="26"/>
          <w:szCs w:val="26"/>
        </w:rPr>
        <w:tab/>
      </w:r>
      <w:r w:rsidRPr="008D1CD0">
        <w:rPr>
          <w:rFonts w:ascii="Times New Roman" w:hAnsi="Times New Roman" w:cs="Times New Roman"/>
          <w:b/>
          <w:color w:val="auto"/>
          <w:sz w:val="26"/>
          <w:szCs w:val="26"/>
        </w:rPr>
        <w:tab/>
        <w:t xml:space="preserve">Lớp: </w:t>
      </w:r>
      <w:r w:rsidR="00674B02">
        <w:rPr>
          <w:rFonts w:ascii="Times New Roman" w:hAnsi="Times New Roman" w:cs="Times New Roman"/>
          <w:b/>
          <w:color w:val="auto"/>
          <w:sz w:val="26"/>
          <w:szCs w:val="26"/>
        </w:rPr>
        <w:t>CS336.H21</w:t>
      </w:r>
    </w:p>
    <w:p w:rsidR="00121276" w:rsidRPr="00674B02" w:rsidRDefault="00121276" w:rsidP="00121276">
      <w:pPr>
        <w:rPr>
          <w:rFonts w:ascii="Times New Roman" w:hAnsi="Times New Roman" w:cs="Times New Roman"/>
          <w:b/>
          <w:color w:val="auto"/>
          <w:sz w:val="30"/>
          <w:szCs w:val="30"/>
        </w:rPr>
      </w:pPr>
      <w:r w:rsidRPr="008D1CD0">
        <w:rPr>
          <w:rFonts w:ascii="Times New Roman" w:hAnsi="Times New Roman" w:cs="Times New Roman"/>
          <w:b/>
          <w:color w:val="auto"/>
          <w:sz w:val="26"/>
          <w:szCs w:val="26"/>
        </w:rPr>
        <w:tab/>
      </w:r>
      <w:r w:rsidRPr="008D1CD0">
        <w:rPr>
          <w:rFonts w:ascii="Times New Roman" w:hAnsi="Times New Roman" w:cs="Times New Roman"/>
          <w:b/>
          <w:color w:val="auto"/>
          <w:sz w:val="26"/>
          <w:szCs w:val="26"/>
        </w:rPr>
        <w:tab/>
      </w:r>
      <w:bookmarkStart w:id="0" w:name="_GoBack"/>
      <w:r w:rsidRPr="00674B02">
        <w:rPr>
          <w:rFonts w:ascii="Times New Roman" w:hAnsi="Times New Roman" w:cs="Times New Roman"/>
          <w:b/>
          <w:color w:val="auto"/>
          <w:sz w:val="30"/>
          <w:szCs w:val="30"/>
        </w:rPr>
        <w:t>GVLT:</w:t>
      </w:r>
      <w:r w:rsidR="008D1CD0" w:rsidRPr="00674B02">
        <w:rPr>
          <w:rFonts w:ascii="Times New Roman" w:hAnsi="Times New Roman" w:cs="Times New Roman"/>
          <w:b/>
          <w:color w:val="auto"/>
          <w:sz w:val="30"/>
          <w:szCs w:val="30"/>
        </w:rPr>
        <w:t xml:space="preserve"> </w:t>
      </w:r>
      <w:hyperlink r:id="rId9" w:history="1">
        <w:r w:rsidR="00674B02" w:rsidRPr="00674B02">
          <w:rPr>
            <w:rStyle w:val="Hyperlink"/>
            <w:rFonts w:ascii="Times New Roman" w:hAnsi="Times New Roman" w:cs="Times New Roman"/>
            <w:b/>
            <w:color w:val="auto"/>
            <w:sz w:val="30"/>
            <w:szCs w:val="30"/>
            <w:u w:val="none"/>
            <w:shd w:val="clear" w:color="auto" w:fill="FFFFFF"/>
          </w:rPr>
          <w:t>Nguyễn Vinh Tiệp</w:t>
        </w:r>
      </w:hyperlink>
    </w:p>
    <w:p w:rsidR="00121276" w:rsidRPr="00674B02" w:rsidRDefault="00121276" w:rsidP="00121276">
      <w:pPr>
        <w:rPr>
          <w:rFonts w:ascii="Times New Roman" w:hAnsi="Times New Roman" w:cs="Times New Roman"/>
          <w:b/>
          <w:color w:val="auto"/>
          <w:sz w:val="30"/>
          <w:szCs w:val="30"/>
        </w:rPr>
      </w:pPr>
      <w:r w:rsidRPr="00674B02">
        <w:rPr>
          <w:rFonts w:ascii="Times New Roman" w:hAnsi="Times New Roman" w:cs="Times New Roman"/>
          <w:b/>
          <w:color w:val="auto"/>
          <w:sz w:val="30"/>
          <w:szCs w:val="30"/>
        </w:rPr>
        <w:tab/>
      </w:r>
      <w:r w:rsidRPr="00674B02">
        <w:rPr>
          <w:rFonts w:ascii="Times New Roman" w:hAnsi="Times New Roman" w:cs="Times New Roman"/>
          <w:b/>
          <w:color w:val="auto"/>
          <w:sz w:val="30"/>
          <w:szCs w:val="30"/>
        </w:rPr>
        <w:tab/>
        <w:t>GVTH:</w:t>
      </w:r>
      <w:r w:rsidR="00674B02" w:rsidRPr="00674B02">
        <w:rPr>
          <w:rFonts w:ascii="Times New Roman" w:hAnsi="Times New Roman" w:cs="Times New Roman"/>
          <w:b/>
          <w:color w:val="auto"/>
          <w:sz w:val="30"/>
          <w:szCs w:val="30"/>
        </w:rPr>
        <w:t xml:space="preserve"> </w:t>
      </w:r>
      <w:hyperlink r:id="rId10" w:history="1">
        <w:r w:rsidR="00674B02" w:rsidRPr="00674B02">
          <w:rPr>
            <w:rStyle w:val="Hyperlink"/>
            <w:rFonts w:ascii="Times New Roman" w:hAnsi="Times New Roman" w:cs="Times New Roman"/>
            <w:b/>
            <w:color w:val="auto"/>
            <w:sz w:val="30"/>
            <w:szCs w:val="30"/>
            <w:u w:val="none"/>
            <w:shd w:val="clear" w:color="auto" w:fill="FFFFFF"/>
          </w:rPr>
          <w:t>Đỗ Văn Tiến</w:t>
        </w:r>
      </w:hyperlink>
    </w:p>
    <w:bookmarkEnd w:id="0"/>
    <w:p w:rsidR="00121276" w:rsidRPr="008D1CD0" w:rsidRDefault="00121276" w:rsidP="00121276">
      <w:pPr>
        <w:rPr>
          <w:rFonts w:ascii="Times New Roman" w:hAnsi="Times New Roman" w:cs="Times New Roman"/>
          <w:b/>
          <w:color w:val="auto"/>
          <w:sz w:val="26"/>
          <w:szCs w:val="26"/>
        </w:rPr>
      </w:pPr>
      <w:r w:rsidRPr="008D1CD0">
        <w:rPr>
          <w:rFonts w:ascii="Times New Roman" w:hAnsi="Times New Roman" w:cs="Times New Roman"/>
          <w:b/>
          <w:color w:val="auto"/>
          <w:sz w:val="26"/>
          <w:szCs w:val="26"/>
        </w:rPr>
        <w:tab/>
      </w:r>
      <w:r w:rsidR="008D1CD0" w:rsidRPr="008D1CD0">
        <w:rPr>
          <w:rFonts w:ascii="Times New Roman" w:hAnsi="Times New Roman" w:cs="Times New Roman"/>
          <w:b/>
          <w:color w:val="auto"/>
          <w:sz w:val="26"/>
          <w:szCs w:val="26"/>
        </w:rPr>
        <w:tab/>
        <w:t xml:space="preserve">Sinh Viên: </w:t>
      </w:r>
      <w:r w:rsidR="008D1CD0" w:rsidRPr="008D1CD0">
        <w:rPr>
          <w:rFonts w:ascii="Times New Roman" w:hAnsi="Times New Roman" w:cs="Times New Roman"/>
          <w:b/>
          <w:color w:val="auto"/>
          <w:sz w:val="26"/>
          <w:szCs w:val="26"/>
        </w:rPr>
        <w:tab/>
        <w:t>Lâm Hàn Vương</w:t>
      </w:r>
      <w:r w:rsidR="008D1CD0" w:rsidRPr="008D1CD0">
        <w:rPr>
          <w:rFonts w:ascii="Times New Roman" w:hAnsi="Times New Roman" w:cs="Times New Roman"/>
          <w:b/>
          <w:color w:val="auto"/>
          <w:sz w:val="26"/>
          <w:szCs w:val="26"/>
        </w:rPr>
        <w:tab/>
        <w:t xml:space="preserve">- </w:t>
      </w:r>
      <w:r w:rsidRPr="008D1CD0">
        <w:rPr>
          <w:rFonts w:ascii="Times New Roman" w:hAnsi="Times New Roman" w:cs="Times New Roman"/>
          <w:b/>
          <w:color w:val="auto"/>
          <w:sz w:val="26"/>
          <w:szCs w:val="26"/>
        </w:rPr>
        <w:t>14521106</w:t>
      </w:r>
    </w:p>
    <w:p w:rsidR="008D1CD0" w:rsidRPr="008D1CD0" w:rsidRDefault="008D1CD0" w:rsidP="00121276">
      <w:pPr>
        <w:rPr>
          <w:rFonts w:ascii="Times New Roman" w:hAnsi="Times New Roman" w:cs="Times New Roman"/>
          <w:b/>
          <w:color w:val="auto"/>
          <w:sz w:val="26"/>
          <w:szCs w:val="26"/>
        </w:rPr>
      </w:pPr>
      <w:r w:rsidRPr="008D1CD0">
        <w:rPr>
          <w:rFonts w:ascii="Times New Roman" w:hAnsi="Times New Roman" w:cs="Times New Roman"/>
          <w:b/>
          <w:color w:val="auto"/>
          <w:sz w:val="26"/>
          <w:szCs w:val="26"/>
        </w:rPr>
        <w:tab/>
      </w:r>
      <w:r w:rsidRPr="008D1CD0">
        <w:rPr>
          <w:rFonts w:ascii="Times New Roman" w:hAnsi="Times New Roman" w:cs="Times New Roman"/>
          <w:b/>
          <w:color w:val="auto"/>
          <w:sz w:val="26"/>
          <w:szCs w:val="26"/>
        </w:rPr>
        <w:tab/>
      </w:r>
      <w:r w:rsidRPr="008D1CD0">
        <w:rPr>
          <w:rFonts w:ascii="Times New Roman" w:hAnsi="Times New Roman" w:cs="Times New Roman"/>
          <w:b/>
          <w:color w:val="auto"/>
          <w:sz w:val="26"/>
          <w:szCs w:val="26"/>
        </w:rPr>
        <w:tab/>
      </w:r>
      <w:r w:rsidRPr="008D1CD0">
        <w:rPr>
          <w:rFonts w:ascii="Times New Roman" w:hAnsi="Times New Roman" w:cs="Times New Roman"/>
          <w:b/>
          <w:color w:val="auto"/>
          <w:sz w:val="26"/>
          <w:szCs w:val="26"/>
        </w:rPr>
        <w:tab/>
        <w:t xml:space="preserve">Vũ Thế Dũng </w:t>
      </w:r>
      <w:r w:rsidRPr="008D1CD0">
        <w:rPr>
          <w:rFonts w:ascii="Times New Roman" w:hAnsi="Times New Roman" w:cs="Times New Roman"/>
          <w:b/>
          <w:color w:val="auto"/>
          <w:sz w:val="26"/>
          <w:szCs w:val="26"/>
        </w:rPr>
        <w:tab/>
        <w:t>- 14520205</w:t>
      </w:r>
    </w:p>
    <w:p w:rsidR="008D1CD0" w:rsidRPr="008D1CD0" w:rsidRDefault="008D1CD0" w:rsidP="00121276">
      <w:pPr>
        <w:rPr>
          <w:rFonts w:ascii="Times New Roman" w:hAnsi="Times New Roman" w:cs="Times New Roman"/>
          <w:b/>
          <w:color w:val="auto"/>
          <w:sz w:val="26"/>
          <w:szCs w:val="26"/>
        </w:rPr>
      </w:pPr>
      <w:r w:rsidRPr="008D1CD0">
        <w:rPr>
          <w:rFonts w:ascii="Times New Roman" w:hAnsi="Times New Roman" w:cs="Times New Roman"/>
          <w:b/>
          <w:color w:val="auto"/>
          <w:sz w:val="26"/>
          <w:szCs w:val="26"/>
        </w:rPr>
        <w:tab/>
      </w:r>
      <w:r w:rsidRPr="008D1CD0">
        <w:rPr>
          <w:rFonts w:ascii="Times New Roman" w:hAnsi="Times New Roman" w:cs="Times New Roman"/>
          <w:b/>
          <w:color w:val="auto"/>
          <w:sz w:val="26"/>
          <w:szCs w:val="26"/>
        </w:rPr>
        <w:tab/>
      </w:r>
      <w:r w:rsidRPr="008D1CD0">
        <w:rPr>
          <w:rFonts w:ascii="Times New Roman" w:hAnsi="Times New Roman" w:cs="Times New Roman"/>
          <w:b/>
          <w:color w:val="auto"/>
          <w:sz w:val="26"/>
          <w:szCs w:val="26"/>
        </w:rPr>
        <w:tab/>
      </w:r>
      <w:r w:rsidRPr="008D1CD0">
        <w:rPr>
          <w:rFonts w:ascii="Times New Roman" w:hAnsi="Times New Roman" w:cs="Times New Roman"/>
          <w:b/>
          <w:color w:val="auto"/>
          <w:sz w:val="26"/>
          <w:szCs w:val="26"/>
        </w:rPr>
        <w:tab/>
        <w:t>Nguyễn Cao Minh</w:t>
      </w:r>
      <w:r w:rsidRPr="008D1CD0">
        <w:rPr>
          <w:rFonts w:ascii="Times New Roman" w:hAnsi="Times New Roman" w:cs="Times New Roman"/>
          <w:b/>
          <w:color w:val="auto"/>
          <w:sz w:val="26"/>
          <w:szCs w:val="26"/>
        </w:rPr>
        <w:tab/>
        <w:t>- 14520529</w:t>
      </w:r>
    </w:p>
    <w:p w:rsidR="008D1CD0" w:rsidRPr="008D1CD0" w:rsidRDefault="008D1CD0" w:rsidP="00121276">
      <w:pPr>
        <w:rPr>
          <w:rFonts w:ascii="Times New Roman" w:hAnsi="Times New Roman" w:cs="Times New Roman"/>
          <w:b/>
          <w:color w:val="auto"/>
          <w:sz w:val="26"/>
          <w:szCs w:val="26"/>
        </w:rPr>
      </w:pPr>
    </w:p>
    <w:p w:rsidR="00121276" w:rsidRPr="008D1CD0" w:rsidRDefault="00121276" w:rsidP="00121276">
      <w:pPr>
        <w:jc w:val="center"/>
        <w:rPr>
          <w:rFonts w:ascii="Times New Roman" w:hAnsi="Times New Roman" w:cs="Times New Roman"/>
          <w:color w:val="auto"/>
          <w:sz w:val="24"/>
          <w:szCs w:val="24"/>
          <w:shd w:val="clear" w:color="auto" w:fill="FFFFFF"/>
        </w:rPr>
      </w:pPr>
      <w:r w:rsidRPr="008D1CD0">
        <w:rPr>
          <w:rFonts w:ascii="Times New Roman" w:hAnsi="Times New Roman" w:cs="Times New Roman"/>
          <w:color w:val="auto"/>
          <w:sz w:val="24"/>
          <w:szCs w:val="24"/>
          <w:shd w:val="clear" w:color="auto" w:fill="FFFFFF"/>
        </w:rPr>
        <w:t xml:space="preserve">TP.Hồ Chí Minh, ngày </w:t>
      </w:r>
      <w:r w:rsidR="008D1CD0">
        <w:rPr>
          <w:rFonts w:ascii="Times New Roman" w:hAnsi="Times New Roman" w:cs="Times New Roman"/>
          <w:color w:val="auto"/>
          <w:sz w:val="24"/>
          <w:szCs w:val="24"/>
          <w:shd w:val="clear" w:color="auto" w:fill="FFFFFF"/>
        </w:rPr>
        <w:t>11</w:t>
      </w:r>
      <w:r w:rsidRPr="008D1CD0">
        <w:rPr>
          <w:rFonts w:ascii="Times New Roman" w:hAnsi="Times New Roman" w:cs="Times New Roman"/>
          <w:color w:val="auto"/>
          <w:sz w:val="24"/>
          <w:szCs w:val="24"/>
          <w:shd w:val="clear" w:color="auto" w:fill="FFFFFF"/>
        </w:rPr>
        <w:t xml:space="preserve"> tháng </w:t>
      </w:r>
      <w:r w:rsidR="008D1CD0">
        <w:rPr>
          <w:rFonts w:ascii="Times New Roman" w:hAnsi="Times New Roman" w:cs="Times New Roman"/>
          <w:color w:val="auto"/>
          <w:sz w:val="24"/>
          <w:szCs w:val="24"/>
          <w:shd w:val="clear" w:color="auto" w:fill="FFFFFF"/>
        </w:rPr>
        <w:t>6</w:t>
      </w:r>
      <w:r w:rsidRPr="008D1CD0">
        <w:rPr>
          <w:rFonts w:ascii="Times New Roman" w:hAnsi="Times New Roman" w:cs="Times New Roman"/>
          <w:color w:val="auto"/>
          <w:sz w:val="24"/>
          <w:szCs w:val="24"/>
          <w:shd w:val="clear" w:color="auto" w:fill="FFFFFF"/>
        </w:rPr>
        <w:t xml:space="preserve"> năm 2017</w:t>
      </w:r>
    </w:p>
    <w:sdt>
      <w:sdtPr>
        <w:rPr>
          <w:rFonts w:asciiTheme="minorHAnsi" w:eastAsiaTheme="minorEastAsia" w:hAnsiTheme="minorHAnsi" w:cstheme="minorBidi"/>
          <w:color w:val="595959" w:themeColor="text1" w:themeTint="A6"/>
          <w:sz w:val="22"/>
          <w:szCs w:val="22"/>
          <w:lang w:eastAsia="ja-JP"/>
        </w:rPr>
        <w:id w:val="1840037858"/>
        <w:docPartObj>
          <w:docPartGallery w:val="Table of Contents"/>
          <w:docPartUnique/>
        </w:docPartObj>
      </w:sdtPr>
      <w:sdtEndPr>
        <w:rPr>
          <w:b/>
          <w:bCs/>
          <w:noProof/>
        </w:rPr>
      </w:sdtEndPr>
      <w:sdtContent>
        <w:p w:rsidR="003D069E" w:rsidRPr="008D1CD0" w:rsidRDefault="003D069E" w:rsidP="003D069E">
          <w:pPr>
            <w:pStyle w:val="TOCHeading"/>
            <w:jc w:val="center"/>
            <w:rPr>
              <w:b/>
              <w:color w:val="auto"/>
            </w:rPr>
          </w:pPr>
          <w:r w:rsidRPr="008D1CD0">
            <w:rPr>
              <w:b/>
              <w:color w:val="auto"/>
            </w:rPr>
            <w:t>Mục Lục</w:t>
          </w:r>
        </w:p>
        <w:p w:rsidR="003D069E" w:rsidRPr="008D1CD0" w:rsidRDefault="003D069E">
          <w:pPr>
            <w:pStyle w:val="TOC1"/>
            <w:tabs>
              <w:tab w:val="right" w:pos="9350"/>
            </w:tabs>
            <w:rPr>
              <w:noProof/>
              <w:color w:val="auto"/>
              <w:lang w:eastAsia="en-US"/>
            </w:rPr>
          </w:pPr>
          <w:r w:rsidRPr="008D1CD0">
            <w:rPr>
              <w:color w:val="auto"/>
            </w:rPr>
            <w:fldChar w:fldCharType="begin"/>
          </w:r>
          <w:r w:rsidRPr="008D1CD0">
            <w:rPr>
              <w:color w:val="auto"/>
            </w:rPr>
            <w:instrText xml:space="preserve"> TOC \o "1-3" \h \z \u </w:instrText>
          </w:r>
          <w:r w:rsidRPr="008D1CD0">
            <w:rPr>
              <w:color w:val="auto"/>
            </w:rPr>
            <w:fldChar w:fldCharType="separate"/>
          </w:r>
          <w:hyperlink w:anchor="_Toc485508094" w:history="1">
            <w:r w:rsidRPr="008D1CD0">
              <w:rPr>
                <w:rStyle w:val="Hyperlink"/>
                <w:rFonts w:ascii="Times New Roman" w:hAnsi="Times New Roman" w:cs="Times New Roman"/>
                <w:b/>
                <w:noProof/>
                <w:color w:val="auto"/>
              </w:rPr>
              <w:t>Mục Lục Hình</w:t>
            </w:r>
            <w:r w:rsidRPr="008D1CD0">
              <w:rPr>
                <w:noProof/>
                <w:webHidden/>
                <w:color w:val="auto"/>
              </w:rPr>
              <w:tab/>
            </w:r>
            <w:r w:rsidRPr="008D1CD0">
              <w:rPr>
                <w:noProof/>
                <w:webHidden/>
                <w:color w:val="auto"/>
              </w:rPr>
              <w:fldChar w:fldCharType="begin"/>
            </w:r>
            <w:r w:rsidRPr="008D1CD0">
              <w:rPr>
                <w:noProof/>
                <w:webHidden/>
                <w:color w:val="auto"/>
              </w:rPr>
              <w:instrText xml:space="preserve"> PAGEREF _Toc485508094 \h </w:instrText>
            </w:r>
            <w:r w:rsidRPr="008D1CD0">
              <w:rPr>
                <w:noProof/>
                <w:webHidden/>
                <w:color w:val="auto"/>
              </w:rPr>
            </w:r>
            <w:r w:rsidRPr="008D1CD0">
              <w:rPr>
                <w:noProof/>
                <w:webHidden/>
                <w:color w:val="auto"/>
              </w:rPr>
              <w:fldChar w:fldCharType="separate"/>
            </w:r>
            <w:r w:rsidRPr="008D1CD0">
              <w:rPr>
                <w:noProof/>
                <w:webHidden/>
                <w:color w:val="auto"/>
              </w:rPr>
              <w:t>2</w:t>
            </w:r>
            <w:r w:rsidRPr="008D1CD0">
              <w:rPr>
                <w:noProof/>
                <w:webHidden/>
                <w:color w:val="auto"/>
              </w:rPr>
              <w:fldChar w:fldCharType="end"/>
            </w:r>
          </w:hyperlink>
        </w:p>
        <w:p w:rsidR="003D069E" w:rsidRPr="008D1CD0" w:rsidRDefault="00650F0F">
          <w:pPr>
            <w:pStyle w:val="TOC1"/>
            <w:tabs>
              <w:tab w:val="left" w:pos="440"/>
              <w:tab w:val="right" w:pos="9350"/>
            </w:tabs>
            <w:rPr>
              <w:noProof/>
              <w:color w:val="auto"/>
              <w:lang w:eastAsia="en-US"/>
            </w:rPr>
          </w:pPr>
          <w:hyperlink w:anchor="_Toc485508095" w:history="1">
            <w:r w:rsidR="003D069E" w:rsidRPr="008D1CD0">
              <w:rPr>
                <w:rStyle w:val="Hyperlink"/>
                <w:rFonts w:ascii="Times New Roman" w:hAnsi="Times New Roman" w:cs="Times New Roman"/>
                <w:b/>
                <w:noProof/>
                <w:color w:val="auto"/>
              </w:rPr>
              <w:t>I.</w:t>
            </w:r>
            <w:r w:rsidR="003D069E" w:rsidRPr="008D1CD0">
              <w:rPr>
                <w:noProof/>
                <w:color w:val="auto"/>
                <w:lang w:eastAsia="en-US"/>
              </w:rPr>
              <w:tab/>
            </w:r>
            <w:r w:rsidR="003D069E" w:rsidRPr="008D1CD0">
              <w:rPr>
                <w:rStyle w:val="Hyperlink"/>
                <w:rFonts w:ascii="Times New Roman" w:hAnsi="Times New Roman" w:cs="Times New Roman"/>
                <w:b/>
                <w:noProof/>
                <w:color w:val="auto"/>
              </w:rPr>
              <w:t>Các khái niệm cơ bản</w:t>
            </w:r>
            <w:r w:rsidR="003D069E" w:rsidRPr="008D1CD0">
              <w:rPr>
                <w:noProof/>
                <w:webHidden/>
                <w:color w:val="auto"/>
              </w:rPr>
              <w:tab/>
            </w:r>
            <w:r w:rsidR="003D069E" w:rsidRPr="008D1CD0">
              <w:rPr>
                <w:noProof/>
                <w:webHidden/>
                <w:color w:val="auto"/>
              </w:rPr>
              <w:fldChar w:fldCharType="begin"/>
            </w:r>
            <w:r w:rsidR="003D069E" w:rsidRPr="008D1CD0">
              <w:rPr>
                <w:noProof/>
                <w:webHidden/>
                <w:color w:val="auto"/>
              </w:rPr>
              <w:instrText xml:space="preserve"> PAGEREF _Toc485508095 \h </w:instrText>
            </w:r>
            <w:r w:rsidR="003D069E" w:rsidRPr="008D1CD0">
              <w:rPr>
                <w:noProof/>
                <w:webHidden/>
                <w:color w:val="auto"/>
              </w:rPr>
            </w:r>
            <w:r w:rsidR="003D069E" w:rsidRPr="008D1CD0">
              <w:rPr>
                <w:noProof/>
                <w:webHidden/>
                <w:color w:val="auto"/>
              </w:rPr>
              <w:fldChar w:fldCharType="separate"/>
            </w:r>
            <w:r w:rsidR="003D069E" w:rsidRPr="008D1CD0">
              <w:rPr>
                <w:noProof/>
                <w:webHidden/>
                <w:color w:val="auto"/>
              </w:rPr>
              <w:t>3</w:t>
            </w:r>
            <w:r w:rsidR="003D069E" w:rsidRPr="008D1CD0">
              <w:rPr>
                <w:noProof/>
                <w:webHidden/>
                <w:color w:val="auto"/>
              </w:rPr>
              <w:fldChar w:fldCharType="end"/>
            </w:r>
          </w:hyperlink>
        </w:p>
        <w:p w:rsidR="003D069E" w:rsidRPr="008D1CD0" w:rsidRDefault="00650F0F">
          <w:pPr>
            <w:pStyle w:val="TOC1"/>
            <w:tabs>
              <w:tab w:val="left" w:pos="660"/>
              <w:tab w:val="right" w:pos="9350"/>
            </w:tabs>
            <w:rPr>
              <w:noProof/>
              <w:color w:val="auto"/>
              <w:lang w:eastAsia="en-US"/>
            </w:rPr>
          </w:pPr>
          <w:hyperlink w:anchor="_Toc485508096" w:history="1">
            <w:r w:rsidR="003D069E" w:rsidRPr="008D1CD0">
              <w:rPr>
                <w:rStyle w:val="Hyperlink"/>
                <w:rFonts w:ascii="Times New Roman" w:hAnsi="Times New Roman" w:cs="Times New Roman"/>
                <w:b/>
                <w:noProof/>
                <w:color w:val="auto"/>
              </w:rPr>
              <w:t>II.</w:t>
            </w:r>
            <w:r w:rsidR="003D069E" w:rsidRPr="008D1CD0">
              <w:rPr>
                <w:noProof/>
                <w:color w:val="auto"/>
                <w:lang w:eastAsia="en-US"/>
              </w:rPr>
              <w:tab/>
            </w:r>
            <w:r w:rsidR="003D069E" w:rsidRPr="008D1CD0">
              <w:rPr>
                <w:rStyle w:val="Hyperlink"/>
                <w:rFonts w:ascii="Times New Roman" w:hAnsi="Times New Roman" w:cs="Times New Roman"/>
                <w:b/>
                <w:noProof/>
                <w:color w:val="auto"/>
              </w:rPr>
              <w:t>Search Engine</w:t>
            </w:r>
            <w:r w:rsidR="003D069E" w:rsidRPr="008D1CD0">
              <w:rPr>
                <w:rStyle w:val="Hyperlink"/>
                <w:rFonts w:ascii="Times New Roman" w:hAnsi="Times New Roman" w:cs="Times New Roman"/>
                <w:noProof/>
                <w:color w:val="auto"/>
              </w:rPr>
              <w:t>[1]</w:t>
            </w:r>
            <w:r w:rsidR="003D069E" w:rsidRPr="008D1CD0">
              <w:rPr>
                <w:rStyle w:val="Hyperlink"/>
                <w:rFonts w:ascii="Times New Roman" w:hAnsi="Times New Roman" w:cs="Times New Roman"/>
                <w:b/>
                <w:noProof/>
                <w:color w:val="auto"/>
              </w:rPr>
              <w:t xml:space="preserve"> – công cụ tìm kiếm</w:t>
            </w:r>
            <w:r w:rsidR="003D069E" w:rsidRPr="008D1CD0">
              <w:rPr>
                <w:noProof/>
                <w:webHidden/>
                <w:color w:val="auto"/>
              </w:rPr>
              <w:tab/>
            </w:r>
            <w:r w:rsidR="003D069E" w:rsidRPr="008D1CD0">
              <w:rPr>
                <w:noProof/>
                <w:webHidden/>
                <w:color w:val="auto"/>
              </w:rPr>
              <w:fldChar w:fldCharType="begin"/>
            </w:r>
            <w:r w:rsidR="003D069E" w:rsidRPr="008D1CD0">
              <w:rPr>
                <w:noProof/>
                <w:webHidden/>
                <w:color w:val="auto"/>
              </w:rPr>
              <w:instrText xml:space="preserve"> PAGEREF _Toc485508096 \h </w:instrText>
            </w:r>
            <w:r w:rsidR="003D069E" w:rsidRPr="008D1CD0">
              <w:rPr>
                <w:noProof/>
                <w:webHidden/>
                <w:color w:val="auto"/>
              </w:rPr>
            </w:r>
            <w:r w:rsidR="003D069E" w:rsidRPr="008D1CD0">
              <w:rPr>
                <w:noProof/>
                <w:webHidden/>
                <w:color w:val="auto"/>
              </w:rPr>
              <w:fldChar w:fldCharType="separate"/>
            </w:r>
            <w:r w:rsidR="003D069E" w:rsidRPr="008D1CD0">
              <w:rPr>
                <w:noProof/>
                <w:webHidden/>
                <w:color w:val="auto"/>
              </w:rPr>
              <w:t>4</w:t>
            </w:r>
            <w:r w:rsidR="003D069E" w:rsidRPr="008D1CD0">
              <w:rPr>
                <w:noProof/>
                <w:webHidden/>
                <w:color w:val="auto"/>
              </w:rPr>
              <w:fldChar w:fldCharType="end"/>
            </w:r>
          </w:hyperlink>
        </w:p>
        <w:p w:rsidR="003D069E" w:rsidRPr="008D1CD0" w:rsidRDefault="00650F0F">
          <w:pPr>
            <w:pStyle w:val="TOC2"/>
            <w:tabs>
              <w:tab w:val="left" w:pos="660"/>
              <w:tab w:val="right" w:pos="9350"/>
            </w:tabs>
            <w:rPr>
              <w:noProof/>
              <w:color w:val="auto"/>
              <w:lang w:eastAsia="en-US"/>
            </w:rPr>
          </w:pPr>
          <w:hyperlink w:anchor="_Toc485508097" w:history="1">
            <w:r w:rsidR="003D069E" w:rsidRPr="008D1CD0">
              <w:rPr>
                <w:rStyle w:val="Hyperlink"/>
                <w:rFonts w:ascii="Times New Roman" w:hAnsi="Times New Roman" w:cs="Times New Roman"/>
                <w:b/>
                <w:noProof/>
                <w:color w:val="auto"/>
              </w:rPr>
              <w:t>1.</w:t>
            </w:r>
            <w:r w:rsidR="003D069E" w:rsidRPr="008D1CD0">
              <w:rPr>
                <w:noProof/>
                <w:color w:val="auto"/>
                <w:lang w:eastAsia="en-US"/>
              </w:rPr>
              <w:tab/>
            </w:r>
            <w:r w:rsidR="003D069E" w:rsidRPr="008D1CD0">
              <w:rPr>
                <w:rStyle w:val="Hyperlink"/>
                <w:rFonts w:ascii="Times New Roman" w:hAnsi="Times New Roman" w:cs="Times New Roman"/>
                <w:b/>
                <w:noProof/>
                <w:color w:val="auto"/>
              </w:rPr>
              <w:t>Cấu tạo của Search Engine</w:t>
            </w:r>
            <w:r w:rsidR="003D069E" w:rsidRPr="008D1CD0">
              <w:rPr>
                <w:noProof/>
                <w:webHidden/>
                <w:color w:val="auto"/>
              </w:rPr>
              <w:tab/>
            </w:r>
            <w:r w:rsidR="003D069E" w:rsidRPr="008D1CD0">
              <w:rPr>
                <w:noProof/>
                <w:webHidden/>
                <w:color w:val="auto"/>
              </w:rPr>
              <w:fldChar w:fldCharType="begin"/>
            </w:r>
            <w:r w:rsidR="003D069E" w:rsidRPr="008D1CD0">
              <w:rPr>
                <w:noProof/>
                <w:webHidden/>
                <w:color w:val="auto"/>
              </w:rPr>
              <w:instrText xml:space="preserve"> PAGEREF _Toc485508097 \h </w:instrText>
            </w:r>
            <w:r w:rsidR="003D069E" w:rsidRPr="008D1CD0">
              <w:rPr>
                <w:noProof/>
                <w:webHidden/>
                <w:color w:val="auto"/>
              </w:rPr>
            </w:r>
            <w:r w:rsidR="003D069E" w:rsidRPr="008D1CD0">
              <w:rPr>
                <w:noProof/>
                <w:webHidden/>
                <w:color w:val="auto"/>
              </w:rPr>
              <w:fldChar w:fldCharType="separate"/>
            </w:r>
            <w:r w:rsidR="003D069E" w:rsidRPr="008D1CD0">
              <w:rPr>
                <w:noProof/>
                <w:webHidden/>
                <w:color w:val="auto"/>
              </w:rPr>
              <w:t>4</w:t>
            </w:r>
            <w:r w:rsidR="003D069E" w:rsidRPr="008D1CD0">
              <w:rPr>
                <w:noProof/>
                <w:webHidden/>
                <w:color w:val="auto"/>
              </w:rPr>
              <w:fldChar w:fldCharType="end"/>
            </w:r>
          </w:hyperlink>
        </w:p>
        <w:p w:rsidR="003D069E" w:rsidRPr="008D1CD0" w:rsidRDefault="00650F0F">
          <w:pPr>
            <w:pStyle w:val="TOC2"/>
            <w:tabs>
              <w:tab w:val="left" w:pos="660"/>
              <w:tab w:val="right" w:pos="9350"/>
            </w:tabs>
            <w:rPr>
              <w:noProof/>
              <w:color w:val="auto"/>
              <w:lang w:eastAsia="en-US"/>
            </w:rPr>
          </w:pPr>
          <w:hyperlink w:anchor="_Toc485508098" w:history="1">
            <w:r w:rsidR="003D069E" w:rsidRPr="008D1CD0">
              <w:rPr>
                <w:rStyle w:val="Hyperlink"/>
                <w:rFonts w:ascii="Times New Roman" w:hAnsi="Times New Roman" w:cs="Times New Roman"/>
                <w:b/>
                <w:noProof/>
                <w:color w:val="auto"/>
              </w:rPr>
              <w:t>2.</w:t>
            </w:r>
            <w:r w:rsidR="003D069E" w:rsidRPr="008D1CD0">
              <w:rPr>
                <w:noProof/>
                <w:color w:val="auto"/>
                <w:lang w:eastAsia="en-US"/>
              </w:rPr>
              <w:tab/>
            </w:r>
            <w:r w:rsidR="003D069E" w:rsidRPr="008D1CD0">
              <w:rPr>
                <w:rStyle w:val="Hyperlink"/>
                <w:rFonts w:ascii="Times New Roman" w:hAnsi="Times New Roman" w:cs="Times New Roman"/>
                <w:b/>
                <w:noProof/>
                <w:color w:val="auto"/>
              </w:rPr>
              <w:t>Mô hình IR – information retreival</w:t>
            </w:r>
            <w:r w:rsidR="003D069E" w:rsidRPr="008D1CD0">
              <w:rPr>
                <w:noProof/>
                <w:webHidden/>
                <w:color w:val="auto"/>
              </w:rPr>
              <w:tab/>
            </w:r>
            <w:r w:rsidR="003D069E" w:rsidRPr="008D1CD0">
              <w:rPr>
                <w:noProof/>
                <w:webHidden/>
                <w:color w:val="auto"/>
              </w:rPr>
              <w:fldChar w:fldCharType="begin"/>
            </w:r>
            <w:r w:rsidR="003D069E" w:rsidRPr="008D1CD0">
              <w:rPr>
                <w:noProof/>
                <w:webHidden/>
                <w:color w:val="auto"/>
              </w:rPr>
              <w:instrText xml:space="preserve"> PAGEREF _Toc485508098 \h </w:instrText>
            </w:r>
            <w:r w:rsidR="003D069E" w:rsidRPr="008D1CD0">
              <w:rPr>
                <w:noProof/>
                <w:webHidden/>
                <w:color w:val="auto"/>
              </w:rPr>
            </w:r>
            <w:r w:rsidR="003D069E" w:rsidRPr="008D1CD0">
              <w:rPr>
                <w:noProof/>
                <w:webHidden/>
                <w:color w:val="auto"/>
              </w:rPr>
              <w:fldChar w:fldCharType="separate"/>
            </w:r>
            <w:r w:rsidR="003D069E" w:rsidRPr="008D1CD0">
              <w:rPr>
                <w:noProof/>
                <w:webHidden/>
                <w:color w:val="auto"/>
              </w:rPr>
              <w:t>5</w:t>
            </w:r>
            <w:r w:rsidR="003D069E" w:rsidRPr="008D1CD0">
              <w:rPr>
                <w:noProof/>
                <w:webHidden/>
                <w:color w:val="auto"/>
              </w:rPr>
              <w:fldChar w:fldCharType="end"/>
            </w:r>
          </w:hyperlink>
        </w:p>
        <w:p w:rsidR="003D069E" w:rsidRPr="008D1CD0" w:rsidRDefault="00650F0F">
          <w:pPr>
            <w:pStyle w:val="TOC3"/>
            <w:tabs>
              <w:tab w:val="left" w:pos="880"/>
              <w:tab w:val="right" w:pos="9350"/>
            </w:tabs>
            <w:rPr>
              <w:noProof/>
              <w:color w:val="auto"/>
              <w:lang w:eastAsia="en-US"/>
            </w:rPr>
          </w:pPr>
          <w:hyperlink w:anchor="_Toc485508099" w:history="1">
            <w:r w:rsidR="003D069E" w:rsidRPr="008D1CD0">
              <w:rPr>
                <w:rStyle w:val="Hyperlink"/>
                <w:rFonts w:ascii="Times New Roman" w:hAnsi="Times New Roman" w:cs="Times New Roman"/>
                <w:b/>
                <w:noProof/>
                <w:color w:val="auto"/>
              </w:rPr>
              <w:t>a.</w:t>
            </w:r>
            <w:r w:rsidR="003D069E" w:rsidRPr="008D1CD0">
              <w:rPr>
                <w:noProof/>
                <w:color w:val="auto"/>
                <w:lang w:eastAsia="en-US"/>
              </w:rPr>
              <w:tab/>
            </w:r>
            <w:r w:rsidR="003D069E" w:rsidRPr="008D1CD0">
              <w:rPr>
                <w:rStyle w:val="Hyperlink"/>
                <w:rFonts w:ascii="Times New Roman" w:hAnsi="Times New Roman" w:cs="Times New Roman"/>
                <w:b/>
                <w:noProof/>
                <w:color w:val="auto"/>
              </w:rPr>
              <w:t>Mô hình Boolean</w:t>
            </w:r>
            <w:r w:rsidR="003D069E" w:rsidRPr="008D1CD0">
              <w:rPr>
                <w:rStyle w:val="Hyperlink"/>
                <w:rFonts w:ascii="Times New Roman" w:hAnsi="Times New Roman" w:cs="Times New Roman"/>
                <w:noProof/>
                <w:color w:val="auto"/>
              </w:rPr>
              <w:t>[1]</w:t>
            </w:r>
            <w:r w:rsidR="003D069E" w:rsidRPr="008D1CD0">
              <w:rPr>
                <w:noProof/>
                <w:webHidden/>
                <w:color w:val="auto"/>
              </w:rPr>
              <w:tab/>
            </w:r>
            <w:r w:rsidR="003D069E" w:rsidRPr="008D1CD0">
              <w:rPr>
                <w:noProof/>
                <w:webHidden/>
                <w:color w:val="auto"/>
              </w:rPr>
              <w:fldChar w:fldCharType="begin"/>
            </w:r>
            <w:r w:rsidR="003D069E" w:rsidRPr="008D1CD0">
              <w:rPr>
                <w:noProof/>
                <w:webHidden/>
                <w:color w:val="auto"/>
              </w:rPr>
              <w:instrText xml:space="preserve"> PAGEREF _Toc485508099 \h </w:instrText>
            </w:r>
            <w:r w:rsidR="003D069E" w:rsidRPr="008D1CD0">
              <w:rPr>
                <w:noProof/>
                <w:webHidden/>
                <w:color w:val="auto"/>
              </w:rPr>
            </w:r>
            <w:r w:rsidR="003D069E" w:rsidRPr="008D1CD0">
              <w:rPr>
                <w:noProof/>
                <w:webHidden/>
                <w:color w:val="auto"/>
              </w:rPr>
              <w:fldChar w:fldCharType="separate"/>
            </w:r>
            <w:r w:rsidR="003D069E" w:rsidRPr="008D1CD0">
              <w:rPr>
                <w:noProof/>
                <w:webHidden/>
                <w:color w:val="auto"/>
              </w:rPr>
              <w:t>5</w:t>
            </w:r>
            <w:r w:rsidR="003D069E" w:rsidRPr="008D1CD0">
              <w:rPr>
                <w:noProof/>
                <w:webHidden/>
                <w:color w:val="auto"/>
              </w:rPr>
              <w:fldChar w:fldCharType="end"/>
            </w:r>
          </w:hyperlink>
        </w:p>
        <w:p w:rsidR="003D069E" w:rsidRPr="008D1CD0" w:rsidRDefault="00650F0F">
          <w:pPr>
            <w:pStyle w:val="TOC3"/>
            <w:tabs>
              <w:tab w:val="left" w:pos="880"/>
              <w:tab w:val="right" w:pos="9350"/>
            </w:tabs>
            <w:rPr>
              <w:noProof/>
              <w:color w:val="auto"/>
              <w:lang w:eastAsia="en-US"/>
            </w:rPr>
          </w:pPr>
          <w:hyperlink w:anchor="_Toc485508100" w:history="1">
            <w:r w:rsidR="003D069E" w:rsidRPr="008D1CD0">
              <w:rPr>
                <w:rStyle w:val="Hyperlink"/>
                <w:rFonts w:ascii="Times New Roman" w:hAnsi="Times New Roman" w:cs="Times New Roman"/>
                <w:b/>
                <w:noProof/>
                <w:color w:val="auto"/>
              </w:rPr>
              <w:t>b.</w:t>
            </w:r>
            <w:r w:rsidR="003D069E" w:rsidRPr="008D1CD0">
              <w:rPr>
                <w:noProof/>
                <w:color w:val="auto"/>
                <w:lang w:eastAsia="en-US"/>
              </w:rPr>
              <w:tab/>
            </w:r>
            <w:r w:rsidR="003D069E" w:rsidRPr="008D1CD0">
              <w:rPr>
                <w:rStyle w:val="Hyperlink"/>
                <w:rFonts w:ascii="Times New Roman" w:hAnsi="Times New Roman" w:cs="Times New Roman"/>
                <w:b/>
                <w:noProof/>
                <w:color w:val="auto"/>
              </w:rPr>
              <w:t>Mô hình Vector Space</w:t>
            </w:r>
            <w:r w:rsidR="003D069E" w:rsidRPr="008D1CD0">
              <w:rPr>
                <w:rStyle w:val="Hyperlink"/>
                <w:rFonts w:ascii="Times New Roman" w:hAnsi="Times New Roman" w:cs="Times New Roman"/>
                <w:noProof/>
                <w:color w:val="auto"/>
              </w:rPr>
              <w:t>[4]</w:t>
            </w:r>
            <w:r w:rsidR="003D069E" w:rsidRPr="008D1CD0">
              <w:rPr>
                <w:noProof/>
                <w:webHidden/>
                <w:color w:val="auto"/>
              </w:rPr>
              <w:tab/>
            </w:r>
            <w:r w:rsidR="003D069E" w:rsidRPr="008D1CD0">
              <w:rPr>
                <w:noProof/>
                <w:webHidden/>
                <w:color w:val="auto"/>
              </w:rPr>
              <w:fldChar w:fldCharType="begin"/>
            </w:r>
            <w:r w:rsidR="003D069E" w:rsidRPr="008D1CD0">
              <w:rPr>
                <w:noProof/>
                <w:webHidden/>
                <w:color w:val="auto"/>
              </w:rPr>
              <w:instrText xml:space="preserve"> PAGEREF _Toc485508100 \h </w:instrText>
            </w:r>
            <w:r w:rsidR="003D069E" w:rsidRPr="008D1CD0">
              <w:rPr>
                <w:noProof/>
                <w:webHidden/>
                <w:color w:val="auto"/>
              </w:rPr>
            </w:r>
            <w:r w:rsidR="003D069E" w:rsidRPr="008D1CD0">
              <w:rPr>
                <w:noProof/>
                <w:webHidden/>
                <w:color w:val="auto"/>
              </w:rPr>
              <w:fldChar w:fldCharType="separate"/>
            </w:r>
            <w:r w:rsidR="003D069E" w:rsidRPr="008D1CD0">
              <w:rPr>
                <w:noProof/>
                <w:webHidden/>
                <w:color w:val="auto"/>
              </w:rPr>
              <w:t>5</w:t>
            </w:r>
            <w:r w:rsidR="003D069E" w:rsidRPr="008D1CD0">
              <w:rPr>
                <w:noProof/>
                <w:webHidden/>
                <w:color w:val="auto"/>
              </w:rPr>
              <w:fldChar w:fldCharType="end"/>
            </w:r>
          </w:hyperlink>
        </w:p>
        <w:p w:rsidR="003D069E" w:rsidRPr="008D1CD0" w:rsidRDefault="00650F0F">
          <w:pPr>
            <w:pStyle w:val="TOC1"/>
            <w:tabs>
              <w:tab w:val="left" w:pos="660"/>
              <w:tab w:val="right" w:pos="9350"/>
            </w:tabs>
            <w:rPr>
              <w:noProof/>
              <w:color w:val="auto"/>
              <w:lang w:eastAsia="en-US"/>
            </w:rPr>
          </w:pPr>
          <w:hyperlink w:anchor="_Toc485508101" w:history="1">
            <w:r w:rsidR="003D069E" w:rsidRPr="008D1CD0">
              <w:rPr>
                <w:rStyle w:val="Hyperlink"/>
                <w:rFonts w:ascii="Times New Roman" w:hAnsi="Times New Roman" w:cs="Times New Roman"/>
                <w:b/>
                <w:noProof/>
                <w:color w:val="auto"/>
              </w:rPr>
              <w:t>III.</w:t>
            </w:r>
            <w:r w:rsidR="003D069E" w:rsidRPr="008D1CD0">
              <w:rPr>
                <w:noProof/>
                <w:color w:val="auto"/>
                <w:lang w:eastAsia="en-US"/>
              </w:rPr>
              <w:tab/>
            </w:r>
            <w:r w:rsidR="003D069E" w:rsidRPr="008D1CD0">
              <w:rPr>
                <w:rStyle w:val="Hyperlink"/>
                <w:rFonts w:ascii="Times New Roman" w:hAnsi="Times New Roman" w:cs="Times New Roman"/>
                <w:b/>
                <w:noProof/>
                <w:color w:val="auto"/>
              </w:rPr>
              <w:t>Crawler – Spider – Bot</w:t>
            </w:r>
            <w:r w:rsidR="003D069E" w:rsidRPr="008D1CD0">
              <w:rPr>
                <w:noProof/>
                <w:webHidden/>
                <w:color w:val="auto"/>
              </w:rPr>
              <w:tab/>
            </w:r>
            <w:r w:rsidR="003D069E" w:rsidRPr="008D1CD0">
              <w:rPr>
                <w:noProof/>
                <w:webHidden/>
                <w:color w:val="auto"/>
              </w:rPr>
              <w:fldChar w:fldCharType="begin"/>
            </w:r>
            <w:r w:rsidR="003D069E" w:rsidRPr="008D1CD0">
              <w:rPr>
                <w:noProof/>
                <w:webHidden/>
                <w:color w:val="auto"/>
              </w:rPr>
              <w:instrText xml:space="preserve"> PAGEREF _Toc485508101 \h </w:instrText>
            </w:r>
            <w:r w:rsidR="003D069E" w:rsidRPr="008D1CD0">
              <w:rPr>
                <w:noProof/>
                <w:webHidden/>
                <w:color w:val="auto"/>
              </w:rPr>
            </w:r>
            <w:r w:rsidR="003D069E" w:rsidRPr="008D1CD0">
              <w:rPr>
                <w:noProof/>
                <w:webHidden/>
                <w:color w:val="auto"/>
              </w:rPr>
              <w:fldChar w:fldCharType="separate"/>
            </w:r>
            <w:r w:rsidR="003D069E" w:rsidRPr="008D1CD0">
              <w:rPr>
                <w:noProof/>
                <w:webHidden/>
                <w:color w:val="auto"/>
              </w:rPr>
              <w:t>6</w:t>
            </w:r>
            <w:r w:rsidR="003D069E" w:rsidRPr="008D1CD0">
              <w:rPr>
                <w:noProof/>
                <w:webHidden/>
                <w:color w:val="auto"/>
              </w:rPr>
              <w:fldChar w:fldCharType="end"/>
            </w:r>
          </w:hyperlink>
        </w:p>
        <w:p w:rsidR="003D069E" w:rsidRPr="008D1CD0" w:rsidRDefault="00650F0F">
          <w:pPr>
            <w:pStyle w:val="TOC2"/>
            <w:tabs>
              <w:tab w:val="left" w:pos="660"/>
              <w:tab w:val="right" w:pos="9350"/>
            </w:tabs>
            <w:rPr>
              <w:noProof/>
              <w:color w:val="auto"/>
              <w:lang w:eastAsia="en-US"/>
            </w:rPr>
          </w:pPr>
          <w:hyperlink w:anchor="_Toc485508102" w:history="1">
            <w:r w:rsidR="003D069E" w:rsidRPr="008D1CD0">
              <w:rPr>
                <w:rStyle w:val="Hyperlink"/>
                <w:rFonts w:ascii="Times New Roman" w:hAnsi="Times New Roman" w:cs="Times New Roman"/>
                <w:b/>
                <w:noProof/>
                <w:color w:val="auto"/>
              </w:rPr>
              <w:t>1.</w:t>
            </w:r>
            <w:r w:rsidR="003D069E" w:rsidRPr="008D1CD0">
              <w:rPr>
                <w:noProof/>
                <w:color w:val="auto"/>
                <w:lang w:eastAsia="en-US"/>
              </w:rPr>
              <w:tab/>
            </w:r>
            <w:r w:rsidR="003D069E" w:rsidRPr="008D1CD0">
              <w:rPr>
                <w:rStyle w:val="Hyperlink"/>
                <w:rFonts w:ascii="Times New Roman" w:hAnsi="Times New Roman" w:cs="Times New Roman"/>
                <w:b/>
                <w:noProof/>
                <w:color w:val="auto"/>
              </w:rPr>
              <w:t>Khái niệm</w:t>
            </w:r>
            <w:r w:rsidR="003D069E" w:rsidRPr="008D1CD0">
              <w:rPr>
                <w:noProof/>
                <w:webHidden/>
                <w:color w:val="auto"/>
              </w:rPr>
              <w:tab/>
            </w:r>
            <w:r w:rsidR="003D069E" w:rsidRPr="008D1CD0">
              <w:rPr>
                <w:noProof/>
                <w:webHidden/>
                <w:color w:val="auto"/>
              </w:rPr>
              <w:fldChar w:fldCharType="begin"/>
            </w:r>
            <w:r w:rsidR="003D069E" w:rsidRPr="008D1CD0">
              <w:rPr>
                <w:noProof/>
                <w:webHidden/>
                <w:color w:val="auto"/>
              </w:rPr>
              <w:instrText xml:space="preserve"> PAGEREF _Toc485508102 \h </w:instrText>
            </w:r>
            <w:r w:rsidR="003D069E" w:rsidRPr="008D1CD0">
              <w:rPr>
                <w:noProof/>
                <w:webHidden/>
                <w:color w:val="auto"/>
              </w:rPr>
            </w:r>
            <w:r w:rsidR="003D069E" w:rsidRPr="008D1CD0">
              <w:rPr>
                <w:noProof/>
                <w:webHidden/>
                <w:color w:val="auto"/>
              </w:rPr>
              <w:fldChar w:fldCharType="separate"/>
            </w:r>
            <w:r w:rsidR="003D069E" w:rsidRPr="008D1CD0">
              <w:rPr>
                <w:noProof/>
                <w:webHidden/>
                <w:color w:val="auto"/>
              </w:rPr>
              <w:t>6</w:t>
            </w:r>
            <w:r w:rsidR="003D069E" w:rsidRPr="008D1CD0">
              <w:rPr>
                <w:noProof/>
                <w:webHidden/>
                <w:color w:val="auto"/>
              </w:rPr>
              <w:fldChar w:fldCharType="end"/>
            </w:r>
          </w:hyperlink>
        </w:p>
        <w:p w:rsidR="003D069E" w:rsidRPr="008D1CD0" w:rsidRDefault="00650F0F">
          <w:pPr>
            <w:pStyle w:val="TOC2"/>
            <w:tabs>
              <w:tab w:val="left" w:pos="660"/>
              <w:tab w:val="right" w:pos="9350"/>
            </w:tabs>
            <w:rPr>
              <w:noProof/>
              <w:color w:val="auto"/>
              <w:lang w:eastAsia="en-US"/>
            </w:rPr>
          </w:pPr>
          <w:hyperlink w:anchor="_Toc485508103" w:history="1">
            <w:r w:rsidR="003D069E" w:rsidRPr="008D1CD0">
              <w:rPr>
                <w:rStyle w:val="Hyperlink"/>
                <w:rFonts w:ascii="Times New Roman" w:hAnsi="Times New Roman" w:cs="Times New Roman"/>
                <w:b/>
                <w:noProof/>
                <w:color w:val="auto"/>
              </w:rPr>
              <w:t>2.</w:t>
            </w:r>
            <w:r w:rsidR="003D069E" w:rsidRPr="008D1CD0">
              <w:rPr>
                <w:noProof/>
                <w:color w:val="auto"/>
                <w:lang w:eastAsia="en-US"/>
              </w:rPr>
              <w:tab/>
            </w:r>
            <w:r w:rsidR="003D069E" w:rsidRPr="008D1CD0">
              <w:rPr>
                <w:rStyle w:val="Hyperlink"/>
                <w:rFonts w:ascii="Times New Roman" w:hAnsi="Times New Roman" w:cs="Times New Roman"/>
                <w:b/>
                <w:noProof/>
                <w:color w:val="auto"/>
              </w:rPr>
              <w:t>Hoạt động của Crawler</w:t>
            </w:r>
            <w:r w:rsidR="003D069E" w:rsidRPr="008D1CD0">
              <w:rPr>
                <w:noProof/>
                <w:webHidden/>
                <w:color w:val="auto"/>
              </w:rPr>
              <w:tab/>
            </w:r>
            <w:r w:rsidR="003D069E" w:rsidRPr="008D1CD0">
              <w:rPr>
                <w:noProof/>
                <w:webHidden/>
                <w:color w:val="auto"/>
              </w:rPr>
              <w:fldChar w:fldCharType="begin"/>
            </w:r>
            <w:r w:rsidR="003D069E" w:rsidRPr="008D1CD0">
              <w:rPr>
                <w:noProof/>
                <w:webHidden/>
                <w:color w:val="auto"/>
              </w:rPr>
              <w:instrText xml:space="preserve"> PAGEREF _Toc485508103 \h </w:instrText>
            </w:r>
            <w:r w:rsidR="003D069E" w:rsidRPr="008D1CD0">
              <w:rPr>
                <w:noProof/>
                <w:webHidden/>
                <w:color w:val="auto"/>
              </w:rPr>
            </w:r>
            <w:r w:rsidR="003D069E" w:rsidRPr="008D1CD0">
              <w:rPr>
                <w:noProof/>
                <w:webHidden/>
                <w:color w:val="auto"/>
              </w:rPr>
              <w:fldChar w:fldCharType="separate"/>
            </w:r>
            <w:r w:rsidR="003D069E" w:rsidRPr="008D1CD0">
              <w:rPr>
                <w:noProof/>
                <w:webHidden/>
                <w:color w:val="auto"/>
              </w:rPr>
              <w:t>7</w:t>
            </w:r>
            <w:r w:rsidR="003D069E" w:rsidRPr="008D1CD0">
              <w:rPr>
                <w:noProof/>
                <w:webHidden/>
                <w:color w:val="auto"/>
              </w:rPr>
              <w:fldChar w:fldCharType="end"/>
            </w:r>
          </w:hyperlink>
        </w:p>
        <w:p w:rsidR="003D069E" w:rsidRPr="008D1CD0" w:rsidRDefault="00650F0F">
          <w:pPr>
            <w:pStyle w:val="TOC1"/>
            <w:tabs>
              <w:tab w:val="left" w:pos="660"/>
              <w:tab w:val="right" w:pos="9350"/>
            </w:tabs>
            <w:rPr>
              <w:noProof/>
              <w:color w:val="auto"/>
              <w:lang w:eastAsia="en-US"/>
            </w:rPr>
          </w:pPr>
          <w:hyperlink w:anchor="_Toc485508104" w:history="1">
            <w:r w:rsidR="003D069E" w:rsidRPr="008D1CD0">
              <w:rPr>
                <w:rStyle w:val="Hyperlink"/>
                <w:rFonts w:ascii="Times New Roman" w:hAnsi="Times New Roman" w:cs="Times New Roman"/>
                <w:b/>
                <w:noProof/>
                <w:color w:val="auto"/>
              </w:rPr>
              <w:t>IV.</w:t>
            </w:r>
            <w:r w:rsidR="003D069E" w:rsidRPr="008D1CD0">
              <w:rPr>
                <w:noProof/>
                <w:color w:val="auto"/>
                <w:lang w:eastAsia="en-US"/>
              </w:rPr>
              <w:tab/>
            </w:r>
            <w:r w:rsidR="003D069E" w:rsidRPr="008D1CD0">
              <w:rPr>
                <w:rStyle w:val="Hyperlink"/>
                <w:rFonts w:ascii="Times New Roman" w:hAnsi="Times New Roman" w:cs="Times New Roman"/>
                <w:b/>
                <w:noProof/>
                <w:color w:val="auto"/>
              </w:rPr>
              <w:t>Indexing -  truy xuất kết quả tìm kiếm</w:t>
            </w:r>
            <w:r w:rsidR="003D069E" w:rsidRPr="008D1CD0">
              <w:rPr>
                <w:noProof/>
                <w:webHidden/>
                <w:color w:val="auto"/>
              </w:rPr>
              <w:tab/>
            </w:r>
            <w:r w:rsidR="003D069E" w:rsidRPr="008D1CD0">
              <w:rPr>
                <w:noProof/>
                <w:webHidden/>
                <w:color w:val="auto"/>
              </w:rPr>
              <w:fldChar w:fldCharType="begin"/>
            </w:r>
            <w:r w:rsidR="003D069E" w:rsidRPr="008D1CD0">
              <w:rPr>
                <w:noProof/>
                <w:webHidden/>
                <w:color w:val="auto"/>
              </w:rPr>
              <w:instrText xml:space="preserve"> PAGEREF _Toc485508104 \h </w:instrText>
            </w:r>
            <w:r w:rsidR="003D069E" w:rsidRPr="008D1CD0">
              <w:rPr>
                <w:noProof/>
                <w:webHidden/>
                <w:color w:val="auto"/>
              </w:rPr>
            </w:r>
            <w:r w:rsidR="003D069E" w:rsidRPr="008D1CD0">
              <w:rPr>
                <w:noProof/>
                <w:webHidden/>
                <w:color w:val="auto"/>
              </w:rPr>
              <w:fldChar w:fldCharType="separate"/>
            </w:r>
            <w:r w:rsidR="003D069E" w:rsidRPr="008D1CD0">
              <w:rPr>
                <w:noProof/>
                <w:webHidden/>
                <w:color w:val="auto"/>
              </w:rPr>
              <w:t>8</w:t>
            </w:r>
            <w:r w:rsidR="003D069E" w:rsidRPr="008D1CD0">
              <w:rPr>
                <w:noProof/>
                <w:webHidden/>
                <w:color w:val="auto"/>
              </w:rPr>
              <w:fldChar w:fldCharType="end"/>
            </w:r>
          </w:hyperlink>
        </w:p>
        <w:p w:rsidR="003D069E" w:rsidRPr="008D1CD0" w:rsidRDefault="00650F0F">
          <w:pPr>
            <w:pStyle w:val="TOC2"/>
            <w:tabs>
              <w:tab w:val="left" w:pos="660"/>
              <w:tab w:val="right" w:pos="9350"/>
            </w:tabs>
            <w:rPr>
              <w:noProof/>
              <w:color w:val="auto"/>
              <w:lang w:eastAsia="en-US"/>
            </w:rPr>
          </w:pPr>
          <w:hyperlink w:anchor="_Toc485508105" w:history="1">
            <w:r w:rsidR="003D069E" w:rsidRPr="008D1CD0">
              <w:rPr>
                <w:rStyle w:val="Hyperlink"/>
                <w:rFonts w:ascii="Times New Roman" w:hAnsi="Times New Roman" w:cs="Times New Roman"/>
                <w:b/>
                <w:noProof/>
                <w:color w:val="auto"/>
              </w:rPr>
              <w:t>1.</w:t>
            </w:r>
            <w:r w:rsidR="003D069E" w:rsidRPr="008D1CD0">
              <w:rPr>
                <w:noProof/>
                <w:color w:val="auto"/>
                <w:lang w:eastAsia="en-US"/>
              </w:rPr>
              <w:tab/>
            </w:r>
            <w:r w:rsidR="003D069E" w:rsidRPr="008D1CD0">
              <w:rPr>
                <w:rStyle w:val="Hyperlink"/>
                <w:rFonts w:ascii="Times New Roman" w:hAnsi="Times New Roman" w:cs="Times New Roman"/>
                <w:b/>
                <w:noProof/>
                <w:color w:val="auto"/>
              </w:rPr>
              <w:t>Lập chỉ mục – chỉ mục ngược</w:t>
            </w:r>
            <w:r w:rsidR="003D069E" w:rsidRPr="008D1CD0">
              <w:rPr>
                <w:rStyle w:val="Hyperlink"/>
                <w:rFonts w:ascii="Times New Roman" w:hAnsi="Times New Roman" w:cs="Times New Roman"/>
                <w:noProof/>
                <w:color w:val="auto"/>
              </w:rPr>
              <w:t>[5]</w:t>
            </w:r>
            <w:r w:rsidR="003D069E" w:rsidRPr="008D1CD0">
              <w:rPr>
                <w:noProof/>
                <w:webHidden/>
                <w:color w:val="auto"/>
              </w:rPr>
              <w:tab/>
            </w:r>
            <w:r w:rsidR="003D069E" w:rsidRPr="008D1CD0">
              <w:rPr>
                <w:noProof/>
                <w:webHidden/>
                <w:color w:val="auto"/>
              </w:rPr>
              <w:fldChar w:fldCharType="begin"/>
            </w:r>
            <w:r w:rsidR="003D069E" w:rsidRPr="008D1CD0">
              <w:rPr>
                <w:noProof/>
                <w:webHidden/>
                <w:color w:val="auto"/>
              </w:rPr>
              <w:instrText xml:space="preserve"> PAGEREF _Toc485508105 \h </w:instrText>
            </w:r>
            <w:r w:rsidR="003D069E" w:rsidRPr="008D1CD0">
              <w:rPr>
                <w:noProof/>
                <w:webHidden/>
                <w:color w:val="auto"/>
              </w:rPr>
            </w:r>
            <w:r w:rsidR="003D069E" w:rsidRPr="008D1CD0">
              <w:rPr>
                <w:noProof/>
                <w:webHidden/>
                <w:color w:val="auto"/>
              </w:rPr>
              <w:fldChar w:fldCharType="separate"/>
            </w:r>
            <w:r w:rsidR="003D069E" w:rsidRPr="008D1CD0">
              <w:rPr>
                <w:noProof/>
                <w:webHidden/>
                <w:color w:val="auto"/>
              </w:rPr>
              <w:t>8</w:t>
            </w:r>
            <w:r w:rsidR="003D069E" w:rsidRPr="008D1CD0">
              <w:rPr>
                <w:noProof/>
                <w:webHidden/>
                <w:color w:val="auto"/>
              </w:rPr>
              <w:fldChar w:fldCharType="end"/>
            </w:r>
          </w:hyperlink>
        </w:p>
        <w:p w:rsidR="003D069E" w:rsidRPr="008D1CD0" w:rsidRDefault="00650F0F">
          <w:pPr>
            <w:pStyle w:val="TOC2"/>
            <w:tabs>
              <w:tab w:val="left" w:pos="660"/>
              <w:tab w:val="right" w:pos="9350"/>
            </w:tabs>
            <w:rPr>
              <w:noProof/>
              <w:color w:val="auto"/>
              <w:lang w:eastAsia="en-US"/>
            </w:rPr>
          </w:pPr>
          <w:hyperlink w:anchor="_Toc485508106" w:history="1">
            <w:r w:rsidR="003D069E" w:rsidRPr="008D1CD0">
              <w:rPr>
                <w:rStyle w:val="Hyperlink"/>
                <w:rFonts w:ascii="Times New Roman" w:hAnsi="Times New Roman" w:cs="Times New Roman"/>
                <w:b/>
                <w:noProof/>
                <w:color w:val="auto"/>
              </w:rPr>
              <w:t>2.</w:t>
            </w:r>
            <w:r w:rsidR="003D069E" w:rsidRPr="008D1CD0">
              <w:rPr>
                <w:noProof/>
                <w:color w:val="auto"/>
                <w:lang w:eastAsia="en-US"/>
              </w:rPr>
              <w:tab/>
            </w:r>
            <w:r w:rsidR="003D069E" w:rsidRPr="008D1CD0">
              <w:rPr>
                <w:rStyle w:val="Hyperlink"/>
                <w:rFonts w:ascii="Times New Roman" w:hAnsi="Times New Roman" w:cs="Times New Roman"/>
                <w:b/>
                <w:noProof/>
                <w:color w:val="auto"/>
              </w:rPr>
              <w:t>Chỉ mục ngược – Ma trận chỉ mục term – Document</w:t>
            </w:r>
            <w:r w:rsidR="003D069E" w:rsidRPr="008D1CD0">
              <w:rPr>
                <w:rStyle w:val="Hyperlink"/>
                <w:rFonts w:ascii="Times New Roman" w:hAnsi="Times New Roman" w:cs="Times New Roman"/>
                <w:noProof/>
                <w:color w:val="auto"/>
              </w:rPr>
              <w:t>[6]</w:t>
            </w:r>
            <w:r w:rsidR="003D069E" w:rsidRPr="008D1CD0">
              <w:rPr>
                <w:noProof/>
                <w:webHidden/>
                <w:color w:val="auto"/>
              </w:rPr>
              <w:tab/>
            </w:r>
            <w:r w:rsidR="003D069E" w:rsidRPr="008D1CD0">
              <w:rPr>
                <w:noProof/>
                <w:webHidden/>
                <w:color w:val="auto"/>
              </w:rPr>
              <w:fldChar w:fldCharType="begin"/>
            </w:r>
            <w:r w:rsidR="003D069E" w:rsidRPr="008D1CD0">
              <w:rPr>
                <w:noProof/>
                <w:webHidden/>
                <w:color w:val="auto"/>
              </w:rPr>
              <w:instrText xml:space="preserve"> PAGEREF _Toc485508106 \h </w:instrText>
            </w:r>
            <w:r w:rsidR="003D069E" w:rsidRPr="008D1CD0">
              <w:rPr>
                <w:noProof/>
                <w:webHidden/>
                <w:color w:val="auto"/>
              </w:rPr>
            </w:r>
            <w:r w:rsidR="003D069E" w:rsidRPr="008D1CD0">
              <w:rPr>
                <w:noProof/>
                <w:webHidden/>
                <w:color w:val="auto"/>
              </w:rPr>
              <w:fldChar w:fldCharType="separate"/>
            </w:r>
            <w:r w:rsidR="003D069E" w:rsidRPr="008D1CD0">
              <w:rPr>
                <w:noProof/>
                <w:webHidden/>
                <w:color w:val="auto"/>
              </w:rPr>
              <w:t>10</w:t>
            </w:r>
            <w:r w:rsidR="003D069E" w:rsidRPr="008D1CD0">
              <w:rPr>
                <w:noProof/>
                <w:webHidden/>
                <w:color w:val="auto"/>
              </w:rPr>
              <w:fldChar w:fldCharType="end"/>
            </w:r>
          </w:hyperlink>
        </w:p>
        <w:p w:rsidR="003D069E" w:rsidRPr="008D1CD0" w:rsidRDefault="00650F0F">
          <w:pPr>
            <w:pStyle w:val="TOC2"/>
            <w:tabs>
              <w:tab w:val="left" w:pos="660"/>
              <w:tab w:val="right" w:pos="9350"/>
            </w:tabs>
            <w:rPr>
              <w:noProof/>
              <w:color w:val="auto"/>
              <w:lang w:eastAsia="en-US"/>
            </w:rPr>
          </w:pPr>
          <w:hyperlink w:anchor="_Toc485508107" w:history="1">
            <w:r w:rsidR="003D069E" w:rsidRPr="008D1CD0">
              <w:rPr>
                <w:rStyle w:val="Hyperlink"/>
                <w:rFonts w:ascii="Times New Roman" w:hAnsi="Times New Roman" w:cs="Times New Roman"/>
                <w:b/>
                <w:noProof/>
                <w:color w:val="auto"/>
              </w:rPr>
              <w:t>3.</w:t>
            </w:r>
            <w:r w:rsidR="003D069E" w:rsidRPr="008D1CD0">
              <w:rPr>
                <w:noProof/>
                <w:color w:val="auto"/>
                <w:lang w:eastAsia="en-US"/>
              </w:rPr>
              <w:tab/>
            </w:r>
            <w:r w:rsidR="003D069E" w:rsidRPr="008D1CD0">
              <w:rPr>
                <w:rStyle w:val="Hyperlink"/>
                <w:rFonts w:ascii="Times New Roman" w:hAnsi="Times New Roman" w:cs="Times New Roman"/>
                <w:b/>
                <w:noProof/>
                <w:color w:val="auto"/>
              </w:rPr>
              <w:t>Từ Vựng và Posting List</w:t>
            </w:r>
            <w:r w:rsidR="003D069E" w:rsidRPr="008D1CD0">
              <w:rPr>
                <w:rStyle w:val="Hyperlink"/>
                <w:rFonts w:ascii="Times New Roman" w:hAnsi="Times New Roman" w:cs="Times New Roman"/>
                <w:noProof/>
                <w:color w:val="auto"/>
              </w:rPr>
              <w:t>[6]</w:t>
            </w:r>
            <w:r w:rsidR="003D069E" w:rsidRPr="008D1CD0">
              <w:rPr>
                <w:noProof/>
                <w:webHidden/>
                <w:color w:val="auto"/>
              </w:rPr>
              <w:tab/>
            </w:r>
            <w:r w:rsidR="003D069E" w:rsidRPr="008D1CD0">
              <w:rPr>
                <w:noProof/>
                <w:webHidden/>
                <w:color w:val="auto"/>
              </w:rPr>
              <w:fldChar w:fldCharType="begin"/>
            </w:r>
            <w:r w:rsidR="003D069E" w:rsidRPr="008D1CD0">
              <w:rPr>
                <w:noProof/>
                <w:webHidden/>
                <w:color w:val="auto"/>
              </w:rPr>
              <w:instrText xml:space="preserve"> PAGEREF _Toc485508107 \h </w:instrText>
            </w:r>
            <w:r w:rsidR="003D069E" w:rsidRPr="008D1CD0">
              <w:rPr>
                <w:noProof/>
                <w:webHidden/>
                <w:color w:val="auto"/>
              </w:rPr>
            </w:r>
            <w:r w:rsidR="003D069E" w:rsidRPr="008D1CD0">
              <w:rPr>
                <w:noProof/>
                <w:webHidden/>
                <w:color w:val="auto"/>
              </w:rPr>
              <w:fldChar w:fldCharType="separate"/>
            </w:r>
            <w:r w:rsidR="003D069E" w:rsidRPr="008D1CD0">
              <w:rPr>
                <w:noProof/>
                <w:webHidden/>
                <w:color w:val="auto"/>
              </w:rPr>
              <w:t>11</w:t>
            </w:r>
            <w:r w:rsidR="003D069E" w:rsidRPr="008D1CD0">
              <w:rPr>
                <w:noProof/>
                <w:webHidden/>
                <w:color w:val="auto"/>
              </w:rPr>
              <w:fldChar w:fldCharType="end"/>
            </w:r>
          </w:hyperlink>
        </w:p>
        <w:p w:rsidR="003D069E" w:rsidRPr="008D1CD0" w:rsidRDefault="00650F0F">
          <w:pPr>
            <w:pStyle w:val="TOC2"/>
            <w:tabs>
              <w:tab w:val="left" w:pos="660"/>
              <w:tab w:val="right" w:pos="9350"/>
            </w:tabs>
            <w:rPr>
              <w:noProof/>
              <w:color w:val="auto"/>
              <w:lang w:eastAsia="en-US"/>
            </w:rPr>
          </w:pPr>
          <w:hyperlink w:anchor="_Toc485508108" w:history="1">
            <w:r w:rsidR="003D069E" w:rsidRPr="008D1CD0">
              <w:rPr>
                <w:rStyle w:val="Hyperlink"/>
                <w:rFonts w:ascii="Times New Roman" w:hAnsi="Times New Roman" w:cs="Times New Roman"/>
                <w:b/>
                <w:noProof/>
                <w:color w:val="auto"/>
              </w:rPr>
              <w:t>4.</w:t>
            </w:r>
            <w:r w:rsidR="003D069E" w:rsidRPr="008D1CD0">
              <w:rPr>
                <w:noProof/>
                <w:color w:val="auto"/>
                <w:lang w:eastAsia="en-US"/>
              </w:rPr>
              <w:tab/>
            </w:r>
            <w:r w:rsidR="003D069E" w:rsidRPr="008D1CD0">
              <w:rPr>
                <w:rStyle w:val="Hyperlink"/>
                <w:rFonts w:ascii="Times New Roman" w:hAnsi="Times New Roman" w:cs="Times New Roman"/>
                <w:b/>
                <w:noProof/>
                <w:color w:val="auto"/>
              </w:rPr>
              <w:t>Mô hình Boolean</w:t>
            </w:r>
            <w:r w:rsidR="003D069E" w:rsidRPr="008D1CD0">
              <w:rPr>
                <w:rStyle w:val="Hyperlink"/>
                <w:rFonts w:ascii="Times New Roman" w:hAnsi="Times New Roman" w:cs="Times New Roman"/>
                <w:noProof/>
                <w:color w:val="auto"/>
              </w:rPr>
              <w:t>[1]</w:t>
            </w:r>
            <w:r w:rsidR="003D069E" w:rsidRPr="008D1CD0">
              <w:rPr>
                <w:noProof/>
                <w:webHidden/>
                <w:color w:val="auto"/>
              </w:rPr>
              <w:tab/>
            </w:r>
            <w:r w:rsidR="003D069E" w:rsidRPr="008D1CD0">
              <w:rPr>
                <w:noProof/>
                <w:webHidden/>
                <w:color w:val="auto"/>
              </w:rPr>
              <w:fldChar w:fldCharType="begin"/>
            </w:r>
            <w:r w:rsidR="003D069E" w:rsidRPr="008D1CD0">
              <w:rPr>
                <w:noProof/>
                <w:webHidden/>
                <w:color w:val="auto"/>
              </w:rPr>
              <w:instrText xml:space="preserve"> PAGEREF _Toc485508108 \h </w:instrText>
            </w:r>
            <w:r w:rsidR="003D069E" w:rsidRPr="008D1CD0">
              <w:rPr>
                <w:noProof/>
                <w:webHidden/>
                <w:color w:val="auto"/>
              </w:rPr>
            </w:r>
            <w:r w:rsidR="003D069E" w:rsidRPr="008D1CD0">
              <w:rPr>
                <w:noProof/>
                <w:webHidden/>
                <w:color w:val="auto"/>
              </w:rPr>
              <w:fldChar w:fldCharType="separate"/>
            </w:r>
            <w:r w:rsidR="003D069E" w:rsidRPr="008D1CD0">
              <w:rPr>
                <w:noProof/>
                <w:webHidden/>
                <w:color w:val="auto"/>
              </w:rPr>
              <w:t>12</w:t>
            </w:r>
            <w:r w:rsidR="003D069E" w:rsidRPr="008D1CD0">
              <w:rPr>
                <w:noProof/>
                <w:webHidden/>
                <w:color w:val="auto"/>
              </w:rPr>
              <w:fldChar w:fldCharType="end"/>
            </w:r>
          </w:hyperlink>
        </w:p>
        <w:p w:rsidR="003D069E" w:rsidRPr="008D1CD0" w:rsidRDefault="00650F0F">
          <w:pPr>
            <w:pStyle w:val="TOC2"/>
            <w:tabs>
              <w:tab w:val="left" w:pos="660"/>
              <w:tab w:val="right" w:pos="9350"/>
            </w:tabs>
            <w:rPr>
              <w:noProof/>
              <w:color w:val="auto"/>
              <w:lang w:eastAsia="en-US"/>
            </w:rPr>
          </w:pPr>
          <w:hyperlink w:anchor="_Toc485508109" w:history="1">
            <w:r w:rsidR="003D069E" w:rsidRPr="008D1CD0">
              <w:rPr>
                <w:rStyle w:val="Hyperlink"/>
                <w:rFonts w:ascii="Times New Roman" w:hAnsi="Times New Roman" w:cs="Times New Roman"/>
                <w:b/>
                <w:noProof/>
                <w:color w:val="auto"/>
              </w:rPr>
              <w:t>5.</w:t>
            </w:r>
            <w:r w:rsidR="003D069E" w:rsidRPr="008D1CD0">
              <w:rPr>
                <w:noProof/>
                <w:color w:val="auto"/>
                <w:lang w:eastAsia="en-US"/>
              </w:rPr>
              <w:tab/>
            </w:r>
            <w:r w:rsidR="003D069E" w:rsidRPr="008D1CD0">
              <w:rPr>
                <w:rStyle w:val="Hyperlink"/>
                <w:rFonts w:ascii="Times New Roman" w:hAnsi="Times New Roman" w:cs="Times New Roman"/>
                <w:b/>
                <w:noProof/>
                <w:color w:val="auto"/>
              </w:rPr>
              <w:t xml:space="preserve">Mô hình truy vấn theo vector space model </w:t>
            </w:r>
            <w:r w:rsidR="003D069E" w:rsidRPr="008D1CD0">
              <w:rPr>
                <w:rStyle w:val="Hyperlink"/>
                <w:rFonts w:ascii="Times New Roman" w:hAnsi="Times New Roman" w:cs="Times New Roman"/>
                <w:noProof/>
                <w:color w:val="auto"/>
              </w:rPr>
              <w:t>[4]</w:t>
            </w:r>
            <w:r w:rsidR="003D069E" w:rsidRPr="008D1CD0">
              <w:rPr>
                <w:noProof/>
                <w:webHidden/>
                <w:color w:val="auto"/>
              </w:rPr>
              <w:tab/>
            </w:r>
            <w:r w:rsidR="003D069E" w:rsidRPr="008D1CD0">
              <w:rPr>
                <w:noProof/>
                <w:webHidden/>
                <w:color w:val="auto"/>
              </w:rPr>
              <w:fldChar w:fldCharType="begin"/>
            </w:r>
            <w:r w:rsidR="003D069E" w:rsidRPr="008D1CD0">
              <w:rPr>
                <w:noProof/>
                <w:webHidden/>
                <w:color w:val="auto"/>
              </w:rPr>
              <w:instrText xml:space="preserve"> PAGEREF _Toc485508109 \h </w:instrText>
            </w:r>
            <w:r w:rsidR="003D069E" w:rsidRPr="008D1CD0">
              <w:rPr>
                <w:noProof/>
                <w:webHidden/>
                <w:color w:val="auto"/>
              </w:rPr>
            </w:r>
            <w:r w:rsidR="003D069E" w:rsidRPr="008D1CD0">
              <w:rPr>
                <w:noProof/>
                <w:webHidden/>
                <w:color w:val="auto"/>
              </w:rPr>
              <w:fldChar w:fldCharType="separate"/>
            </w:r>
            <w:r w:rsidR="003D069E" w:rsidRPr="008D1CD0">
              <w:rPr>
                <w:noProof/>
                <w:webHidden/>
                <w:color w:val="auto"/>
              </w:rPr>
              <w:t>14</w:t>
            </w:r>
            <w:r w:rsidR="003D069E" w:rsidRPr="008D1CD0">
              <w:rPr>
                <w:noProof/>
                <w:webHidden/>
                <w:color w:val="auto"/>
              </w:rPr>
              <w:fldChar w:fldCharType="end"/>
            </w:r>
          </w:hyperlink>
        </w:p>
        <w:p w:rsidR="003D069E" w:rsidRPr="008D1CD0" w:rsidRDefault="00650F0F">
          <w:pPr>
            <w:pStyle w:val="TOC1"/>
            <w:tabs>
              <w:tab w:val="left" w:pos="440"/>
              <w:tab w:val="right" w:pos="9350"/>
            </w:tabs>
            <w:rPr>
              <w:noProof/>
              <w:color w:val="auto"/>
              <w:lang w:eastAsia="en-US"/>
            </w:rPr>
          </w:pPr>
          <w:hyperlink w:anchor="_Toc485508110" w:history="1">
            <w:r w:rsidR="003D069E" w:rsidRPr="008D1CD0">
              <w:rPr>
                <w:rStyle w:val="Hyperlink"/>
                <w:rFonts w:ascii="Times New Roman" w:hAnsi="Times New Roman" w:cs="Times New Roman"/>
                <w:b/>
                <w:noProof/>
                <w:color w:val="auto"/>
              </w:rPr>
              <w:t>V.</w:t>
            </w:r>
            <w:r w:rsidR="003D069E" w:rsidRPr="008D1CD0">
              <w:rPr>
                <w:noProof/>
                <w:color w:val="auto"/>
                <w:lang w:eastAsia="en-US"/>
              </w:rPr>
              <w:tab/>
            </w:r>
            <w:r w:rsidR="003D069E" w:rsidRPr="008D1CD0">
              <w:rPr>
                <w:rStyle w:val="Hyperlink"/>
                <w:rFonts w:ascii="Times New Roman" w:hAnsi="Times New Roman" w:cs="Times New Roman"/>
                <w:b/>
                <w:noProof/>
                <w:color w:val="auto"/>
              </w:rPr>
              <w:t>Xây dựng ứng dụng search tài liệu</w:t>
            </w:r>
            <w:r w:rsidR="003D069E" w:rsidRPr="008D1CD0">
              <w:rPr>
                <w:noProof/>
                <w:webHidden/>
                <w:color w:val="auto"/>
              </w:rPr>
              <w:tab/>
            </w:r>
            <w:r w:rsidR="003D069E" w:rsidRPr="008D1CD0">
              <w:rPr>
                <w:noProof/>
                <w:webHidden/>
                <w:color w:val="auto"/>
              </w:rPr>
              <w:fldChar w:fldCharType="begin"/>
            </w:r>
            <w:r w:rsidR="003D069E" w:rsidRPr="008D1CD0">
              <w:rPr>
                <w:noProof/>
                <w:webHidden/>
                <w:color w:val="auto"/>
              </w:rPr>
              <w:instrText xml:space="preserve"> PAGEREF _Toc485508110 \h </w:instrText>
            </w:r>
            <w:r w:rsidR="003D069E" w:rsidRPr="008D1CD0">
              <w:rPr>
                <w:noProof/>
                <w:webHidden/>
                <w:color w:val="auto"/>
              </w:rPr>
            </w:r>
            <w:r w:rsidR="003D069E" w:rsidRPr="008D1CD0">
              <w:rPr>
                <w:noProof/>
                <w:webHidden/>
                <w:color w:val="auto"/>
              </w:rPr>
              <w:fldChar w:fldCharType="separate"/>
            </w:r>
            <w:r w:rsidR="003D069E" w:rsidRPr="008D1CD0">
              <w:rPr>
                <w:noProof/>
                <w:webHidden/>
                <w:color w:val="auto"/>
              </w:rPr>
              <w:t>17</w:t>
            </w:r>
            <w:r w:rsidR="003D069E" w:rsidRPr="008D1CD0">
              <w:rPr>
                <w:noProof/>
                <w:webHidden/>
                <w:color w:val="auto"/>
              </w:rPr>
              <w:fldChar w:fldCharType="end"/>
            </w:r>
          </w:hyperlink>
        </w:p>
        <w:p w:rsidR="003D069E" w:rsidRPr="008D1CD0" w:rsidRDefault="00650F0F">
          <w:pPr>
            <w:pStyle w:val="TOC2"/>
            <w:tabs>
              <w:tab w:val="left" w:pos="660"/>
              <w:tab w:val="right" w:pos="9350"/>
            </w:tabs>
            <w:rPr>
              <w:noProof/>
              <w:color w:val="auto"/>
              <w:lang w:eastAsia="en-US"/>
            </w:rPr>
          </w:pPr>
          <w:hyperlink w:anchor="_Toc485508111" w:history="1">
            <w:r w:rsidR="003D069E" w:rsidRPr="008D1CD0">
              <w:rPr>
                <w:rStyle w:val="Hyperlink"/>
                <w:rFonts w:ascii="Times New Roman" w:hAnsi="Times New Roman" w:cs="Times New Roman"/>
                <w:b/>
                <w:noProof/>
                <w:color w:val="auto"/>
              </w:rPr>
              <w:t>1.</w:t>
            </w:r>
            <w:r w:rsidR="003D069E" w:rsidRPr="008D1CD0">
              <w:rPr>
                <w:noProof/>
                <w:color w:val="auto"/>
                <w:lang w:eastAsia="en-US"/>
              </w:rPr>
              <w:tab/>
            </w:r>
            <w:r w:rsidR="003D069E" w:rsidRPr="008D1CD0">
              <w:rPr>
                <w:rStyle w:val="Hyperlink"/>
                <w:rFonts w:ascii="Times New Roman" w:hAnsi="Times New Roman" w:cs="Times New Roman"/>
                <w:b/>
                <w:noProof/>
                <w:color w:val="auto"/>
              </w:rPr>
              <w:t>Tách từ và xây dựng tập Compound Word</w:t>
            </w:r>
            <w:r w:rsidR="003D069E" w:rsidRPr="008D1CD0">
              <w:rPr>
                <w:noProof/>
                <w:webHidden/>
                <w:color w:val="auto"/>
              </w:rPr>
              <w:tab/>
            </w:r>
            <w:r w:rsidR="003D069E" w:rsidRPr="008D1CD0">
              <w:rPr>
                <w:noProof/>
                <w:webHidden/>
                <w:color w:val="auto"/>
              </w:rPr>
              <w:fldChar w:fldCharType="begin"/>
            </w:r>
            <w:r w:rsidR="003D069E" w:rsidRPr="008D1CD0">
              <w:rPr>
                <w:noProof/>
                <w:webHidden/>
                <w:color w:val="auto"/>
              </w:rPr>
              <w:instrText xml:space="preserve"> PAGEREF _Toc485508111 \h </w:instrText>
            </w:r>
            <w:r w:rsidR="003D069E" w:rsidRPr="008D1CD0">
              <w:rPr>
                <w:noProof/>
                <w:webHidden/>
                <w:color w:val="auto"/>
              </w:rPr>
            </w:r>
            <w:r w:rsidR="003D069E" w:rsidRPr="008D1CD0">
              <w:rPr>
                <w:noProof/>
                <w:webHidden/>
                <w:color w:val="auto"/>
              </w:rPr>
              <w:fldChar w:fldCharType="separate"/>
            </w:r>
            <w:r w:rsidR="003D069E" w:rsidRPr="008D1CD0">
              <w:rPr>
                <w:noProof/>
                <w:webHidden/>
                <w:color w:val="auto"/>
              </w:rPr>
              <w:t>17</w:t>
            </w:r>
            <w:r w:rsidR="003D069E" w:rsidRPr="008D1CD0">
              <w:rPr>
                <w:noProof/>
                <w:webHidden/>
                <w:color w:val="auto"/>
              </w:rPr>
              <w:fldChar w:fldCharType="end"/>
            </w:r>
          </w:hyperlink>
        </w:p>
        <w:p w:rsidR="003D069E" w:rsidRPr="008D1CD0" w:rsidRDefault="00650F0F">
          <w:pPr>
            <w:pStyle w:val="TOC2"/>
            <w:tabs>
              <w:tab w:val="left" w:pos="660"/>
              <w:tab w:val="right" w:pos="9350"/>
            </w:tabs>
            <w:rPr>
              <w:noProof/>
              <w:color w:val="auto"/>
              <w:lang w:eastAsia="en-US"/>
            </w:rPr>
          </w:pPr>
          <w:hyperlink w:anchor="_Toc485508112" w:history="1">
            <w:r w:rsidR="003D069E" w:rsidRPr="008D1CD0">
              <w:rPr>
                <w:rStyle w:val="Hyperlink"/>
                <w:rFonts w:ascii="Times New Roman" w:hAnsi="Times New Roman" w:cs="Times New Roman"/>
                <w:b/>
                <w:noProof/>
                <w:color w:val="auto"/>
              </w:rPr>
              <w:t>2.</w:t>
            </w:r>
            <w:r w:rsidR="003D069E" w:rsidRPr="008D1CD0">
              <w:rPr>
                <w:noProof/>
                <w:color w:val="auto"/>
                <w:lang w:eastAsia="en-US"/>
              </w:rPr>
              <w:tab/>
            </w:r>
            <w:r w:rsidR="003D069E" w:rsidRPr="008D1CD0">
              <w:rPr>
                <w:rStyle w:val="Hyperlink"/>
                <w:rFonts w:ascii="Times New Roman" w:hAnsi="Times New Roman" w:cs="Times New Roman"/>
                <w:b/>
                <w:noProof/>
                <w:color w:val="auto"/>
              </w:rPr>
              <w:t>Loại bỏ thành phần stopword</w:t>
            </w:r>
            <w:r w:rsidR="003D069E" w:rsidRPr="008D1CD0">
              <w:rPr>
                <w:noProof/>
                <w:webHidden/>
                <w:color w:val="auto"/>
              </w:rPr>
              <w:tab/>
            </w:r>
            <w:r w:rsidR="003D069E" w:rsidRPr="008D1CD0">
              <w:rPr>
                <w:noProof/>
                <w:webHidden/>
                <w:color w:val="auto"/>
              </w:rPr>
              <w:fldChar w:fldCharType="begin"/>
            </w:r>
            <w:r w:rsidR="003D069E" w:rsidRPr="008D1CD0">
              <w:rPr>
                <w:noProof/>
                <w:webHidden/>
                <w:color w:val="auto"/>
              </w:rPr>
              <w:instrText xml:space="preserve"> PAGEREF _Toc485508112 \h </w:instrText>
            </w:r>
            <w:r w:rsidR="003D069E" w:rsidRPr="008D1CD0">
              <w:rPr>
                <w:noProof/>
                <w:webHidden/>
                <w:color w:val="auto"/>
              </w:rPr>
            </w:r>
            <w:r w:rsidR="003D069E" w:rsidRPr="008D1CD0">
              <w:rPr>
                <w:noProof/>
                <w:webHidden/>
                <w:color w:val="auto"/>
              </w:rPr>
              <w:fldChar w:fldCharType="separate"/>
            </w:r>
            <w:r w:rsidR="003D069E" w:rsidRPr="008D1CD0">
              <w:rPr>
                <w:noProof/>
                <w:webHidden/>
                <w:color w:val="auto"/>
              </w:rPr>
              <w:t>18</w:t>
            </w:r>
            <w:r w:rsidR="003D069E" w:rsidRPr="008D1CD0">
              <w:rPr>
                <w:noProof/>
                <w:webHidden/>
                <w:color w:val="auto"/>
              </w:rPr>
              <w:fldChar w:fldCharType="end"/>
            </w:r>
          </w:hyperlink>
        </w:p>
        <w:p w:rsidR="003D069E" w:rsidRPr="008D1CD0" w:rsidRDefault="00650F0F">
          <w:pPr>
            <w:pStyle w:val="TOC2"/>
            <w:tabs>
              <w:tab w:val="left" w:pos="660"/>
              <w:tab w:val="right" w:pos="9350"/>
            </w:tabs>
            <w:rPr>
              <w:noProof/>
              <w:color w:val="auto"/>
              <w:lang w:eastAsia="en-US"/>
            </w:rPr>
          </w:pPr>
          <w:hyperlink w:anchor="_Toc485508113" w:history="1">
            <w:r w:rsidR="003D069E" w:rsidRPr="008D1CD0">
              <w:rPr>
                <w:rStyle w:val="Hyperlink"/>
                <w:rFonts w:ascii="Times New Roman" w:hAnsi="Times New Roman" w:cs="Times New Roman"/>
                <w:b/>
                <w:noProof/>
                <w:color w:val="auto"/>
              </w:rPr>
              <w:t>3.</w:t>
            </w:r>
            <w:r w:rsidR="003D069E" w:rsidRPr="008D1CD0">
              <w:rPr>
                <w:noProof/>
                <w:color w:val="auto"/>
                <w:lang w:eastAsia="en-US"/>
              </w:rPr>
              <w:tab/>
            </w:r>
            <w:r w:rsidR="003D069E" w:rsidRPr="008D1CD0">
              <w:rPr>
                <w:rStyle w:val="Hyperlink"/>
                <w:rFonts w:ascii="Times New Roman" w:hAnsi="Times New Roman" w:cs="Times New Roman"/>
                <w:b/>
                <w:noProof/>
                <w:color w:val="auto"/>
              </w:rPr>
              <w:t>Lập chỉ mục</w:t>
            </w:r>
            <w:r w:rsidR="003D069E" w:rsidRPr="008D1CD0">
              <w:rPr>
                <w:rStyle w:val="Hyperlink"/>
                <w:rFonts w:ascii="Times New Roman" w:hAnsi="Times New Roman" w:cs="Times New Roman"/>
                <w:noProof/>
                <w:color w:val="auto"/>
              </w:rPr>
              <w:t>[6]</w:t>
            </w:r>
            <w:r w:rsidR="003D069E" w:rsidRPr="008D1CD0">
              <w:rPr>
                <w:noProof/>
                <w:webHidden/>
                <w:color w:val="auto"/>
              </w:rPr>
              <w:tab/>
            </w:r>
            <w:r w:rsidR="003D069E" w:rsidRPr="008D1CD0">
              <w:rPr>
                <w:noProof/>
                <w:webHidden/>
                <w:color w:val="auto"/>
              </w:rPr>
              <w:fldChar w:fldCharType="begin"/>
            </w:r>
            <w:r w:rsidR="003D069E" w:rsidRPr="008D1CD0">
              <w:rPr>
                <w:noProof/>
                <w:webHidden/>
                <w:color w:val="auto"/>
              </w:rPr>
              <w:instrText xml:space="preserve"> PAGEREF _Toc485508113 \h </w:instrText>
            </w:r>
            <w:r w:rsidR="003D069E" w:rsidRPr="008D1CD0">
              <w:rPr>
                <w:noProof/>
                <w:webHidden/>
                <w:color w:val="auto"/>
              </w:rPr>
            </w:r>
            <w:r w:rsidR="003D069E" w:rsidRPr="008D1CD0">
              <w:rPr>
                <w:noProof/>
                <w:webHidden/>
                <w:color w:val="auto"/>
              </w:rPr>
              <w:fldChar w:fldCharType="separate"/>
            </w:r>
            <w:r w:rsidR="003D069E" w:rsidRPr="008D1CD0">
              <w:rPr>
                <w:noProof/>
                <w:webHidden/>
                <w:color w:val="auto"/>
              </w:rPr>
              <w:t>19</w:t>
            </w:r>
            <w:r w:rsidR="003D069E" w:rsidRPr="008D1CD0">
              <w:rPr>
                <w:noProof/>
                <w:webHidden/>
                <w:color w:val="auto"/>
              </w:rPr>
              <w:fldChar w:fldCharType="end"/>
            </w:r>
          </w:hyperlink>
        </w:p>
        <w:p w:rsidR="003D069E" w:rsidRPr="008D1CD0" w:rsidRDefault="00650F0F">
          <w:pPr>
            <w:pStyle w:val="TOC2"/>
            <w:tabs>
              <w:tab w:val="left" w:pos="660"/>
              <w:tab w:val="right" w:pos="9350"/>
            </w:tabs>
            <w:rPr>
              <w:noProof/>
              <w:color w:val="auto"/>
              <w:lang w:eastAsia="en-US"/>
            </w:rPr>
          </w:pPr>
          <w:hyperlink w:anchor="_Toc485508114" w:history="1">
            <w:r w:rsidR="003D069E" w:rsidRPr="008D1CD0">
              <w:rPr>
                <w:rStyle w:val="Hyperlink"/>
                <w:rFonts w:ascii="Times New Roman" w:hAnsi="Times New Roman" w:cs="Times New Roman"/>
                <w:b/>
                <w:noProof/>
                <w:color w:val="auto"/>
              </w:rPr>
              <w:t>4.</w:t>
            </w:r>
            <w:r w:rsidR="003D069E" w:rsidRPr="008D1CD0">
              <w:rPr>
                <w:noProof/>
                <w:color w:val="auto"/>
                <w:lang w:eastAsia="en-US"/>
              </w:rPr>
              <w:tab/>
            </w:r>
            <w:r w:rsidR="003D069E" w:rsidRPr="008D1CD0">
              <w:rPr>
                <w:rStyle w:val="Hyperlink"/>
                <w:rFonts w:ascii="Times New Roman" w:hAnsi="Times New Roman" w:cs="Times New Roman"/>
                <w:b/>
                <w:noProof/>
                <w:color w:val="auto"/>
              </w:rPr>
              <w:t>Xây Dựng Từ Vựng và Posting List</w:t>
            </w:r>
            <w:r w:rsidR="003D069E" w:rsidRPr="008D1CD0">
              <w:rPr>
                <w:rStyle w:val="Hyperlink"/>
                <w:rFonts w:ascii="Times New Roman" w:hAnsi="Times New Roman" w:cs="Times New Roman"/>
                <w:noProof/>
                <w:color w:val="auto"/>
              </w:rPr>
              <w:t>[6]</w:t>
            </w:r>
            <w:r w:rsidR="003D069E" w:rsidRPr="008D1CD0">
              <w:rPr>
                <w:noProof/>
                <w:webHidden/>
                <w:color w:val="auto"/>
              </w:rPr>
              <w:tab/>
            </w:r>
            <w:r w:rsidR="003D069E" w:rsidRPr="008D1CD0">
              <w:rPr>
                <w:noProof/>
                <w:webHidden/>
                <w:color w:val="auto"/>
              </w:rPr>
              <w:fldChar w:fldCharType="begin"/>
            </w:r>
            <w:r w:rsidR="003D069E" w:rsidRPr="008D1CD0">
              <w:rPr>
                <w:noProof/>
                <w:webHidden/>
                <w:color w:val="auto"/>
              </w:rPr>
              <w:instrText xml:space="preserve"> PAGEREF _Toc485508114 \h </w:instrText>
            </w:r>
            <w:r w:rsidR="003D069E" w:rsidRPr="008D1CD0">
              <w:rPr>
                <w:noProof/>
                <w:webHidden/>
                <w:color w:val="auto"/>
              </w:rPr>
            </w:r>
            <w:r w:rsidR="003D069E" w:rsidRPr="008D1CD0">
              <w:rPr>
                <w:noProof/>
                <w:webHidden/>
                <w:color w:val="auto"/>
              </w:rPr>
              <w:fldChar w:fldCharType="separate"/>
            </w:r>
            <w:r w:rsidR="003D069E" w:rsidRPr="008D1CD0">
              <w:rPr>
                <w:noProof/>
                <w:webHidden/>
                <w:color w:val="auto"/>
              </w:rPr>
              <w:t>20</w:t>
            </w:r>
            <w:r w:rsidR="003D069E" w:rsidRPr="008D1CD0">
              <w:rPr>
                <w:noProof/>
                <w:webHidden/>
                <w:color w:val="auto"/>
              </w:rPr>
              <w:fldChar w:fldCharType="end"/>
            </w:r>
          </w:hyperlink>
        </w:p>
        <w:p w:rsidR="003D069E" w:rsidRPr="008D1CD0" w:rsidRDefault="00650F0F">
          <w:pPr>
            <w:pStyle w:val="TOC2"/>
            <w:tabs>
              <w:tab w:val="left" w:pos="660"/>
              <w:tab w:val="right" w:pos="9350"/>
            </w:tabs>
            <w:rPr>
              <w:noProof/>
              <w:color w:val="auto"/>
              <w:lang w:eastAsia="en-US"/>
            </w:rPr>
          </w:pPr>
          <w:hyperlink w:anchor="_Toc485508115" w:history="1">
            <w:r w:rsidR="003D069E" w:rsidRPr="008D1CD0">
              <w:rPr>
                <w:rStyle w:val="Hyperlink"/>
                <w:rFonts w:ascii="Times New Roman" w:hAnsi="Times New Roman" w:cs="Times New Roman"/>
                <w:b/>
                <w:noProof/>
                <w:color w:val="auto"/>
              </w:rPr>
              <w:t>5.</w:t>
            </w:r>
            <w:r w:rsidR="003D069E" w:rsidRPr="008D1CD0">
              <w:rPr>
                <w:noProof/>
                <w:color w:val="auto"/>
                <w:lang w:eastAsia="en-US"/>
              </w:rPr>
              <w:tab/>
            </w:r>
            <w:r w:rsidR="003D069E" w:rsidRPr="008D1CD0">
              <w:rPr>
                <w:rStyle w:val="Hyperlink"/>
                <w:rFonts w:ascii="Times New Roman" w:hAnsi="Times New Roman" w:cs="Times New Roman"/>
                <w:b/>
                <w:noProof/>
                <w:color w:val="auto"/>
              </w:rPr>
              <w:t>Truy vấn theo mô hình Boolean</w:t>
            </w:r>
            <w:r w:rsidR="003D069E" w:rsidRPr="008D1CD0">
              <w:rPr>
                <w:rStyle w:val="Hyperlink"/>
                <w:rFonts w:ascii="Times New Roman" w:hAnsi="Times New Roman" w:cs="Times New Roman"/>
                <w:noProof/>
                <w:color w:val="auto"/>
              </w:rPr>
              <w:t>[1]</w:t>
            </w:r>
            <w:r w:rsidR="003D069E" w:rsidRPr="008D1CD0">
              <w:rPr>
                <w:noProof/>
                <w:webHidden/>
                <w:color w:val="auto"/>
              </w:rPr>
              <w:tab/>
            </w:r>
            <w:r w:rsidR="003D069E" w:rsidRPr="008D1CD0">
              <w:rPr>
                <w:noProof/>
                <w:webHidden/>
                <w:color w:val="auto"/>
              </w:rPr>
              <w:fldChar w:fldCharType="begin"/>
            </w:r>
            <w:r w:rsidR="003D069E" w:rsidRPr="008D1CD0">
              <w:rPr>
                <w:noProof/>
                <w:webHidden/>
                <w:color w:val="auto"/>
              </w:rPr>
              <w:instrText xml:space="preserve"> PAGEREF _Toc485508115 \h </w:instrText>
            </w:r>
            <w:r w:rsidR="003D069E" w:rsidRPr="008D1CD0">
              <w:rPr>
                <w:noProof/>
                <w:webHidden/>
                <w:color w:val="auto"/>
              </w:rPr>
            </w:r>
            <w:r w:rsidR="003D069E" w:rsidRPr="008D1CD0">
              <w:rPr>
                <w:noProof/>
                <w:webHidden/>
                <w:color w:val="auto"/>
              </w:rPr>
              <w:fldChar w:fldCharType="separate"/>
            </w:r>
            <w:r w:rsidR="003D069E" w:rsidRPr="008D1CD0">
              <w:rPr>
                <w:noProof/>
                <w:webHidden/>
                <w:color w:val="auto"/>
              </w:rPr>
              <w:t>21</w:t>
            </w:r>
            <w:r w:rsidR="003D069E" w:rsidRPr="008D1CD0">
              <w:rPr>
                <w:noProof/>
                <w:webHidden/>
                <w:color w:val="auto"/>
              </w:rPr>
              <w:fldChar w:fldCharType="end"/>
            </w:r>
          </w:hyperlink>
        </w:p>
        <w:p w:rsidR="003D069E" w:rsidRPr="008D1CD0" w:rsidRDefault="00650F0F">
          <w:pPr>
            <w:pStyle w:val="TOC2"/>
            <w:tabs>
              <w:tab w:val="left" w:pos="660"/>
              <w:tab w:val="right" w:pos="9350"/>
            </w:tabs>
            <w:rPr>
              <w:noProof/>
              <w:color w:val="auto"/>
              <w:lang w:eastAsia="en-US"/>
            </w:rPr>
          </w:pPr>
          <w:hyperlink w:anchor="_Toc485508116" w:history="1">
            <w:r w:rsidR="003D069E" w:rsidRPr="008D1CD0">
              <w:rPr>
                <w:rStyle w:val="Hyperlink"/>
                <w:rFonts w:ascii="Times New Roman" w:hAnsi="Times New Roman" w:cs="Times New Roman"/>
                <w:b/>
                <w:noProof/>
                <w:color w:val="auto"/>
              </w:rPr>
              <w:t>6.</w:t>
            </w:r>
            <w:r w:rsidR="003D069E" w:rsidRPr="008D1CD0">
              <w:rPr>
                <w:noProof/>
                <w:color w:val="auto"/>
                <w:lang w:eastAsia="en-US"/>
              </w:rPr>
              <w:tab/>
            </w:r>
            <w:r w:rsidR="003D069E" w:rsidRPr="008D1CD0">
              <w:rPr>
                <w:rStyle w:val="Hyperlink"/>
                <w:rFonts w:ascii="Times New Roman" w:hAnsi="Times New Roman" w:cs="Times New Roman"/>
                <w:b/>
                <w:noProof/>
                <w:color w:val="auto"/>
              </w:rPr>
              <w:t>Truy vấn theo mô hình Vector Space</w:t>
            </w:r>
            <w:r w:rsidR="003D069E" w:rsidRPr="008D1CD0">
              <w:rPr>
                <w:rStyle w:val="Hyperlink"/>
                <w:rFonts w:ascii="Times New Roman" w:hAnsi="Times New Roman" w:cs="Times New Roman"/>
                <w:noProof/>
                <w:color w:val="auto"/>
              </w:rPr>
              <w:t>[4]</w:t>
            </w:r>
            <w:r w:rsidR="003D069E" w:rsidRPr="008D1CD0">
              <w:rPr>
                <w:noProof/>
                <w:webHidden/>
                <w:color w:val="auto"/>
              </w:rPr>
              <w:tab/>
            </w:r>
            <w:r w:rsidR="003D069E" w:rsidRPr="008D1CD0">
              <w:rPr>
                <w:noProof/>
                <w:webHidden/>
                <w:color w:val="auto"/>
              </w:rPr>
              <w:fldChar w:fldCharType="begin"/>
            </w:r>
            <w:r w:rsidR="003D069E" w:rsidRPr="008D1CD0">
              <w:rPr>
                <w:noProof/>
                <w:webHidden/>
                <w:color w:val="auto"/>
              </w:rPr>
              <w:instrText xml:space="preserve"> PAGEREF _Toc485508116 \h </w:instrText>
            </w:r>
            <w:r w:rsidR="003D069E" w:rsidRPr="008D1CD0">
              <w:rPr>
                <w:noProof/>
                <w:webHidden/>
                <w:color w:val="auto"/>
              </w:rPr>
            </w:r>
            <w:r w:rsidR="003D069E" w:rsidRPr="008D1CD0">
              <w:rPr>
                <w:noProof/>
                <w:webHidden/>
                <w:color w:val="auto"/>
              </w:rPr>
              <w:fldChar w:fldCharType="separate"/>
            </w:r>
            <w:r w:rsidR="003D069E" w:rsidRPr="008D1CD0">
              <w:rPr>
                <w:noProof/>
                <w:webHidden/>
                <w:color w:val="auto"/>
              </w:rPr>
              <w:t>22</w:t>
            </w:r>
            <w:r w:rsidR="003D069E" w:rsidRPr="008D1CD0">
              <w:rPr>
                <w:noProof/>
                <w:webHidden/>
                <w:color w:val="auto"/>
              </w:rPr>
              <w:fldChar w:fldCharType="end"/>
            </w:r>
          </w:hyperlink>
        </w:p>
        <w:p w:rsidR="003D069E" w:rsidRPr="008D1CD0" w:rsidRDefault="00650F0F">
          <w:pPr>
            <w:pStyle w:val="TOC2"/>
            <w:tabs>
              <w:tab w:val="left" w:pos="660"/>
              <w:tab w:val="right" w:pos="9350"/>
            </w:tabs>
            <w:rPr>
              <w:noProof/>
              <w:color w:val="auto"/>
              <w:lang w:eastAsia="en-US"/>
            </w:rPr>
          </w:pPr>
          <w:hyperlink w:anchor="_Toc485508117" w:history="1">
            <w:r w:rsidR="003D069E" w:rsidRPr="008D1CD0">
              <w:rPr>
                <w:rStyle w:val="Hyperlink"/>
                <w:rFonts w:ascii="Times New Roman" w:hAnsi="Times New Roman" w:cs="Times New Roman"/>
                <w:b/>
                <w:noProof/>
                <w:color w:val="auto"/>
              </w:rPr>
              <w:t>7.</w:t>
            </w:r>
            <w:r w:rsidR="003D069E" w:rsidRPr="008D1CD0">
              <w:rPr>
                <w:noProof/>
                <w:color w:val="auto"/>
                <w:lang w:eastAsia="en-US"/>
              </w:rPr>
              <w:tab/>
            </w:r>
            <w:r w:rsidR="003D069E" w:rsidRPr="008D1CD0">
              <w:rPr>
                <w:rStyle w:val="Hyperlink"/>
                <w:rFonts w:ascii="Times New Roman" w:hAnsi="Times New Roman" w:cs="Times New Roman"/>
                <w:b/>
                <w:noProof/>
                <w:color w:val="auto"/>
              </w:rPr>
              <w:t>Xây dựng crawler</w:t>
            </w:r>
            <w:r w:rsidR="003D069E" w:rsidRPr="008D1CD0">
              <w:rPr>
                <w:rStyle w:val="Hyperlink"/>
                <w:rFonts w:ascii="Times New Roman" w:hAnsi="Times New Roman" w:cs="Times New Roman"/>
                <w:noProof/>
                <w:color w:val="auto"/>
              </w:rPr>
              <w:t>[2]</w:t>
            </w:r>
            <w:r w:rsidR="003D069E" w:rsidRPr="008D1CD0">
              <w:rPr>
                <w:noProof/>
                <w:webHidden/>
                <w:color w:val="auto"/>
              </w:rPr>
              <w:tab/>
            </w:r>
            <w:r w:rsidR="003D069E" w:rsidRPr="008D1CD0">
              <w:rPr>
                <w:noProof/>
                <w:webHidden/>
                <w:color w:val="auto"/>
              </w:rPr>
              <w:fldChar w:fldCharType="begin"/>
            </w:r>
            <w:r w:rsidR="003D069E" w:rsidRPr="008D1CD0">
              <w:rPr>
                <w:noProof/>
                <w:webHidden/>
                <w:color w:val="auto"/>
              </w:rPr>
              <w:instrText xml:space="preserve"> PAGEREF _Toc485508117 \h </w:instrText>
            </w:r>
            <w:r w:rsidR="003D069E" w:rsidRPr="008D1CD0">
              <w:rPr>
                <w:noProof/>
                <w:webHidden/>
                <w:color w:val="auto"/>
              </w:rPr>
            </w:r>
            <w:r w:rsidR="003D069E" w:rsidRPr="008D1CD0">
              <w:rPr>
                <w:noProof/>
                <w:webHidden/>
                <w:color w:val="auto"/>
              </w:rPr>
              <w:fldChar w:fldCharType="separate"/>
            </w:r>
            <w:r w:rsidR="003D069E" w:rsidRPr="008D1CD0">
              <w:rPr>
                <w:noProof/>
                <w:webHidden/>
                <w:color w:val="auto"/>
              </w:rPr>
              <w:t>23</w:t>
            </w:r>
            <w:r w:rsidR="003D069E" w:rsidRPr="008D1CD0">
              <w:rPr>
                <w:noProof/>
                <w:webHidden/>
                <w:color w:val="auto"/>
              </w:rPr>
              <w:fldChar w:fldCharType="end"/>
            </w:r>
          </w:hyperlink>
        </w:p>
        <w:p w:rsidR="003D069E" w:rsidRPr="008D1CD0" w:rsidRDefault="00650F0F">
          <w:pPr>
            <w:pStyle w:val="TOC1"/>
            <w:tabs>
              <w:tab w:val="left" w:pos="660"/>
              <w:tab w:val="right" w:pos="9350"/>
            </w:tabs>
            <w:rPr>
              <w:noProof/>
              <w:color w:val="auto"/>
              <w:lang w:eastAsia="en-US"/>
            </w:rPr>
          </w:pPr>
          <w:hyperlink w:anchor="_Toc485508118" w:history="1">
            <w:r w:rsidR="003D069E" w:rsidRPr="008D1CD0">
              <w:rPr>
                <w:rStyle w:val="Hyperlink"/>
                <w:rFonts w:ascii="Times New Roman" w:hAnsi="Times New Roman" w:cs="Times New Roman"/>
                <w:b/>
                <w:noProof/>
                <w:color w:val="auto"/>
              </w:rPr>
              <w:t>VII.</w:t>
            </w:r>
            <w:r w:rsidR="003D069E" w:rsidRPr="008D1CD0">
              <w:rPr>
                <w:noProof/>
                <w:color w:val="auto"/>
                <w:lang w:eastAsia="en-US"/>
              </w:rPr>
              <w:tab/>
            </w:r>
            <w:r w:rsidR="003D069E" w:rsidRPr="008D1CD0">
              <w:rPr>
                <w:rStyle w:val="Hyperlink"/>
                <w:rFonts w:ascii="Times New Roman" w:hAnsi="Times New Roman" w:cs="Times New Roman"/>
                <w:b/>
                <w:noProof/>
                <w:color w:val="auto"/>
              </w:rPr>
              <w:t>Tài liệu tham khảo</w:t>
            </w:r>
            <w:r w:rsidR="003D069E" w:rsidRPr="008D1CD0">
              <w:rPr>
                <w:noProof/>
                <w:webHidden/>
                <w:color w:val="auto"/>
              </w:rPr>
              <w:tab/>
            </w:r>
            <w:r w:rsidR="003D069E" w:rsidRPr="008D1CD0">
              <w:rPr>
                <w:noProof/>
                <w:webHidden/>
                <w:color w:val="auto"/>
              </w:rPr>
              <w:fldChar w:fldCharType="begin"/>
            </w:r>
            <w:r w:rsidR="003D069E" w:rsidRPr="008D1CD0">
              <w:rPr>
                <w:noProof/>
                <w:webHidden/>
                <w:color w:val="auto"/>
              </w:rPr>
              <w:instrText xml:space="preserve"> PAGEREF _Toc485508118 \h </w:instrText>
            </w:r>
            <w:r w:rsidR="003D069E" w:rsidRPr="008D1CD0">
              <w:rPr>
                <w:noProof/>
                <w:webHidden/>
                <w:color w:val="auto"/>
              </w:rPr>
            </w:r>
            <w:r w:rsidR="003D069E" w:rsidRPr="008D1CD0">
              <w:rPr>
                <w:noProof/>
                <w:webHidden/>
                <w:color w:val="auto"/>
              </w:rPr>
              <w:fldChar w:fldCharType="separate"/>
            </w:r>
            <w:r w:rsidR="003D069E" w:rsidRPr="008D1CD0">
              <w:rPr>
                <w:noProof/>
                <w:webHidden/>
                <w:color w:val="auto"/>
              </w:rPr>
              <w:t>26</w:t>
            </w:r>
            <w:r w:rsidR="003D069E" w:rsidRPr="008D1CD0">
              <w:rPr>
                <w:noProof/>
                <w:webHidden/>
                <w:color w:val="auto"/>
              </w:rPr>
              <w:fldChar w:fldCharType="end"/>
            </w:r>
          </w:hyperlink>
        </w:p>
        <w:p w:rsidR="003D069E" w:rsidRDefault="003D069E">
          <w:r w:rsidRPr="008D1CD0">
            <w:rPr>
              <w:b/>
              <w:bCs/>
              <w:noProof/>
              <w:color w:val="auto"/>
            </w:rPr>
            <w:fldChar w:fldCharType="end"/>
          </w:r>
        </w:p>
      </w:sdtContent>
    </w:sdt>
    <w:p w:rsidR="00121276" w:rsidRPr="00006118" w:rsidRDefault="00121276" w:rsidP="00121276">
      <w:pPr>
        <w:rPr>
          <w:rFonts w:ascii="Times New Roman" w:hAnsi="Times New Roman" w:cs="Times New Roman"/>
        </w:rPr>
      </w:pPr>
    </w:p>
    <w:p w:rsidR="003D069E" w:rsidRDefault="003D069E">
      <w:pPr>
        <w:rPr>
          <w:rFonts w:ascii="Times New Roman" w:hAnsi="Times New Roman" w:cs="Times New Roman"/>
        </w:rPr>
      </w:pPr>
      <w:r>
        <w:rPr>
          <w:rFonts w:ascii="Times New Roman" w:hAnsi="Times New Roman" w:cs="Times New Roman"/>
        </w:rPr>
        <w:br w:type="page"/>
      </w:r>
    </w:p>
    <w:p w:rsidR="003D069E" w:rsidRPr="003D069E" w:rsidRDefault="003D069E" w:rsidP="003D069E">
      <w:pPr>
        <w:pStyle w:val="TableofFigures"/>
        <w:tabs>
          <w:tab w:val="right" w:pos="9350"/>
        </w:tabs>
        <w:jc w:val="center"/>
        <w:outlineLvl w:val="0"/>
        <w:rPr>
          <w:rFonts w:ascii="Times New Roman" w:hAnsi="Times New Roman" w:cs="Times New Roman"/>
          <w:b/>
          <w:sz w:val="30"/>
          <w:szCs w:val="30"/>
        </w:rPr>
      </w:pPr>
      <w:bookmarkStart w:id="1" w:name="_Toc485508094"/>
      <w:r w:rsidRPr="003D069E">
        <w:rPr>
          <w:rFonts w:ascii="Times New Roman" w:hAnsi="Times New Roman" w:cs="Times New Roman"/>
          <w:b/>
          <w:sz w:val="30"/>
          <w:szCs w:val="30"/>
        </w:rPr>
        <w:lastRenderedPageBreak/>
        <w:t>Mục Lục Hình</w:t>
      </w:r>
      <w:bookmarkEnd w:id="1"/>
    </w:p>
    <w:p w:rsidR="003D069E" w:rsidRPr="008D1CD0" w:rsidRDefault="003D069E">
      <w:pPr>
        <w:pStyle w:val="TableofFigures"/>
        <w:tabs>
          <w:tab w:val="right" w:pos="9350"/>
        </w:tabs>
        <w:rPr>
          <w:noProof/>
          <w:color w:val="auto"/>
          <w:sz w:val="26"/>
          <w:szCs w:val="26"/>
        </w:rPr>
      </w:pPr>
      <w:r w:rsidRPr="008D1CD0">
        <w:rPr>
          <w:rFonts w:ascii="Times New Roman" w:hAnsi="Times New Roman" w:cs="Times New Roman"/>
          <w:color w:val="auto"/>
          <w:sz w:val="26"/>
          <w:szCs w:val="26"/>
        </w:rPr>
        <w:fldChar w:fldCharType="begin"/>
      </w:r>
      <w:r w:rsidRPr="008D1CD0">
        <w:rPr>
          <w:rFonts w:ascii="Times New Roman" w:hAnsi="Times New Roman" w:cs="Times New Roman"/>
          <w:color w:val="auto"/>
          <w:sz w:val="26"/>
          <w:szCs w:val="26"/>
        </w:rPr>
        <w:instrText xml:space="preserve"> TOC \h \z \c "Hình" </w:instrText>
      </w:r>
      <w:r w:rsidRPr="008D1CD0">
        <w:rPr>
          <w:rFonts w:ascii="Times New Roman" w:hAnsi="Times New Roman" w:cs="Times New Roman"/>
          <w:color w:val="auto"/>
          <w:sz w:val="26"/>
          <w:szCs w:val="26"/>
        </w:rPr>
        <w:fldChar w:fldCharType="separate"/>
      </w:r>
      <w:hyperlink w:anchor="_Toc485508004" w:history="1">
        <w:r w:rsidRPr="008D1CD0">
          <w:rPr>
            <w:rStyle w:val="Hyperlink"/>
            <w:noProof/>
            <w:color w:val="auto"/>
            <w:sz w:val="26"/>
            <w:szCs w:val="26"/>
          </w:rPr>
          <w:t>Hình 1: Mô hình chương trình</w:t>
        </w:r>
        <w:r w:rsidRPr="008D1CD0">
          <w:rPr>
            <w:noProof/>
            <w:webHidden/>
            <w:color w:val="auto"/>
            <w:sz w:val="26"/>
            <w:szCs w:val="26"/>
          </w:rPr>
          <w:tab/>
        </w:r>
        <w:r w:rsidRPr="008D1CD0">
          <w:rPr>
            <w:noProof/>
            <w:webHidden/>
            <w:color w:val="auto"/>
            <w:sz w:val="26"/>
            <w:szCs w:val="26"/>
          </w:rPr>
          <w:fldChar w:fldCharType="begin"/>
        </w:r>
        <w:r w:rsidRPr="008D1CD0">
          <w:rPr>
            <w:noProof/>
            <w:webHidden/>
            <w:color w:val="auto"/>
            <w:sz w:val="26"/>
            <w:szCs w:val="26"/>
          </w:rPr>
          <w:instrText xml:space="preserve"> PAGEREF _Toc485508004 \h </w:instrText>
        </w:r>
        <w:r w:rsidRPr="008D1CD0">
          <w:rPr>
            <w:noProof/>
            <w:webHidden/>
            <w:color w:val="auto"/>
            <w:sz w:val="26"/>
            <w:szCs w:val="26"/>
          </w:rPr>
        </w:r>
        <w:r w:rsidRPr="008D1CD0">
          <w:rPr>
            <w:noProof/>
            <w:webHidden/>
            <w:color w:val="auto"/>
            <w:sz w:val="26"/>
            <w:szCs w:val="26"/>
          </w:rPr>
          <w:fldChar w:fldCharType="separate"/>
        </w:r>
        <w:r w:rsidRPr="008D1CD0">
          <w:rPr>
            <w:noProof/>
            <w:webHidden/>
            <w:color w:val="auto"/>
            <w:sz w:val="26"/>
            <w:szCs w:val="26"/>
          </w:rPr>
          <w:t>5</w:t>
        </w:r>
        <w:r w:rsidRPr="008D1CD0">
          <w:rPr>
            <w:noProof/>
            <w:webHidden/>
            <w:color w:val="auto"/>
            <w:sz w:val="26"/>
            <w:szCs w:val="26"/>
          </w:rPr>
          <w:fldChar w:fldCharType="end"/>
        </w:r>
      </w:hyperlink>
    </w:p>
    <w:p w:rsidR="003D069E" w:rsidRPr="008D1CD0" w:rsidRDefault="00650F0F">
      <w:pPr>
        <w:pStyle w:val="TableofFigures"/>
        <w:tabs>
          <w:tab w:val="right" w:pos="9350"/>
        </w:tabs>
        <w:rPr>
          <w:noProof/>
          <w:color w:val="auto"/>
          <w:sz w:val="26"/>
          <w:szCs w:val="26"/>
        </w:rPr>
      </w:pPr>
      <w:hyperlink w:anchor="_Toc485508005" w:history="1">
        <w:r w:rsidR="003D069E" w:rsidRPr="008D1CD0">
          <w:rPr>
            <w:rStyle w:val="Hyperlink"/>
            <w:noProof/>
            <w:color w:val="auto"/>
            <w:sz w:val="26"/>
            <w:szCs w:val="26"/>
          </w:rPr>
          <w:t>Hình 2: Bảng lập chỉ mục</w:t>
        </w:r>
        <w:r w:rsidR="003D069E" w:rsidRPr="008D1CD0">
          <w:rPr>
            <w:noProof/>
            <w:webHidden/>
            <w:color w:val="auto"/>
            <w:sz w:val="26"/>
            <w:szCs w:val="26"/>
          </w:rPr>
          <w:tab/>
        </w:r>
        <w:r w:rsidR="003D069E" w:rsidRPr="008D1CD0">
          <w:rPr>
            <w:noProof/>
            <w:webHidden/>
            <w:color w:val="auto"/>
            <w:sz w:val="26"/>
            <w:szCs w:val="26"/>
          </w:rPr>
          <w:fldChar w:fldCharType="begin"/>
        </w:r>
        <w:r w:rsidR="003D069E" w:rsidRPr="008D1CD0">
          <w:rPr>
            <w:noProof/>
            <w:webHidden/>
            <w:color w:val="auto"/>
            <w:sz w:val="26"/>
            <w:szCs w:val="26"/>
          </w:rPr>
          <w:instrText xml:space="preserve"> PAGEREF _Toc485508005 \h </w:instrText>
        </w:r>
        <w:r w:rsidR="003D069E" w:rsidRPr="008D1CD0">
          <w:rPr>
            <w:noProof/>
            <w:webHidden/>
            <w:color w:val="auto"/>
            <w:sz w:val="26"/>
            <w:szCs w:val="26"/>
          </w:rPr>
        </w:r>
        <w:r w:rsidR="003D069E" w:rsidRPr="008D1CD0">
          <w:rPr>
            <w:noProof/>
            <w:webHidden/>
            <w:color w:val="auto"/>
            <w:sz w:val="26"/>
            <w:szCs w:val="26"/>
          </w:rPr>
          <w:fldChar w:fldCharType="separate"/>
        </w:r>
        <w:r w:rsidR="003D069E" w:rsidRPr="008D1CD0">
          <w:rPr>
            <w:noProof/>
            <w:webHidden/>
            <w:color w:val="auto"/>
            <w:sz w:val="26"/>
            <w:szCs w:val="26"/>
          </w:rPr>
          <w:t>9</w:t>
        </w:r>
        <w:r w:rsidR="003D069E" w:rsidRPr="008D1CD0">
          <w:rPr>
            <w:noProof/>
            <w:webHidden/>
            <w:color w:val="auto"/>
            <w:sz w:val="26"/>
            <w:szCs w:val="26"/>
          </w:rPr>
          <w:fldChar w:fldCharType="end"/>
        </w:r>
      </w:hyperlink>
    </w:p>
    <w:p w:rsidR="003D069E" w:rsidRPr="008D1CD0" w:rsidRDefault="00650F0F">
      <w:pPr>
        <w:pStyle w:val="TableofFigures"/>
        <w:tabs>
          <w:tab w:val="right" w:pos="9350"/>
        </w:tabs>
        <w:rPr>
          <w:noProof/>
          <w:color w:val="auto"/>
          <w:sz w:val="26"/>
          <w:szCs w:val="26"/>
        </w:rPr>
      </w:pPr>
      <w:hyperlink w:anchor="_Toc485508006" w:history="1">
        <w:r w:rsidR="003D069E" w:rsidRPr="008D1CD0">
          <w:rPr>
            <w:rStyle w:val="Hyperlink"/>
            <w:noProof/>
            <w:color w:val="auto"/>
            <w:sz w:val="26"/>
            <w:szCs w:val="26"/>
          </w:rPr>
          <w:t>Hình 3: Chỉ mục theo Matrix</w:t>
        </w:r>
        <w:r w:rsidR="003D069E" w:rsidRPr="008D1CD0">
          <w:rPr>
            <w:noProof/>
            <w:webHidden/>
            <w:color w:val="auto"/>
            <w:sz w:val="26"/>
            <w:szCs w:val="26"/>
          </w:rPr>
          <w:tab/>
        </w:r>
        <w:r w:rsidR="003D069E" w:rsidRPr="008D1CD0">
          <w:rPr>
            <w:noProof/>
            <w:webHidden/>
            <w:color w:val="auto"/>
            <w:sz w:val="26"/>
            <w:szCs w:val="26"/>
          </w:rPr>
          <w:fldChar w:fldCharType="begin"/>
        </w:r>
        <w:r w:rsidR="003D069E" w:rsidRPr="008D1CD0">
          <w:rPr>
            <w:noProof/>
            <w:webHidden/>
            <w:color w:val="auto"/>
            <w:sz w:val="26"/>
            <w:szCs w:val="26"/>
          </w:rPr>
          <w:instrText xml:space="preserve"> PAGEREF _Toc485508006 \h </w:instrText>
        </w:r>
        <w:r w:rsidR="003D069E" w:rsidRPr="008D1CD0">
          <w:rPr>
            <w:noProof/>
            <w:webHidden/>
            <w:color w:val="auto"/>
            <w:sz w:val="26"/>
            <w:szCs w:val="26"/>
          </w:rPr>
        </w:r>
        <w:r w:rsidR="003D069E" w:rsidRPr="008D1CD0">
          <w:rPr>
            <w:noProof/>
            <w:webHidden/>
            <w:color w:val="auto"/>
            <w:sz w:val="26"/>
            <w:szCs w:val="26"/>
          </w:rPr>
          <w:fldChar w:fldCharType="separate"/>
        </w:r>
        <w:r w:rsidR="003D069E" w:rsidRPr="008D1CD0">
          <w:rPr>
            <w:noProof/>
            <w:webHidden/>
            <w:color w:val="auto"/>
            <w:sz w:val="26"/>
            <w:szCs w:val="26"/>
          </w:rPr>
          <w:t>9</w:t>
        </w:r>
        <w:r w:rsidR="003D069E" w:rsidRPr="008D1CD0">
          <w:rPr>
            <w:noProof/>
            <w:webHidden/>
            <w:color w:val="auto"/>
            <w:sz w:val="26"/>
            <w:szCs w:val="26"/>
          </w:rPr>
          <w:fldChar w:fldCharType="end"/>
        </w:r>
      </w:hyperlink>
    </w:p>
    <w:p w:rsidR="003D069E" w:rsidRPr="008D1CD0" w:rsidRDefault="00650F0F">
      <w:pPr>
        <w:pStyle w:val="TableofFigures"/>
        <w:tabs>
          <w:tab w:val="right" w:pos="9350"/>
        </w:tabs>
        <w:rPr>
          <w:noProof/>
          <w:color w:val="auto"/>
          <w:sz w:val="26"/>
          <w:szCs w:val="26"/>
        </w:rPr>
      </w:pPr>
      <w:hyperlink w:anchor="_Toc485508007" w:history="1">
        <w:r w:rsidR="003D069E" w:rsidRPr="008D1CD0">
          <w:rPr>
            <w:rStyle w:val="Hyperlink"/>
            <w:noProof/>
            <w:color w:val="auto"/>
            <w:sz w:val="26"/>
            <w:szCs w:val="26"/>
          </w:rPr>
          <w:t>Hình 4: Ma trận chỉ mục ngược</w:t>
        </w:r>
        <w:r w:rsidR="003D069E" w:rsidRPr="008D1CD0">
          <w:rPr>
            <w:noProof/>
            <w:webHidden/>
            <w:color w:val="auto"/>
            <w:sz w:val="26"/>
            <w:szCs w:val="26"/>
          </w:rPr>
          <w:tab/>
        </w:r>
        <w:r w:rsidR="003D069E" w:rsidRPr="008D1CD0">
          <w:rPr>
            <w:noProof/>
            <w:webHidden/>
            <w:color w:val="auto"/>
            <w:sz w:val="26"/>
            <w:szCs w:val="26"/>
          </w:rPr>
          <w:fldChar w:fldCharType="begin"/>
        </w:r>
        <w:r w:rsidR="003D069E" w:rsidRPr="008D1CD0">
          <w:rPr>
            <w:noProof/>
            <w:webHidden/>
            <w:color w:val="auto"/>
            <w:sz w:val="26"/>
            <w:szCs w:val="26"/>
          </w:rPr>
          <w:instrText xml:space="preserve"> PAGEREF _Toc485508007 \h </w:instrText>
        </w:r>
        <w:r w:rsidR="003D069E" w:rsidRPr="008D1CD0">
          <w:rPr>
            <w:noProof/>
            <w:webHidden/>
            <w:color w:val="auto"/>
            <w:sz w:val="26"/>
            <w:szCs w:val="26"/>
          </w:rPr>
        </w:r>
        <w:r w:rsidR="003D069E" w:rsidRPr="008D1CD0">
          <w:rPr>
            <w:noProof/>
            <w:webHidden/>
            <w:color w:val="auto"/>
            <w:sz w:val="26"/>
            <w:szCs w:val="26"/>
          </w:rPr>
          <w:fldChar w:fldCharType="separate"/>
        </w:r>
        <w:r w:rsidR="003D069E" w:rsidRPr="008D1CD0">
          <w:rPr>
            <w:noProof/>
            <w:webHidden/>
            <w:color w:val="auto"/>
            <w:sz w:val="26"/>
            <w:szCs w:val="26"/>
          </w:rPr>
          <w:t>10</w:t>
        </w:r>
        <w:r w:rsidR="003D069E" w:rsidRPr="008D1CD0">
          <w:rPr>
            <w:noProof/>
            <w:webHidden/>
            <w:color w:val="auto"/>
            <w:sz w:val="26"/>
            <w:szCs w:val="26"/>
          </w:rPr>
          <w:fldChar w:fldCharType="end"/>
        </w:r>
      </w:hyperlink>
    </w:p>
    <w:p w:rsidR="003D069E" w:rsidRPr="008D1CD0" w:rsidRDefault="00650F0F">
      <w:pPr>
        <w:pStyle w:val="TableofFigures"/>
        <w:tabs>
          <w:tab w:val="right" w:pos="9350"/>
        </w:tabs>
        <w:rPr>
          <w:noProof/>
          <w:color w:val="auto"/>
          <w:sz w:val="26"/>
          <w:szCs w:val="26"/>
        </w:rPr>
      </w:pPr>
      <w:hyperlink w:anchor="_Toc485508008" w:history="1">
        <w:r w:rsidR="003D069E" w:rsidRPr="008D1CD0">
          <w:rPr>
            <w:rStyle w:val="Hyperlink"/>
            <w:noProof/>
            <w:color w:val="auto"/>
            <w:sz w:val="26"/>
            <w:szCs w:val="26"/>
          </w:rPr>
          <w:t>Hình 5: kết quả quá trình Xây dựng Từ vựng và Posting List</w:t>
        </w:r>
        <w:r w:rsidR="003D069E" w:rsidRPr="008D1CD0">
          <w:rPr>
            <w:noProof/>
            <w:webHidden/>
            <w:color w:val="auto"/>
            <w:sz w:val="26"/>
            <w:szCs w:val="26"/>
          </w:rPr>
          <w:tab/>
        </w:r>
        <w:r w:rsidR="003D069E" w:rsidRPr="008D1CD0">
          <w:rPr>
            <w:noProof/>
            <w:webHidden/>
            <w:color w:val="auto"/>
            <w:sz w:val="26"/>
            <w:szCs w:val="26"/>
          </w:rPr>
          <w:fldChar w:fldCharType="begin"/>
        </w:r>
        <w:r w:rsidR="003D069E" w:rsidRPr="008D1CD0">
          <w:rPr>
            <w:noProof/>
            <w:webHidden/>
            <w:color w:val="auto"/>
            <w:sz w:val="26"/>
            <w:szCs w:val="26"/>
          </w:rPr>
          <w:instrText xml:space="preserve"> PAGEREF _Toc485508008 \h </w:instrText>
        </w:r>
        <w:r w:rsidR="003D069E" w:rsidRPr="008D1CD0">
          <w:rPr>
            <w:noProof/>
            <w:webHidden/>
            <w:color w:val="auto"/>
            <w:sz w:val="26"/>
            <w:szCs w:val="26"/>
          </w:rPr>
        </w:r>
        <w:r w:rsidR="003D069E" w:rsidRPr="008D1CD0">
          <w:rPr>
            <w:noProof/>
            <w:webHidden/>
            <w:color w:val="auto"/>
            <w:sz w:val="26"/>
            <w:szCs w:val="26"/>
          </w:rPr>
          <w:fldChar w:fldCharType="separate"/>
        </w:r>
        <w:r w:rsidR="003D069E" w:rsidRPr="008D1CD0">
          <w:rPr>
            <w:noProof/>
            <w:webHidden/>
            <w:color w:val="auto"/>
            <w:sz w:val="26"/>
            <w:szCs w:val="26"/>
          </w:rPr>
          <w:t>11</w:t>
        </w:r>
        <w:r w:rsidR="003D069E" w:rsidRPr="008D1CD0">
          <w:rPr>
            <w:noProof/>
            <w:webHidden/>
            <w:color w:val="auto"/>
            <w:sz w:val="26"/>
            <w:szCs w:val="26"/>
          </w:rPr>
          <w:fldChar w:fldCharType="end"/>
        </w:r>
      </w:hyperlink>
    </w:p>
    <w:p w:rsidR="003D069E" w:rsidRPr="008D1CD0" w:rsidRDefault="00650F0F">
      <w:pPr>
        <w:pStyle w:val="TableofFigures"/>
        <w:tabs>
          <w:tab w:val="right" w:pos="9350"/>
        </w:tabs>
        <w:rPr>
          <w:noProof/>
          <w:color w:val="auto"/>
          <w:sz w:val="26"/>
          <w:szCs w:val="26"/>
        </w:rPr>
      </w:pPr>
      <w:hyperlink w:anchor="_Toc485508009" w:history="1">
        <w:r w:rsidR="003D069E" w:rsidRPr="008D1CD0">
          <w:rPr>
            <w:rStyle w:val="Hyperlink"/>
            <w:noProof/>
            <w:color w:val="auto"/>
            <w:sz w:val="26"/>
            <w:szCs w:val="26"/>
          </w:rPr>
          <w:t>Hình 6: Mô phỏng luật theo mô hình Boolean</w:t>
        </w:r>
        <w:r w:rsidR="003D069E" w:rsidRPr="008D1CD0">
          <w:rPr>
            <w:noProof/>
            <w:webHidden/>
            <w:color w:val="auto"/>
            <w:sz w:val="26"/>
            <w:szCs w:val="26"/>
          </w:rPr>
          <w:tab/>
        </w:r>
        <w:r w:rsidR="003D069E" w:rsidRPr="008D1CD0">
          <w:rPr>
            <w:noProof/>
            <w:webHidden/>
            <w:color w:val="auto"/>
            <w:sz w:val="26"/>
            <w:szCs w:val="26"/>
          </w:rPr>
          <w:fldChar w:fldCharType="begin"/>
        </w:r>
        <w:r w:rsidR="003D069E" w:rsidRPr="008D1CD0">
          <w:rPr>
            <w:noProof/>
            <w:webHidden/>
            <w:color w:val="auto"/>
            <w:sz w:val="26"/>
            <w:szCs w:val="26"/>
          </w:rPr>
          <w:instrText xml:space="preserve"> PAGEREF _Toc485508009 \h </w:instrText>
        </w:r>
        <w:r w:rsidR="003D069E" w:rsidRPr="008D1CD0">
          <w:rPr>
            <w:noProof/>
            <w:webHidden/>
            <w:color w:val="auto"/>
            <w:sz w:val="26"/>
            <w:szCs w:val="26"/>
          </w:rPr>
        </w:r>
        <w:r w:rsidR="003D069E" w:rsidRPr="008D1CD0">
          <w:rPr>
            <w:noProof/>
            <w:webHidden/>
            <w:color w:val="auto"/>
            <w:sz w:val="26"/>
            <w:szCs w:val="26"/>
          </w:rPr>
          <w:fldChar w:fldCharType="separate"/>
        </w:r>
        <w:r w:rsidR="003D069E" w:rsidRPr="008D1CD0">
          <w:rPr>
            <w:noProof/>
            <w:webHidden/>
            <w:color w:val="auto"/>
            <w:sz w:val="26"/>
            <w:szCs w:val="26"/>
          </w:rPr>
          <w:t>12</w:t>
        </w:r>
        <w:r w:rsidR="003D069E" w:rsidRPr="008D1CD0">
          <w:rPr>
            <w:noProof/>
            <w:webHidden/>
            <w:color w:val="auto"/>
            <w:sz w:val="26"/>
            <w:szCs w:val="26"/>
          </w:rPr>
          <w:fldChar w:fldCharType="end"/>
        </w:r>
      </w:hyperlink>
    </w:p>
    <w:p w:rsidR="003D069E" w:rsidRPr="008D1CD0" w:rsidRDefault="00650F0F">
      <w:pPr>
        <w:pStyle w:val="TableofFigures"/>
        <w:tabs>
          <w:tab w:val="right" w:pos="9350"/>
        </w:tabs>
        <w:rPr>
          <w:noProof/>
          <w:color w:val="auto"/>
          <w:sz w:val="26"/>
          <w:szCs w:val="26"/>
        </w:rPr>
      </w:pPr>
      <w:hyperlink w:anchor="_Toc485508010" w:history="1">
        <w:r w:rsidR="003D069E" w:rsidRPr="008D1CD0">
          <w:rPr>
            <w:rStyle w:val="Hyperlink"/>
            <w:noProof/>
            <w:color w:val="auto"/>
            <w:sz w:val="26"/>
            <w:szCs w:val="26"/>
          </w:rPr>
          <w:t>Hình 7: Mô hình Search với Boolean</w:t>
        </w:r>
        <w:r w:rsidR="003D069E" w:rsidRPr="008D1CD0">
          <w:rPr>
            <w:noProof/>
            <w:webHidden/>
            <w:color w:val="auto"/>
            <w:sz w:val="26"/>
            <w:szCs w:val="26"/>
          </w:rPr>
          <w:tab/>
        </w:r>
        <w:r w:rsidR="003D069E" w:rsidRPr="008D1CD0">
          <w:rPr>
            <w:noProof/>
            <w:webHidden/>
            <w:color w:val="auto"/>
            <w:sz w:val="26"/>
            <w:szCs w:val="26"/>
          </w:rPr>
          <w:fldChar w:fldCharType="begin"/>
        </w:r>
        <w:r w:rsidR="003D069E" w:rsidRPr="008D1CD0">
          <w:rPr>
            <w:noProof/>
            <w:webHidden/>
            <w:color w:val="auto"/>
            <w:sz w:val="26"/>
            <w:szCs w:val="26"/>
          </w:rPr>
          <w:instrText xml:space="preserve"> PAGEREF _Toc485508010 \h </w:instrText>
        </w:r>
        <w:r w:rsidR="003D069E" w:rsidRPr="008D1CD0">
          <w:rPr>
            <w:noProof/>
            <w:webHidden/>
            <w:color w:val="auto"/>
            <w:sz w:val="26"/>
            <w:szCs w:val="26"/>
          </w:rPr>
        </w:r>
        <w:r w:rsidR="003D069E" w:rsidRPr="008D1CD0">
          <w:rPr>
            <w:noProof/>
            <w:webHidden/>
            <w:color w:val="auto"/>
            <w:sz w:val="26"/>
            <w:szCs w:val="26"/>
          </w:rPr>
          <w:fldChar w:fldCharType="separate"/>
        </w:r>
        <w:r w:rsidR="003D069E" w:rsidRPr="008D1CD0">
          <w:rPr>
            <w:noProof/>
            <w:webHidden/>
            <w:color w:val="auto"/>
            <w:sz w:val="26"/>
            <w:szCs w:val="26"/>
          </w:rPr>
          <w:t>13</w:t>
        </w:r>
        <w:r w:rsidR="003D069E" w:rsidRPr="008D1CD0">
          <w:rPr>
            <w:noProof/>
            <w:webHidden/>
            <w:color w:val="auto"/>
            <w:sz w:val="26"/>
            <w:szCs w:val="26"/>
          </w:rPr>
          <w:fldChar w:fldCharType="end"/>
        </w:r>
      </w:hyperlink>
    </w:p>
    <w:p w:rsidR="003D069E" w:rsidRPr="008D1CD0" w:rsidRDefault="00650F0F">
      <w:pPr>
        <w:pStyle w:val="TableofFigures"/>
        <w:tabs>
          <w:tab w:val="right" w:pos="9350"/>
        </w:tabs>
        <w:rPr>
          <w:noProof/>
          <w:color w:val="auto"/>
          <w:sz w:val="26"/>
          <w:szCs w:val="26"/>
        </w:rPr>
      </w:pPr>
      <w:hyperlink w:anchor="_Toc485508011" w:history="1">
        <w:r w:rsidR="003D069E" w:rsidRPr="008D1CD0">
          <w:rPr>
            <w:rStyle w:val="Hyperlink"/>
            <w:noProof/>
            <w:color w:val="auto"/>
            <w:sz w:val="26"/>
            <w:szCs w:val="26"/>
          </w:rPr>
          <w:t>Hình 8: Mô hình search với Vector Space</w:t>
        </w:r>
        <w:r w:rsidR="003D069E" w:rsidRPr="008D1CD0">
          <w:rPr>
            <w:noProof/>
            <w:webHidden/>
            <w:color w:val="auto"/>
            <w:sz w:val="26"/>
            <w:szCs w:val="26"/>
          </w:rPr>
          <w:tab/>
        </w:r>
        <w:r w:rsidR="003D069E" w:rsidRPr="008D1CD0">
          <w:rPr>
            <w:noProof/>
            <w:webHidden/>
            <w:color w:val="auto"/>
            <w:sz w:val="26"/>
            <w:szCs w:val="26"/>
          </w:rPr>
          <w:fldChar w:fldCharType="begin"/>
        </w:r>
        <w:r w:rsidR="003D069E" w:rsidRPr="008D1CD0">
          <w:rPr>
            <w:noProof/>
            <w:webHidden/>
            <w:color w:val="auto"/>
            <w:sz w:val="26"/>
            <w:szCs w:val="26"/>
          </w:rPr>
          <w:instrText xml:space="preserve"> PAGEREF _Toc485508011 \h </w:instrText>
        </w:r>
        <w:r w:rsidR="003D069E" w:rsidRPr="008D1CD0">
          <w:rPr>
            <w:noProof/>
            <w:webHidden/>
            <w:color w:val="auto"/>
            <w:sz w:val="26"/>
            <w:szCs w:val="26"/>
          </w:rPr>
        </w:r>
        <w:r w:rsidR="003D069E" w:rsidRPr="008D1CD0">
          <w:rPr>
            <w:noProof/>
            <w:webHidden/>
            <w:color w:val="auto"/>
            <w:sz w:val="26"/>
            <w:szCs w:val="26"/>
          </w:rPr>
          <w:fldChar w:fldCharType="separate"/>
        </w:r>
        <w:r w:rsidR="003D069E" w:rsidRPr="008D1CD0">
          <w:rPr>
            <w:noProof/>
            <w:webHidden/>
            <w:color w:val="auto"/>
            <w:sz w:val="26"/>
            <w:szCs w:val="26"/>
          </w:rPr>
          <w:t>14</w:t>
        </w:r>
        <w:r w:rsidR="003D069E" w:rsidRPr="008D1CD0">
          <w:rPr>
            <w:noProof/>
            <w:webHidden/>
            <w:color w:val="auto"/>
            <w:sz w:val="26"/>
            <w:szCs w:val="26"/>
          </w:rPr>
          <w:fldChar w:fldCharType="end"/>
        </w:r>
      </w:hyperlink>
    </w:p>
    <w:p w:rsidR="003D069E" w:rsidRPr="008D1CD0" w:rsidRDefault="00650F0F">
      <w:pPr>
        <w:pStyle w:val="TableofFigures"/>
        <w:tabs>
          <w:tab w:val="right" w:pos="9350"/>
        </w:tabs>
        <w:rPr>
          <w:noProof/>
          <w:color w:val="auto"/>
          <w:sz w:val="26"/>
          <w:szCs w:val="26"/>
        </w:rPr>
      </w:pPr>
      <w:hyperlink w:anchor="_Toc485508012" w:history="1">
        <w:r w:rsidR="003D069E" w:rsidRPr="008D1CD0">
          <w:rPr>
            <w:rStyle w:val="Hyperlink"/>
            <w:noProof/>
            <w:color w:val="auto"/>
            <w:sz w:val="26"/>
            <w:szCs w:val="26"/>
          </w:rPr>
          <w:t>Hình 9: Ví dụ cho truy vấn với Boolean</w:t>
        </w:r>
        <w:r w:rsidR="003D069E" w:rsidRPr="008D1CD0">
          <w:rPr>
            <w:noProof/>
            <w:webHidden/>
            <w:color w:val="auto"/>
            <w:sz w:val="26"/>
            <w:szCs w:val="26"/>
          </w:rPr>
          <w:tab/>
        </w:r>
        <w:r w:rsidR="003D069E" w:rsidRPr="008D1CD0">
          <w:rPr>
            <w:noProof/>
            <w:webHidden/>
            <w:color w:val="auto"/>
            <w:sz w:val="26"/>
            <w:szCs w:val="26"/>
          </w:rPr>
          <w:fldChar w:fldCharType="begin"/>
        </w:r>
        <w:r w:rsidR="003D069E" w:rsidRPr="008D1CD0">
          <w:rPr>
            <w:noProof/>
            <w:webHidden/>
            <w:color w:val="auto"/>
            <w:sz w:val="26"/>
            <w:szCs w:val="26"/>
          </w:rPr>
          <w:instrText xml:space="preserve"> PAGEREF _Toc485508012 \h </w:instrText>
        </w:r>
        <w:r w:rsidR="003D069E" w:rsidRPr="008D1CD0">
          <w:rPr>
            <w:noProof/>
            <w:webHidden/>
            <w:color w:val="auto"/>
            <w:sz w:val="26"/>
            <w:szCs w:val="26"/>
          </w:rPr>
        </w:r>
        <w:r w:rsidR="003D069E" w:rsidRPr="008D1CD0">
          <w:rPr>
            <w:noProof/>
            <w:webHidden/>
            <w:color w:val="auto"/>
            <w:sz w:val="26"/>
            <w:szCs w:val="26"/>
          </w:rPr>
          <w:fldChar w:fldCharType="separate"/>
        </w:r>
        <w:r w:rsidR="003D069E" w:rsidRPr="008D1CD0">
          <w:rPr>
            <w:noProof/>
            <w:webHidden/>
            <w:color w:val="auto"/>
            <w:sz w:val="26"/>
            <w:szCs w:val="26"/>
          </w:rPr>
          <w:t>21</w:t>
        </w:r>
        <w:r w:rsidR="003D069E" w:rsidRPr="008D1CD0">
          <w:rPr>
            <w:noProof/>
            <w:webHidden/>
            <w:color w:val="auto"/>
            <w:sz w:val="26"/>
            <w:szCs w:val="26"/>
          </w:rPr>
          <w:fldChar w:fldCharType="end"/>
        </w:r>
      </w:hyperlink>
    </w:p>
    <w:p w:rsidR="003D069E" w:rsidRPr="008D1CD0" w:rsidRDefault="00650F0F">
      <w:pPr>
        <w:pStyle w:val="TableofFigures"/>
        <w:tabs>
          <w:tab w:val="right" w:pos="9350"/>
        </w:tabs>
        <w:rPr>
          <w:noProof/>
          <w:color w:val="auto"/>
          <w:sz w:val="26"/>
          <w:szCs w:val="26"/>
        </w:rPr>
      </w:pPr>
      <w:hyperlink w:anchor="_Toc485508013" w:history="1">
        <w:r w:rsidR="003D069E" w:rsidRPr="008D1CD0">
          <w:rPr>
            <w:rStyle w:val="Hyperlink"/>
            <w:noProof/>
            <w:color w:val="auto"/>
            <w:sz w:val="26"/>
            <w:szCs w:val="26"/>
          </w:rPr>
          <w:t>Hình 10: kết quả đánh giá chương trình</w:t>
        </w:r>
        <w:r w:rsidR="003D069E" w:rsidRPr="008D1CD0">
          <w:rPr>
            <w:noProof/>
            <w:webHidden/>
            <w:color w:val="auto"/>
            <w:sz w:val="26"/>
            <w:szCs w:val="26"/>
          </w:rPr>
          <w:tab/>
        </w:r>
        <w:r w:rsidR="003D069E" w:rsidRPr="008D1CD0">
          <w:rPr>
            <w:noProof/>
            <w:webHidden/>
            <w:color w:val="auto"/>
            <w:sz w:val="26"/>
            <w:szCs w:val="26"/>
          </w:rPr>
          <w:fldChar w:fldCharType="begin"/>
        </w:r>
        <w:r w:rsidR="003D069E" w:rsidRPr="008D1CD0">
          <w:rPr>
            <w:noProof/>
            <w:webHidden/>
            <w:color w:val="auto"/>
            <w:sz w:val="26"/>
            <w:szCs w:val="26"/>
          </w:rPr>
          <w:instrText xml:space="preserve"> PAGEREF _Toc485508013 \h </w:instrText>
        </w:r>
        <w:r w:rsidR="003D069E" w:rsidRPr="008D1CD0">
          <w:rPr>
            <w:noProof/>
            <w:webHidden/>
            <w:color w:val="auto"/>
            <w:sz w:val="26"/>
            <w:szCs w:val="26"/>
          </w:rPr>
        </w:r>
        <w:r w:rsidR="003D069E" w:rsidRPr="008D1CD0">
          <w:rPr>
            <w:noProof/>
            <w:webHidden/>
            <w:color w:val="auto"/>
            <w:sz w:val="26"/>
            <w:szCs w:val="26"/>
          </w:rPr>
          <w:fldChar w:fldCharType="separate"/>
        </w:r>
        <w:r w:rsidR="003D069E" w:rsidRPr="008D1CD0">
          <w:rPr>
            <w:noProof/>
            <w:webHidden/>
            <w:color w:val="auto"/>
            <w:sz w:val="26"/>
            <w:szCs w:val="26"/>
          </w:rPr>
          <w:t>25</w:t>
        </w:r>
        <w:r w:rsidR="003D069E" w:rsidRPr="008D1CD0">
          <w:rPr>
            <w:noProof/>
            <w:webHidden/>
            <w:color w:val="auto"/>
            <w:sz w:val="26"/>
            <w:szCs w:val="26"/>
          </w:rPr>
          <w:fldChar w:fldCharType="end"/>
        </w:r>
      </w:hyperlink>
    </w:p>
    <w:p w:rsidR="00121276" w:rsidRPr="008D1CD0" w:rsidRDefault="003D069E" w:rsidP="00121276">
      <w:pPr>
        <w:rPr>
          <w:rFonts w:ascii="Times New Roman" w:hAnsi="Times New Roman" w:cs="Times New Roman"/>
          <w:color w:val="auto"/>
        </w:rPr>
      </w:pPr>
      <w:r w:rsidRPr="008D1CD0">
        <w:rPr>
          <w:rFonts w:ascii="Times New Roman" w:hAnsi="Times New Roman" w:cs="Times New Roman"/>
          <w:color w:val="auto"/>
          <w:sz w:val="26"/>
          <w:szCs w:val="26"/>
        </w:rPr>
        <w:fldChar w:fldCharType="end"/>
      </w:r>
    </w:p>
    <w:p w:rsidR="00121276" w:rsidRPr="008D1CD0" w:rsidRDefault="00121276">
      <w:pPr>
        <w:rPr>
          <w:rFonts w:ascii="Times New Roman" w:eastAsia="MS Mincho" w:hAnsi="Times New Roman" w:cs="Times New Roman"/>
          <w:b/>
          <w:color w:val="auto"/>
          <w:kern w:val="20"/>
          <w:sz w:val="30"/>
          <w:szCs w:val="30"/>
          <w14:ligatures w14:val="standard"/>
        </w:rPr>
      </w:pPr>
      <w:r w:rsidRPr="008D1CD0">
        <w:rPr>
          <w:rFonts w:ascii="Times New Roman" w:hAnsi="Times New Roman" w:cs="Times New Roman"/>
          <w:b/>
          <w:color w:val="auto"/>
          <w:sz w:val="30"/>
          <w:szCs w:val="30"/>
        </w:rPr>
        <w:br w:type="page"/>
      </w:r>
    </w:p>
    <w:p w:rsidR="006A398E" w:rsidRDefault="006A398E" w:rsidP="006A398E">
      <w:pPr>
        <w:pStyle w:val="ListParagraph"/>
        <w:spacing w:line="360" w:lineRule="auto"/>
        <w:ind w:left="1080" w:firstLine="0"/>
        <w:jc w:val="both"/>
        <w:rPr>
          <w:rFonts w:ascii="Times New Roman" w:hAnsi="Times New Roman" w:cs="Times New Roman"/>
          <w:b/>
          <w:sz w:val="30"/>
          <w:szCs w:val="30"/>
        </w:rPr>
      </w:pPr>
    </w:p>
    <w:p w:rsidR="006D26D1" w:rsidRDefault="006D26D1" w:rsidP="0083419B">
      <w:pPr>
        <w:pStyle w:val="ListParagraph"/>
        <w:numPr>
          <w:ilvl w:val="0"/>
          <w:numId w:val="3"/>
        </w:numPr>
        <w:spacing w:line="360" w:lineRule="auto"/>
        <w:jc w:val="both"/>
        <w:outlineLvl w:val="0"/>
        <w:rPr>
          <w:rFonts w:ascii="Times New Roman" w:hAnsi="Times New Roman" w:cs="Times New Roman"/>
          <w:b/>
          <w:sz w:val="30"/>
          <w:szCs w:val="30"/>
        </w:rPr>
      </w:pPr>
      <w:bookmarkStart w:id="2" w:name="_Toc485508095"/>
      <w:r>
        <w:rPr>
          <w:rFonts w:ascii="Times New Roman" w:hAnsi="Times New Roman" w:cs="Times New Roman"/>
          <w:b/>
          <w:sz w:val="30"/>
          <w:szCs w:val="30"/>
        </w:rPr>
        <w:t>Các khái niệm cơ bản</w:t>
      </w:r>
      <w:bookmarkEnd w:id="2"/>
    </w:p>
    <w:p w:rsidR="006D26D1" w:rsidRPr="00163DB5" w:rsidRDefault="006D26D1" w:rsidP="006D26D1">
      <w:pPr>
        <w:pStyle w:val="ListParagraph"/>
        <w:numPr>
          <w:ilvl w:val="0"/>
          <w:numId w:val="10"/>
        </w:numPr>
        <w:spacing w:line="360" w:lineRule="auto"/>
        <w:jc w:val="both"/>
        <w:rPr>
          <w:rFonts w:ascii="Times New Roman" w:hAnsi="Times New Roman" w:cs="Times New Roman"/>
          <w:b/>
          <w:sz w:val="30"/>
          <w:szCs w:val="30"/>
        </w:rPr>
      </w:pPr>
      <w:r>
        <w:rPr>
          <w:rFonts w:ascii="Times New Roman" w:hAnsi="Times New Roman" w:cs="Times New Roman"/>
          <w:sz w:val="30"/>
          <w:szCs w:val="30"/>
        </w:rPr>
        <w:t>Tài liệu – document là sản phẩm của quá trình tìm kiếm, chứa thông tin cần thiết</w:t>
      </w:r>
    </w:p>
    <w:p w:rsidR="00163DB5" w:rsidRPr="00163DB5" w:rsidRDefault="00163DB5" w:rsidP="006D26D1">
      <w:pPr>
        <w:pStyle w:val="ListParagraph"/>
        <w:numPr>
          <w:ilvl w:val="0"/>
          <w:numId w:val="10"/>
        </w:numPr>
        <w:spacing w:line="360" w:lineRule="auto"/>
        <w:jc w:val="both"/>
        <w:rPr>
          <w:rFonts w:ascii="Times New Roman" w:hAnsi="Times New Roman" w:cs="Times New Roman"/>
          <w:b/>
          <w:sz w:val="30"/>
          <w:szCs w:val="30"/>
        </w:rPr>
      </w:pPr>
      <w:r>
        <w:rPr>
          <w:rFonts w:ascii="Times New Roman" w:hAnsi="Times New Roman" w:cs="Times New Roman"/>
          <w:sz w:val="30"/>
          <w:szCs w:val="30"/>
        </w:rPr>
        <w:t>Tập compound word: tập từ vựng gồm các từ có hai hoặc ba từ ghép lại có nghĩa</w:t>
      </w:r>
    </w:p>
    <w:p w:rsidR="00163DB5" w:rsidRPr="00163DB5" w:rsidRDefault="00163DB5" w:rsidP="006D26D1">
      <w:pPr>
        <w:pStyle w:val="ListParagraph"/>
        <w:numPr>
          <w:ilvl w:val="0"/>
          <w:numId w:val="10"/>
        </w:numPr>
        <w:spacing w:line="360" w:lineRule="auto"/>
        <w:jc w:val="both"/>
        <w:rPr>
          <w:rFonts w:ascii="Times New Roman" w:hAnsi="Times New Roman" w:cs="Times New Roman"/>
          <w:b/>
          <w:sz w:val="30"/>
          <w:szCs w:val="30"/>
        </w:rPr>
      </w:pPr>
      <w:r>
        <w:rPr>
          <w:rFonts w:ascii="Times New Roman" w:hAnsi="Times New Roman" w:cs="Times New Roman"/>
          <w:sz w:val="30"/>
          <w:szCs w:val="30"/>
        </w:rPr>
        <w:t>Tập Stop-word: là tập từ vựng gồm các từ thường sử dụng trong tiếng anh nhưng ít bao hàm nghĩa cho cả đoạn văn, các từ thường hay bổ trợ cho các từ.</w:t>
      </w:r>
    </w:p>
    <w:p w:rsidR="00163DB5" w:rsidRPr="00163DB5" w:rsidRDefault="00163DB5" w:rsidP="006D26D1">
      <w:pPr>
        <w:pStyle w:val="ListParagraph"/>
        <w:numPr>
          <w:ilvl w:val="0"/>
          <w:numId w:val="10"/>
        </w:numPr>
        <w:spacing w:line="360" w:lineRule="auto"/>
        <w:jc w:val="both"/>
        <w:rPr>
          <w:rFonts w:ascii="Times New Roman" w:hAnsi="Times New Roman" w:cs="Times New Roman"/>
          <w:b/>
          <w:sz w:val="30"/>
          <w:szCs w:val="30"/>
        </w:rPr>
      </w:pPr>
      <w:r>
        <w:rPr>
          <w:rFonts w:ascii="Times New Roman" w:hAnsi="Times New Roman" w:cs="Times New Roman"/>
          <w:sz w:val="30"/>
          <w:szCs w:val="30"/>
        </w:rPr>
        <w:t>Phép toán BitWise: là thực hiên phép toán AND, OR, NOT theo phép toán dịch Bit 0, 1 kết quả sẽ có giá trị là dãy Bit, phép toán BitWise chủ yếu thực hiện cho mô hình Boolean</w:t>
      </w:r>
    </w:p>
    <w:p w:rsidR="00163DB5" w:rsidRDefault="007C60E5" w:rsidP="007C60E5">
      <w:pPr>
        <w:pStyle w:val="ListParagraph"/>
        <w:numPr>
          <w:ilvl w:val="0"/>
          <w:numId w:val="10"/>
        </w:numPr>
        <w:spacing w:line="360" w:lineRule="auto"/>
        <w:jc w:val="both"/>
        <w:rPr>
          <w:rFonts w:ascii="Times New Roman" w:hAnsi="Times New Roman" w:cs="Times New Roman"/>
          <w:sz w:val="30"/>
          <w:szCs w:val="30"/>
        </w:rPr>
      </w:pPr>
      <w:r>
        <w:rPr>
          <w:rFonts w:ascii="Times New Roman" w:hAnsi="Times New Roman" w:cs="Times New Roman"/>
          <w:sz w:val="30"/>
          <w:szCs w:val="30"/>
        </w:rPr>
        <w:t>Token: là tập các từ trong văn bản chưa được normalize</w:t>
      </w:r>
    </w:p>
    <w:p w:rsidR="007C60E5" w:rsidRPr="006A398E" w:rsidRDefault="007C60E5" w:rsidP="006A398E">
      <w:pPr>
        <w:pStyle w:val="ListParagraph"/>
        <w:numPr>
          <w:ilvl w:val="0"/>
          <w:numId w:val="10"/>
        </w:numPr>
        <w:spacing w:line="360" w:lineRule="auto"/>
        <w:jc w:val="both"/>
        <w:rPr>
          <w:rFonts w:ascii="Times New Roman" w:hAnsi="Times New Roman" w:cs="Times New Roman"/>
          <w:sz w:val="30"/>
          <w:szCs w:val="30"/>
        </w:rPr>
      </w:pPr>
      <w:r>
        <w:rPr>
          <w:rFonts w:ascii="Times New Roman" w:hAnsi="Times New Roman" w:cs="Times New Roman"/>
          <w:sz w:val="30"/>
          <w:szCs w:val="30"/>
        </w:rPr>
        <w:t>Term: là tập các từ trong văn bản đã được normalize</w:t>
      </w:r>
    </w:p>
    <w:p w:rsidR="006D26D1" w:rsidRPr="007C60E5" w:rsidRDefault="006D26D1" w:rsidP="006D26D1">
      <w:pPr>
        <w:pStyle w:val="ListParagraph"/>
        <w:numPr>
          <w:ilvl w:val="0"/>
          <w:numId w:val="10"/>
        </w:numPr>
        <w:spacing w:line="360" w:lineRule="auto"/>
        <w:jc w:val="both"/>
        <w:rPr>
          <w:rFonts w:ascii="Times New Roman" w:hAnsi="Times New Roman" w:cs="Times New Roman"/>
          <w:b/>
          <w:sz w:val="30"/>
          <w:szCs w:val="30"/>
        </w:rPr>
      </w:pPr>
      <w:r>
        <w:rPr>
          <w:rFonts w:ascii="Times New Roman" w:hAnsi="Times New Roman" w:cs="Times New Roman"/>
          <w:sz w:val="30"/>
          <w:szCs w:val="30"/>
        </w:rPr>
        <w:t xml:space="preserve">Thuật ngữ Term: mỗi tài liệu được biểu điễn </w:t>
      </w:r>
      <w:r w:rsidR="007E305C">
        <w:rPr>
          <w:rFonts w:ascii="Times New Roman" w:hAnsi="Times New Roman" w:cs="Times New Roman"/>
          <w:sz w:val="30"/>
          <w:szCs w:val="30"/>
        </w:rPr>
        <w:t>một cách lo-gic như một tập hợp các thuật ngữ (term), một tập tài liệu tương ứng với tập hợp các term</w:t>
      </w:r>
    </w:p>
    <w:p w:rsidR="007C60E5" w:rsidRDefault="007C60E5">
      <w:pPr>
        <w:rPr>
          <w:rFonts w:ascii="Times New Roman" w:hAnsi="Times New Roman" w:cs="Times New Roman"/>
          <w:b/>
          <w:sz w:val="30"/>
          <w:szCs w:val="30"/>
        </w:rPr>
      </w:pPr>
      <w:r>
        <w:rPr>
          <w:rFonts w:ascii="Times New Roman" w:hAnsi="Times New Roman" w:cs="Times New Roman"/>
          <w:b/>
          <w:sz w:val="30"/>
          <w:szCs w:val="30"/>
        </w:rPr>
        <w:br w:type="page"/>
      </w:r>
    </w:p>
    <w:p w:rsidR="007C60E5" w:rsidRPr="007C60E5" w:rsidRDefault="007C60E5" w:rsidP="007C60E5">
      <w:pPr>
        <w:spacing w:line="360" w:lineRule="auto"/>
        <w:jc w:val="both"/>
        <w:rPr>
          <w:rFonts w:ascii="Times New Roman" w:hAnsi="Times New Roman" w:cs="Times New Roman"/>
          <w:b/>
          <w:sz w:val="30"/>
          <w:szCs w:val="30"/>
        </w:rPr>
      </w:pPr>
    </w:p>
    <w:p w:rsidR="00F60696" w:rsidRPr="00520F9C" w:rsidRDefault="000507E4" w:rsidP="0083419B">
      <w:pPr>
        <w:pStyle w:val="ListParagraph"/>
        <w:numPr>
          <w:ilvl w:val="0"/>
          <w:numId w:val="3"/>
        </w:numPr>
        <w:spacing w:line="360" w:lineRule="auto"/>
        <w:jc w:val="both"/>
        <w:outlineLvl w:val="0"/>
        <w:rPr>
          <w:rFonts w:ascii="Times New Roman" w:hAnsi="Times New Roman" w:cs="Times New Roman"/>
          <w:b/>
          <w:sz w:val="30"/>
          <w:szCs w:val="30"/>
        </w:rPr>
      </w:pPr>
      <w:bookmarkStart w:id="3" w:name="_Toc485508096"/>
      <w:r w:rsidRPr="00520F9C">
        <w:rPr>
          <w:rFonts w:ascii="Times New Roman" w:hAnsi="Times New Roman" w:cs="Times New Roman"/>
          <w:b/>
          <w:sz w:val="30"/>
          <w:szCs w:val="30"/>
        </w:rPr>
        <w:t>Search Engine</w:t>
      </w:r>
      <w:r w:rsidR="006A398E">
        <w:rPr>
          <w:rFonts w:ascii="Times New Roman" w:hAnsi="Times New Roman" w:cs="Times New Roman"/>
          <w:b/>
          <w:sz w:val="30"/>
          <w:szCs w:val="30"/>
        </w:rPr>
        <w:fldChar w:fldCharType="begin" w:fldLock="1"/>
      </w:r>
      <w:r w:rsidR="006A398E">
        <w:rPr>
          <w:rFonts w:ascii="Times New Roman" w:hAnsi="Times New Roman" w:cs="Times New Roman"/>
          <w:b/>
          <w:sz w:val="30"/>
          <w:szCs w:val="30"/>
        </w:rPr>
        <w:instrText>ADDIN CSL_CITATION { "citationItems" : [ { "id" : "ITEM-1", "itemData" : { "author" : [ { "dropping-particle" : "", "family" : "Quick", "given" : "Westlawnext", "non-dropping-particle" : "", "parse-names" : false, "suffix" : "" }, { "dropping-particle" : "", "family" : "Guide", "given" : "Reference", "non-dropping-particle" : "", "parse-names" : false, "suffix" : "" }, { "dropping-particle" : "", "family" : "Terms", "given" : "Using", "non-dropping-particle" : "", "parse-names" : false, "suffix" : "" } ], "id" : "ITEM-1", "issue" : "Figure 1", "issued" : { "date-parts" : [ [ "0" ] ] }, "page" : "1-4", "title" : "Searching with Boolean Terms and Connectors", "type" : "article-journal" }, "uris" : [ "http://www.mendeley.com/documents/?uuid=e003c52f-8887-4357-b4f7-7f4c5e158909" ] } ], "mendeley" : { "formattedCitation" : "[1]", "plainTextFormattedCitation" : "[1]", "previouslyFormattedCitation" : "[1]" }, "properties" : { "noteIndex" : 0 }, "schema" : "https://github.com/citation-style-language/schema/raw/master/csl-citation.json" }</w:instrText>
      </w:r>
      <w:r w:rsidR="006A398E">
        <w:rPr>
          <w:rFonts w:ascii="Times New Roman" w:hAnsi="Times New Roman" w:cs="Times New Roman"/>
          <w:b/>
          <w:sz w:val="30"/>
          <w:szCs w:val="30"/>
        </w:rPr>
        <w:fldChar w:fldCharType="separate"/>
      </w:r>
      <w:r w:rsidR="006A398E" w:rsidRPr="006A398E">
        <w:rPr>
          <w:rFonts w:ascii="Times New Roman" w:hAnsi="Times New Roman" w:cs="Times New Roman"/>
          <w:noProof/>
          <w:sz w:val="30"/>
          <w:szCs w:val="30"/>
        </w:rPr>
        <w:t>[1]</w:t>
      </w:r>
      <w:r w:rsidR="006A398E">
        <w:rPr>
          <w:rFonts w:ascii="Times New Roman" w:hAnsi="Times New Roman" w:cs="Times New Roman"/>
          <w:b/>
          <w:sz w:val="30"/>
          <w:szCs w:val="30"/>
        </w:rPr>
        <w:fldChar w:fldCharType="end"/>
      </w:r>
      <w:r w:rsidRPr="00520F9C">
        <w:rPr>
          <w:rFonts w:ascii="Times New Roman" w:hAnsi="Times New Roman" w:cs="Times New Roman"/>
          <w:b/>
          <w:sz w:val="30"/>
          <w:szCs w:val="30"/>
        </w:rPr>
        <w:t xml:space="preserve"> – công cụ tìm kiếm</w:t>
      </w:r>
      <w:bookmarkEnd w:id="3"/>
    </w:p>
    <w:p w:rsidR="000507E4" w:rsidRDefault="000507E4" w:rsidP="00C50D54">
      <w:pPr>
        <w:pStyle w:val="ListParagraph"/>
        <w:numPr>
          <w:ilvl w:val="0"/>
          <w:numId w:val="5"/>
        </w:numPr>
        <w:spacing w:line="360" w:lineRule="auto"/>
        <w:jc w:val="both"/>
        <w:rPr>
          <w:rFonts w:ascii="Times New Roman" w:hAnsi="Times New Roman" w:cs="Times New Roman"/>
          <w:sz w:val="26"/>
          <w:szCs w:val="26"/>
        </w:rPr>
      </w:pPr>
      <w:r>
        <w:rPr>
          <w:rFonts w:ascii="Times New Roman" w:hAnsi="Times New Roman" w:cs="Times New Roman"/>
          <w:sz w:val="26"/>
          <w:szCs w:val="26"/>
        </w:rPr>
        <w:t>Ra đời vào những nằm 1993, Search Engine đã trở thành công cụ trong thế giới sô, và không ngừng được cải thiện về chất lượng và chất lượng, được biết đến là những công cụ tìm kiếm dựa trên những nội dung mà người dùng nhập vào để có thể trả về nội dung, hình ảnh, video, văn bản có liên quan đến những thông tin truy vấn</w:t>
      </w:r>
    </w:p>
    <w:p w:rsidR="000507E4" w:rsidRDefault="000507E4" w:rsidP="00C50D54">
      <w:pPr>
        <w:pStyle w:val="ListParagraph"/>
        <w:numPr>
          <w:ilvl w:val="0"/>
          <w:numId w:val="5"/>
        </w:numPr>
        <w:spacing w:line="360" w:lineRule="auto"/>
        <w:jc w:val="both"/>
        <w:rPr>
          <w:rFonts w:ascii="Times New Roman" w:hAnsi="Times New Roman" w:cs="Times New Roman"/>
          <w:sz w:val="26"/>
          <w:szCs w:val="26"/>
        </w:rPr>
      </w:pPr>
      <w:r>
        <w:rPr>
          <w:rFonts w:ascii="Times New Roman" w:hAnsi="Times New Roman" w:cs="Times New Roman"/>
          <w:sz w:val="26"/>
          <w:szCs w:val="26"/>
        </w:rPr>
        <w:t>Các kết quả trả về được sắp xếp theo thứ tự nhất định bằng các thuật toán của search engine, mối search engine cho lĩnh vực hay nội dung khác nhau thì sẽ có những thuật toán khác nhau</w:t>
      </w:r>
    </w:p>
    <w:p w:rsidR="000507E4" w:rsidRPr="0083419B" w:rsidRDefault="000507E4" w:rsidP="00C50D54">
      <w:pPr>
        <w:pStyle w:val="ListParagraph"/>
        <w:numPr>
          <w:ilvl w:val="0"/>
          <w:numId w:val="6"/>
        </w:numPr>
        <w:spacing w:line="360" w:lineRule="auto"/>
        <w:jc w:val="both"/>
        <w:outlineLvl w:val="1"/>
        <w:rPr>
          <w:rFonts w:ascii="Times New Roman" w:hAnsi="Times New Roman" w:cs="Times New Roman"/>
          <w:b/>
          <w:sz w:val="26"/>
          <w:szCs w:val="26"/>
        </w:rPr>
      </w:pPr>
      <w:bookmarkStart w:id="4" w:name="_Toc485508097"/>
      <w:r w:rsidRPr="0083419B">
        <w:rPr>
          <w:rFonts w:ascii="Times New Roman" w:hAnsi="Times New Roman" w:cs="Times New Roman"/>
          <w:b/>
          <w:sz w:val="26"/>
          <w:szCs w:val="26"/>
        </w:rPr>
        <w:t>Cấu tạo của Search Engine</w:t>
      </w:r>
      <w:bookmarkEnd w:id="4"/>
      <w:r w:rsidRPr="0083419B">
        <w:rPr>
          <w:rFonts w:ascii="Times New Roman" w:hAnsi="Times New Roman" w:cs="Times New Roman"/>
          <w:b/>
          <w:sz w:val="26"/>
          <w:szCs w:val="26"/>
        </w:rPr>
        <w:t xml:space="preserve"> </w:t>
      </w:r>
    </w:p>
    <w:p w:rsidR="00334CDA" w:rsidRDefault="00334CDA" w:rsidP="00C50D54">
      <w:pPr>
        <w:pStyle w:val="ListParagraph"/>
        <w:numPr>
          <w:ilvl w:val="1"/>
          <w:numId w:val="5"/>
        </w:numPr>
        <w:spacing w:line="360" w:lineRule="auto"/>
        <w:jc w:val="both"/>
        <w:rPr>
          <w:rFonts w:ascii="Times New Roman" w:hAnsi="Times New Roman" w:cs="Times New Roman"/>
          <w:sz w:val="26"/>
          <w:szCs w:val="26"/>
        </w:rPr>
      </w:pPr>
      <w:r>
        <w:rPr>
          <w:rFonts w:ascii="Times New Roman" w:hAnsi="Times New Roman" w:cs="Times New Roman"/>
          <w:sz w:val="26"/>
          <w:szCs w:val="26"/>
        </w:rPr>
        <w:t>Crawler</w:t>
      </w:r>
      <w:r w:rsidR="00330E3C">
        <w:rPr>
          <w:rFonts w:ascii="Times New Roman" w:hAnsi="Times New Roman" w:cs="Times New Roman"/>
          <w:sz w:val="26"/>
          <w:szCs w:val="26"/>
        </w:rPr>
        <w:fldChar w:fldCharType="begin" w:fldLock="1"/>
      </w:r>
      <w:r w:rsidR="00330E3C">
        <w:rPr>
          <w:rFonts w:ascii="Times New Roman" w:hAnsi="Times New Roman" w:cs="Times New Roman"/>
          <w:sz w:val="26"/>
          <w:szCs w:val="26"/>
        </w:rPr>
        <w:instrText>ADDIN CSL_CITATION { "citationItems" : [ { "id" : "ITEM-1", "itemData" : { "DOI" : "10.1561/1500000017", "ISBN" : "9783642194603", "ISSN" : "1554-0669", "PMID" : "502955140", "abstract" : "This is a survey of the science and practice of web crawling. While at first glance web crawling may appear to be merely an application of breadth-first-search, the truth is that there are many challenges ranging from systems concerns such as managing very large data structures to theoretical questions such as how often to revisit evolving content sources. This survey outlines the fundamental challenges and describes the state-of-the-art models and solutions. It also highlights avenues for future work.", "author" : [ { "dropping-particle" : "", "family" : "Olston", "given" : "Christopher", "non-dropping-particle" : "", "parse-names" : false, "suffix" : "" }, { "dropping-particle" : "", "family" : "Najork", "given" : "Marc", "non-dropping-particle" : "", "parse-names" : false, "suffix" : "" } ], "container-title" : "Foundations and Trends\u00ae in Information Retrieval", "id" : "ITEM-1", "issue" : "3", "issued" : { "date-parts" : [ [ "2010" ] ] }, "page" : "175-246", "title" : "Web Crawling", "type" : "article-journal", "volume" : "4" }, "uris" : [ "http://www.mendeley.com/documents/?uuid=c045daef-d17b-4a7d-a7c6-3d395307fa29" ] } ], "mendeley" : { "formattedCitation" : "[2]", "plainTextFormattedCitation" : "[2]", "previouslyFormattedCitation" : "[2]" }, "properties" : { "noteIndex" : 0 }, "schema" : "https://github.com/citation-style-language/schema/raw/master/csl-citation.json" }</w:instrText>
      </w:r>
      <w:r w:rsidR="00330E3C">
        <w:rPr>
          <w:rFonts w:ascii="Times New Roman" w:hAnsi="Times New Roman" w:cs="Times New Roman"/>
          <w:sz w:val="26"/>
          <w:szCs w:val="26"/>
        </w:rPr>
        <w:fldChar w:fldCharType="separate"/>
      </w:r>
      <w:r w:rsidR="00330E3C" w:rsidRPr="00330E3C">
        <w:rPr>
          <w:rFonts w:ascii="Times New Roman" w:hAnsi="Times New Roman" w:cs="Times New Roman"/>
          <w:noProof/>
          <w:sz w:val="26"/>
          <w:szCs w:val="26"/>
        </w:rPr>
        <w:t>[2]</w:t>
      </w:r>
      <w:r w:rsidR="00330E3C">
        <w:rPr>
          <w:rFonts w:ascii="Times New Roman" w:hAnsi="Times New Roman" w:cs="Times New Roman"/>
          <w:sz w:val="26"/>
          <w:szCs w:val="26"/>
        </w:rPr>
        <w:fldChar w:fldCharType="end"/>
      </w:r>
      <w:r>
        <w:rPr>
          <w:rFonts w:ascii="Times New Roman" w:hAnsi="Times New Roman" w:cs="Times New Roman"/>
          <w:sz w:val="26"/>
          <w:szCs w:val="26"/>
        </w:rPr>
        <w:t>: được biết đến với tên gọi là Spider hay Bot là công cụ giúp Search Engine thu thập dữ liệu của một trang web bất kì, bao gồm thông tin nội dung văn bản, hình ảnh, video về trang web</w:t>
      </w:r>
    </w:p>
    <w:p w:rsidR="00334CDA" w:rsidRDefault="00334CDA" w:rsidP="00C50D54">
      <w:pPr>
        <w:pStyle w:val="ListParagraph"/>
        <w:numPr>
          <w:ilvl w:val="1"/>
          <w:numId w:val="5"/>
        </w:numPr>
        <w:spacing w:line="360" w:lineRule="auto"/>
        <w:jc w:val="both"/>
        <w:rPr>
          <w:rFonts w:ascii="Times New Roman" w:hAnsi="Times New Roman" w:cs="Times New Roman"/>
          <w:sz w:val="26"/>
          <w:szCs w:val="26"/>
        </w:rPr>
      </w:pPr>
      <w:r>
        <w:rPr>
          <w:rFonts w:ascii="Times New Roman" w:hAnsi="Times New Roman" w:cs="Times New Roman"/>
          <w:sz w:val="26"/>
          <w:szCs w:val="26"/>
        </w:rPr>
        <w:t>Công cụ lập chỉ mục – index</w:t>
      </w:r>
      <w:r w:rsidR="00330E3C">
        <w:rPr>
          <w:rFonts w:ascii="Times New Roman" w:hAnsi="Times New Roman" w:cs="Times New Roman"/>
          <w:sz w:val="26"/>
          <w:szCs w:val="26"/>
        </w:rPr>
        <w:fldChar w:fldCharType="begin" w:fldLock="1"/>
      </w:r>
      <w:r w:rsidR="00330E3C">
        <w:rPr>
          <w:rFonts w:ascii="Times New Roman" w:hAnsi="Times New Roman" w:cs="Times New Roman"/>
          <w:sz w:val="26"/>
          <w:szCs w:val="26"/>
        </w:rPr>
        <w:instrText>ADDIN CSL_CITATION { "citationItems" : [ { "id" : "ITEM-1", "itemData" : { "author" : [ { "dropping-particle" : "", "family" : "Beis", "given" : "J S", "non-dropping-particle" : "", "parse-names" : false, "suffix" : "" }, { "dropping-particle" : "", "family" : "Lowe", "given" : "D G", "non-dropping-particle" : "", "parse-names" : false, "suffix" : "" } ], "container-title" : "Proc. {CVPR}", "id" : "ITEM-1", "issued" : { "date-parts" : [ [ "1997" ] ] }, "title" : "Shape Indexing Using Approximate Nearest-Neighbour Search in High-Dimensional Spaces", "type" : "paper-conference" }, "uris" : [ "http://www.mendeley.com/documents/?uuid=db5bdafc-31d1-4ac4-bd7a-e45dd47bc41f" ] } ], "mendeley" : { "formattedCitation" : "[3]", "plainTextFormattedCitation" : "[3]", "previouslyFormattedCitation" : "[3]" }, "properties" : { "noteIndex" : 0 }, "schema" : "https://github.com/citation-style-language/schema/raw/master/csl-citation.json" }</w:instrText>
      </w:r>
      <w:r w:rsidR="00330E3C">
        <w:rPr>
          <w:rFonts w:ascii="Times New Roman" w:hAnsi="Times New Roman" w:cs="Times New Roman"/>
          <w:sz w:val="26"/>
          <w:szCs w:val="26"/>
        </w:rPr>
        <w:fldChar w:fldCharType="separate"/>
      </w:r>
      <w:r w:rsidR="00330E3C" w:rsidRPr="00330E3C">
        <w:rPr>
          <w:rFonts w:ascii="Times New Roman" w:hAnsi="Times New Roman" w:cs="Times New Roman"/>
          <w:noProof/>
          <w:sz w:val="26"/>
          <w:szCs w:val="26"/>
        </w:rPr>
        <w:t>[3]</w:t>
      </w:r>
      <w:r w:rsidR="00330E3C">
        <w:rPr>
          <w:rFonts w:ascii="Times New Roman" w:hAnsi="Times New Roman" w:cs="Times New Roman"/>
          <w:sz w:val="26"/>
          <w:szCs w:val="26"/>
        </w:rPr>
        <w:fldChar w:fldCharType="end"/>
      </w:r>
      <w:r>
        <w:rPr>
          <w:rFonts w:ascii="Times New Roman" w:hAnsi="Times New Roman" w:cs="Times New Roman"/>
          <w:sz w:val="26"/>
          <w:szCs w:val="26"/>
        </w:rPr>
        <w:t>: là công cụ thực hiện quá trình lưu trử nội dung tối ưu toàn bộ dữ liệu đã thu thập được, để có thể lưu trử dưới dạng dung lượng thấp nhưng truy cập nhanh, dữ liệu sẽ được mã hóa và lưu lại trong cơ sở dữ liệu gốc, giúp Search Engine không cần phải tìm nội dung trang web mà có thể dựa vào quá trình Index để giảm tối thiểu thời gian truy xuất và trả về kết quả nhanh nhất cho người dùng</w:t>
      </w:r>
    </w:p>
    <w:p w:rsidR="007C60E5" w:rsidRDefault="00334CDA" w:rsidP="00C50D54">
      <w:pPr>
        <w:pStyle w:val="ListParagraph"/>
        <w:numPr>
          <w:ilvl w:val="1"/>
          <w:numId w:val="5"/>
        </w:numPr>
        <w:spacing w:line="360" w:lineRule="auto"/>
        <w:jc w:val="both"/>
        <w:rPr>
          <w:rFonts w:ascii="Times New Roman" w:hAnsi="Times New Roman" w:cs="Times New Roman"/>
          <w:sz w:val="26"/>
          <w:szCs w:val="26"/>
        </w:rPr>
      </w:pPr>
      <w:r>
        <w:rPr>
          <w:rFonts w:ascii="Times New Roman" w:hAnsi="Times New Roman" w:cs="Times New Roman"/>
          <w:sz w:val="26"/>
          <w:szCs w:val="26"/>
        </w:rPr>
        <w:t>Công cụ trích xuất kết quả tìm kiếm: khi có một truy vấn của người dùng hệ thống sẽ tìm các tập văn bản thông qua Index để tìm được tất cả các kết quả công cụ truy xuất kết quả giúp lọc truy vấn nhằm giúp công cụ tìm kiếm đánh giá rỏ hơn về thông tin tìm kiếm và thông tin của người dùng. Từ đó tìm được kết quả sao cho phù hợp nhất đối với truy vấn</w:t>
      </w:r>
    </w:p>
    <w:p w:rsidR="00DF127F" w:rsidRDefault="007C60E5" w:rsidP="007C60E5">
      <w:pPr>
        <w:rPr>
          <w:rFonts w:ascii="Times New Roman" w:eastAsia="MS Mincho" w:hAnsi="Times New Roman" w:cs="Times New Roman"/>
          <w:color w:val="404040" w:themeColor="text1" w:themeTint="BF"/>
          <w:kern w:val="20"/>
          <w:sz w:val="26"/>
          <w:szCs w:val="26"/>
          <w14:ligatures w14:val="standard"/>
        </w:rPr>
      </w:pPr>
      <w:r>
        <w:rPr>
          <w:rFonts w:ascii="Times New Roman" w:hAnsi="Times New Roman" w:cs="Times New Roman"/>
          <w:sz w:val="26"/>
          <w:szCs w:val="26"/>
        </w:rPr>
        <w:br w:type="page"/>
      </w:r>
    </w:p>
    <w:p w:rsidR="007C60E5" w:rsidRPr="007C60E5" w:rsidRDefault="007C60E5" w:rsidP="007C60E5">
      <w:pPr>
        <w:rPr>
          <w:rFonts w:ascii="Times New Roman" w:eastAsia="MS Mincho" w:hAnsi="Times New Roman" w:cs="Times New Roman"/>
          <w:color w:val="404040" w:themeColor="text1" w:themeTint="BF"/>
          <w:kern w:val="20"/>
          <w:sz w:val="26"/>
          <w:szCs w:val="26"/>
          <w14:ligatures w14:val="standard"/>
        </w:rPr>
      </w:pPr>
    </w:p>
    <w:p w:rsidR="00E81302" w:rsidRPr="0083419B" w:rsidRDefault="00E81302" w:rsidP="0083419B">
      <w:pPr>
        <w:pStyle w:val="ListParagraph"/>
        <w:numPr>
          <w:ilvl w:val="0"/>
          <w:numId w:val="6"/>
        </w:numPr>
        <w:spacing w:line="360" w:lineRule="auto"/>
        <w:jc w:val="both"/>
        <w:outlineLvl w:val="1"/>
        <w:rPr>
          <w:rFonts w:ascii="Times New Roman" w:hAnsi="Times New Roman" w:cs="Times New Roman"/>
          <w:b/>
          <w:sz w:val="26"/>
          <w:szCs w:val="26"/>
        </w:rPr>
      </w:pPr>
      <w:bookmarkStart w:id="5" w:name="_Toc485508098"/>
      <w:r w:rsidRPr="0083419B">
        <w:rPr>
          <w:rFonts w:ascii="Times New Roman" w:hAnsi="Times New Roman" w:cs="Times New Roman"/>
          <w:b/>
          <w:sz w:val="26"/>
          <w:szCs w:val="26"/>
        </w:rPr>
        <w:t>Mô hình IR – information retreival</w:t>
      </w:r>
      <w:bookmarkEnd w:id="5"/>
    </w:p>
    <w:p w:rsidR="00E81302" w:rsidRPr="0083419B" w:rsidRDefault="00F25247" w:rsidP="0083419B">
      <w:pPr>
        <w:pStyle w:val="ListParagraph"/>
        <w:numPr>
          <w:ilvl w:val="1"/>
          <w:numId w:val="6"/>
        </w:numPr>
        <w:spacing w:line="360" w:lineRule="auto"/>
        <w:jc w:val="both"/>
        <w:outlineLvl w:val="2"/>
        <w:rPr>
          <w:rFonts w:ascii="Times New Roman" w:hAnsi="Times New Roman" w:cs="Times New Roman"/>
          <w:b/>
          <w:sz w:val="26"/>
          <w:szCs w:val="26"/>
        </w:rPr>
      </w:pPr>
      <w:bookmarkStart w:id="6" w:name="_Toc485508099"/>
      <w:r w:rsidRPr="0083419B">
        <w:rPr>
          <w:rFonts w:ascii="Times New Roman" w:hAnsi="Times New Roman" w:cs="Times New Roman"/>
          <w:b/>
          <w:sz w:val="26"/>
          <w:szCs w:val="26"/>
        </w:rPr>
        <w:t>Mô hình Boolean</w:t>
      </w:r>
      <w:r w:rsidR="00330E3C">
        <w:rPr>
          <w:rFonts w:ascii="Times New Roman" w:hAnsi="Times New Roman" w:cs="Times New Roman"/>
          <w:b/>
          <w:sz w:val="26"/>
          <w:szCs w:val="26"/>
        </w:rPr>
        <w:fldChar w:fldCharType="begin" w:fldLock="1"/>
      </w:r>
      <w:r w:rsidR="00330E3C">
        <w:rPr>
          <w:rFonts w:ascii="Times New Roman" w:hAnsi="Times New Roman" w:cs="Times New Roman"/>
          <w:b/>
          <w:sz w:val="26"/>
          <w:szCs w:val="26"/>
        </w:rPr>
        <w:instrText>ADDIN CSL_CITATION { "citationItems" : [ { "id" : "ITEM-1", "itemData" : { "author" : [ { "dropping-particle" : "", "family" : "Quick", "given" : "Westlawnext", "non-dropping-particle" : "", "parse-names" : false, "suffix" : "" }, { "dropping-particle" : "", "family" : "Guide", "given" : "Reference", "non-dropping-particle" : "", "parse-names" : false, "suffix" : "" }, { "dropping-particle" : "", "family" : "Terms", "given" : "Using", "non-dropping-particle" : "", "parse-names" : false, "suffix" : "" } ], "id" : "ITEM-1", "issue" : "Figure 1", "issued" : { "date-parts" : [ [ "0" ] ] }, "page" : "1-4", "title" : "Searching with Boolean Terms and Connectors", "type" : "article-journal" }, "uris" : [ "http://www.mendeley.com/documents/?uuid=e003c52f-8887-4357-b4f7-7f4c5e158909" ] } ], "mendeley" : { "formattedCitation" : "[1]", "plainTextFormattedCitation" : "[1]", "previouslyFormattedCitation" : "[1]" }, "properties" : { "noteIndex" : 0 }, "schema" : "https://github.com/citation-style-language/schema/raw/master/csl-citation.json" }</w:instrText>
      </w:r>
      <w:r w:rsidR="00330E3C">
        <w:rPr>
          <w:rFonts w:ascii="Times New Roman" w:hAnsi="Times New Roman" w:cs="Times New Roman"/>
          <w:b/>
          <w:sz w:val="26"/>
          <w:szCs w:val="26"/>
        </w:rPr>
        <w:fldChar w:fldCharType="separate"/>
      </w:r>
      <w:r w:rsidR="00330E3C" w:rsidRPr="00330E3C">
        <w:rPr>
          <w:rFonts w:ascii="Times New Roman" w:hAnsi="Times New Roman" w:cs="Times New Roman"/>
          <w:noProof/>
          <w:sz w:val="26"/>
          <w:szCs w:val="26"/>
        </w:rPr>
        <w:t>[1]</w:t>
      </w:r>
      <w:bookmarkEnd w:id="6"/>
      <w:r w:rsidR="00330E3C">
        <w:rPr>
          <w:rFonts w:ascii="Times New Roman" w:hAnsi="Times New Roman" w:cs="Times New Roman"/>
          <w:b/>
          <w:sz w:val="26"/>
          <w:szCs w:val="26"/>
        </w:rPr>
        <w:fldChar w:fldCharType="end"/>
      </w:r>
    </w:p>
    <w:p w:rsidR="00F25247" w:rsidRDefault="00F25247" w:rsidP="00F25247">
      <w:pPr>
        <w:pStyle w:val="ListParagraph"/>
        <w:spacing w:line="360" w:lineRule="auto"/>
        <w:ind w:left="1440" w:firstLine="0"/>
        <w:jc w:val="both"/>
        <w:rPr>
          <w:rFonts w:ascii="Times New Roman" w:hAnsi="Times New Roman" w:cs="Times New Roman"/>
          <w:sz w:val="26"/>
          <w:szCs w:val="26"/>
        </w:rPr>
      </w:pPr>
      <w:r>
        <w:rPr>
          <w:rFonts w:ascii="Times New Roman" w:hAnsi="Times New Roman" w:cs="Times New Roman"/>
          <w:sz w:val="26"/>
          <w:szCs w:val="26"/>
        </w:rPr>
        <w:t>Mô hình biễu diễn vector với hàm f cho ra giá trị rời rạc và duy nhất hai giá trị đúng và sai (true và false, hoặc 0 và 1) gọi là mô hình boolean.</w:t>
      </w:r>
    </w:p>
    <w:p w:rsidR="00F25247" w:rsidRDefault="00F25247" w:rsidP="00F25247">
      <w:pPr>
        <w:pStyle w:val="ListParagraph"/>
        <w:spacing w:line="360" w:lineRule="auto"/>
        <w:ind w:left="1440" w:firstLine="0"/>
        <w:jc w:val="both"/>
        <w:rPr>
          <w:rFonts w:ascii="Times New Roman" w:hAnsi="Times New Roman" w:cs="Times New Roman"/>
          <w:sz w:val="26"/>
          <w:szCs w:val="26"/>
        </w:rPr>
      </w:pPr>
      <w:r>
        <w:rPr>
          <w:rFonts w:ascii="Times New Roman" w:hAnsi="Times New Roman" w:cs="Times New Roman"/>
          <w:sz w:val="26"/>
          <w:szCs w:val="26"/>
        </w:rPr>
        <w:t>Mô hình Boolean được xác định như sau: giả sử có một cơ sở dử liệu gồm m văn bản, D = {</w:t>
      </w:r>
      <m:oMath>
        <m:sSub>
          <m:sSubPr>
            <m:ctrlPr>
              <w:rPr>
                <w:rFonts w:ascii="Cambria Math" w:hAnsi="Cambria Math" w:cs="Times New Roman"/>
                <w:i/>
                <w:sz w:val="26"/>
                <w:szCs w:val="26"/>
              </w:rPr>
            </m:ctrlPr>
          </m:sSubPr>
          <m:e>
            <m:r>
              <w:rPr>
                <w:rFonts w:ascii="Cambria Math" w:hAnsi="Cambria Math" w:cs="Times New Roman"/>
                <w:sz w:val="26"/>
                <w:szCs w:val="26"/>
              </w:rPr>
              <m:t>d</m:t>
            </m:r>
          </m:e>
          <m:sub>
            <m:r>
              <w:rPr>
                <w:rFonts w:ascii="Cambria Math" w:hAnsi="Cambria Math" w:cs="Times New Roman"/>
                <w:sz w:val="26"/>
                <w:szCs w:val="26"/>
              </w:rPr>
              <m:t>1</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d</m:t>
            </m:r>
          </m:e>
          <m:sub>
            <m:r>
              <w:rPr>
                <w:rFonts w:ascii="Cambria Math" w:hAnsi="Cambria Math" w:cs="Times New Roman"/>
                <w:sz w:val="26"/>
                <w:szCs w:val="26"/>
              </w:rPr>
              <m:t>2</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d</m:t>
            </m:r>
          </m:e>
          <m:sub>
            <m:r>
              <w:rPr>
                <w:rFonts w:ascii="Cambria Math" w:hAnsi="Cambria Math" w:cs="Times New Roman"/>
                <w:sz w:val="26"/>
                <w:szCs w:val="26"/>
              </w:rPr>
              <m:t>3</m:t>
            </m:r>
          </m:sub>
        </m:sSub>
        <m:r>
          <w:rPr>
            <w:rFonts w:ascii="Cambria Math" w:hAnsi="Cambria Math" w:cs="Times New Roman"/>
            <w:sz w:val="26"/>
            <w:szCs w:val="26"/>
          </w:rPr>
          <m:t>….</m:t>
        </m:r>
      </m:oMath>
      <w:r>
        <w:rPr>
          <w:rFonts w:ascii="Times New Roman" w:hAnsi="Times New Roman" w:cs="Times New Roman"/>
          <w:sz w:val="26"/>
          <w:szCs w:val="26"/>
        </w:rPr>
        <w:t>} mỗi  văn bản được biểu diện dưới dạng một vector gồm n từ khóa T ={</w:t>
      </w:r>
      <m:oMath>
        <m:sSub>
          <m:sSubPr>
            <m:ctrlPr>
              <w:rPr>
                <w:rFonts w:ascii="Cambria Math" w:hAnsi="Cambria Math" w:cs="Times New Roman"/>
                <w:i/>
                <w:sz w:val="26"/>
                <w:szCs w:val="26"/>
              </w:rPr>
            </m:ctrlPr>
          </m:sSubPr>
          <m:e>
            <m:r>
              <w:rPr>
                <w:rFonts w:ascii="Cambria Math" w:hAnsi="Cambria Math" w:cs="Times New Roman"/>
                <w:sz w:val="26"/>
                <w:szCs w:val="26"/>
              </w:rPr>
              <m:t>t</m:t>
            </m:r>
          </m:e>
          <m:sub>
            <m:r>
              <w:rPr>
                <w:rFonts w:ascii="Cambria Math" w:hAnsi="Cambria Math" w:cs="Times New Roman"/>
                <w:sz w:val="26"/>
                <w:szCs w:val="26"/>
              </w:rPr>
              <m:t>1</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t</m:t>
            </m:r>
          </m:e>
          <m:sub>
            <m:r>
              <w:rPr>
                <w:rFonts w:ascii="Cambria Math" w:hAnsi="Cambria Math" w:cs="Times New Roman"/>
                <w:sz w:val="26"/>
                <w:szCs w:val="26"/>
              </w:rPr>
              <m:t>2</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t</m:t>
            </m:r>
          </m:e>
          <m:sub>
            <m:r>
              <w:rPr>
                <w:rFonts w:ascii="Cambria Math" w:hAnsi="Cambria Math" w:cs="Times New Roman"/>
                <w:sz w:val="26"/>
                <w:szCs w:val="26"/>
              </w:rPr>
              <m:t>n</m:t>
            </m:r>
          </m:sub>
        </m:sSub>
      </m:oMath>
      <w:r>
        <w:rPr>
          <w:rFonts w:ascii="Times New Roman" w:hAnsi="Times New Roman" w:cs="Times New Roman"/>
          <w:sz w:val="26"/>
          <w:szCs w:val="26"/>
        </w:rPr>
        <w:t xml:space="preserve">}. Gọi </w:t>
      </w:r>
      <m:oMath>
        <m:r>
          <w:rPr>
            <w:rFonts w:ascii="Cambria Math" w:hAnsi="Cambria Math" w:cs="Times New Roman"/>
            <w:sz w:val="26"/>
            <w:szCs w:val="26"/>
          </w:rPr>
          <m:t>W=</m:t>
        </m:r>
        <m:d>
          <m:dPr>
            <m:begChr m:val="{"/>
            <m:endChr m:val="}"/>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w</m:t>
                </m:r>
              </m:e>
              <m:sub>
                <m:r>
                  <w:rPr>
                    <w:rFonts w:ascii="Cambria Math" w:hAnsi="Cambria Math" w:cs="Times New Roman"/>
                    <w:sz w:val="26"/>
                    <w:szCs w:val="26"/>
                  </w:rPr>
                  <m:t>ij</m:t>
                </m:r>
              </m:sub>
            </m:sSub>
          </m:e>
        </m:d>
      </m:oMath>
      <w:r>
        <w:rPr>
          <w:rFonts w:ascii="Times New Roman" w:hAnsi="Times New Roman" w:cs="Times New Roman"/>
          <w:sz w:val="26"/>
          <w:szCs w:val="26"/>
        </w:rPr>
        <w:t xml:space="preserve"> là ma trận trọng số, trong đó </w:t>
      </w:r>
      <m:oMath>
        <m:sSub>
          <m:sSubPr>
            <m:ctrlPr>
              <w:rPr>
                <w:rFonts w:ascii="Cambria Math" w:hAnsi="Cambria Math" w:cs="Times New Roman"/>
                <w:i/>
                <w:sz w:val="26"/>
                <w:szCs w:val="26"/>
              </w:rPr>
            </m:ctrlPr>
          </m:sSubPr>
          <m:e>
            <m:r>
              <w:rPr>
                <w:rFonts w:ascii="Cambria Math" w:hAnsi="Cambria Math" w:cs="Times New Roman"/>
                <w:sz w:val="26"/>
                <w:szCs w:val="26"/>
              </w:rPr>
              <m:t>w</m:t>
            </m:r>
          </m:e>
          <m:sub>
            <m:r>
              <w:rPr>
                <w:rFonts w:ascii="Cambria Math" w:hAnsi="Cambria Math" w:cs="Times New Roman"/>
                <w:sz w:val="26"/>
                <w:szCs w:val="26"/>
              </w:rPr>
              <m:t>ij</m:t>
            </m:r>
          </m:sub>
        </m:sSub>
      </m:oMath>
      <w:r>
        <w:rPr>
          <w:rFonts w:ascii="Times New Roman" w:hAnsi="Times New Roman" w:cs="Times New Roman"/>
          <w:sz w:val="26"/>
          <w:szCs w:val="26"/>
        </w:rPr>
        <w:t xml:space="preserve"> là giá trị trọng số của từ khóa </w:t>
      </w:r>
      <m:oMath>
        <m:sSub>
          <m:sSubPr>
            <m:ctrlPr>
              <w:rPr>
                <w:rFonts w:ascii="Cambria Math" w:hAnsi="Cambria Math" w:cs="Times New Roman"/>
                <w:i/>
                <w:sz w:val="26"/>
                <w:szCs w:val="26"/>
              </w:rPr>
            </m:ctrlPr>
          </m:sSubPr>
          <m:e>
            <m:r>
              <w:rPr>
                <w:rFonts w:ascii="Cambria Math" w:hAnsi="Cambria Math" w:cs="Times New Roman"/>
                <w:sz w:val="26"/>
                <w:szCs w:val="26"/>
              </w:rPr>
              <m:t>t</m:t>
            </m:r>
          </m:e>
          <m:sub>
            <m:r>
              <w:rPr>
                <w:rFonts w:ascii="Cambria Math" w:hAnsi="Cambria Math" w:cs="Times New Roman"/>
                <w:sz w:val="26"/>
                <w:szCs w:val="26"/>
              </w:rPr>
              <m:t>i</m:t>
            </m:r>
          </m:sub>
        </m:sSub>
      </m:oMath>
      <w:r>
        <w:rPr>
          <w:rFonts w:ascii="Times New Roman" w:hAnsi="Times New Roman" w:cs="Times New Roman"/>
          <w:sz w:val="26"/>
          <w:szCs w:val="26"/>
        </w:rPr>
        <w:t xml:space="preserve"> trong văn bản </w:t>
      </w:r>
      <m:oMath>
        <m:sSub>
          <m:sSubPr>
            <m:ctrlPr>
              <w:rPr>
                <w:rFonts w:ascii="Cambria Math" w:hAnsi="Cambria Math" w:cs="Times New Roman"/>
                <w:i/>
                <w:sz w:val="26"/>
                <w:szCs w:val="26"/>
              </w:rPr>
            </m:ctrlPr>
          </m:sSubPr>
          <m:e>
            <m:r>
              <w:rPr>
                <w:rFonts w:ascii="Cambria Math" w:hAnsi="Cambria Math" w:cs="Times New Roman"/>
                <w:sz w:val="26"/>
                <w:szCs w:val="26"/>
              </w:rPr>
              <m:t>d</m:t>
            </m:r>
          </m:e>
          <m:sub>
            <m:r>
              <w:rPr>
                <w:rFonts w:ascii="Cambria Math" w:hAnsi="Cambria Math" w:cs="Times New Roman"/>
                <w:sz w:val="26"/>
                <w:szCs w:val="26"/>
              </w:rPr>
              <m:t>i</m:t>
            </m:r>
          </m:sub>
        </m:sSub>
      </m:oMath>
    </w:p>
    <w:p w:rsidR="00F25247" w:rsidRPr="0083419B" w:rsidRDefault="00F25247" w:rsidP="0083419B">
      <w:pPr>
        <w:pStyle w:val="ListParagraph"/>
        <w:numPr>
          <w:ilvl w:val="1"/>
          <w:numId w:val="6"/>
        </w:numPr>
        <w:spacing w:line="360" w:lineRule="auto"/>
        <w:jc w:val="both"/>
        <w:outlineLvl w:val="2"/>
        <w:rPr>
          <w:rFonts w:ascii="Times New Roman" w:hAnsi="Times New Roman" w:cs="Times New Roman"/>
          <w:b/>
          <w:sz w:val="26"/>
          <w:szCs w:val="26"/>
        </w:rPr>
      </w:pPr>
      <w:bookmarkStart w:id="7" w:name="_Toc485508100"/>
      <w:r w:rsidRPr="0083419B">
        <w:rPr>
          <w:rFonts w:ascii="Times New Roman" w:hAnsi="Times New Roman" w:cs="Times New Roman"/>
          <w:b/>
          <w:sz w:val="26"/>
          <w:szCs w:val="26"/>
        </w:rPr>
        <w:t>Mô hình Vector Space</w:t>
      </w:r>
      <w:r w:rsidR="00330E3C">
        <w:rPr>
          <w:rFonts w:ascii="Times New Roman" w:hAnsi="Times New Roman" w:cs="Times New Roman"/>
          <w:b/>
          <w:sz w:val="26"/>
          <w:szCs w:val="26"/>
        </w:rPr>
        <w:fldChar w:fldCharType="begin" w:fldLock="1"/>
      </w:r>
      <w:r w:rsidR="00330E3C">
        <w:rPr>
          <w:rFonts w:ascii="Times New Roman" w:hAnsi="Times New Roman" w:cs="Times New Roman"/>
          <w:b/>
          <w:sz w:val="26"/>
          <w:szCs w:val="26"/>
        </w:rPr>
        <w:instrText>ADDIN CSL_CITATION { "citationItems" : [ { "id" : "ITEM-1", "itemData" : { "author" : [ { "dropping-particle" : "", "family" : "Space", "given" : "Vector", "non-dropping-particle" : "", "parse-names" : false, "suffix" : "" }, { "dropping-particle" : "", "family" : "Engine", "given" : "Search", "non-dropping-particle" : "", "parse-names" : false, "suffix" : "" }, { "dropping-particle" : "", "family" : "Coordinates", "given" : "Cartesian", "non-dropping-particle" : "", "parse-names" : false, "suffix" : "" } ], "id" : "ITEM-1", "issued" : { "date-parts" : [ [ "2004" ] ] }, "page" : "1-6", "title" : "Basic Vector Space Search Engine Theory", "type" : "article-journal" }, "uris" : [ "http://www.mendeley.com/documents/?uuid=60b70427-abdd-4754-916b-f712400340cd" ] } ], "mendeley" : { "formattedCitation" : "[4]", "plainTextFormattedCitation" : "[4]", "previouslyFormattedCitation" : "[4]" }, "properties" : { "noteIndex" : 0 }, "schema" : "https://github.com/citation-style-language/schema/raw/master/csl-citation.json" }</w:instrText>
      </w:r>
      <w:r w:rsidR="00330E3C">
        <w:rPr>
          <w:rFonts w:ascii="Times New Roman" w:hAnsi="Times New Roman" w:cs="Times New Roman"/>
          <w:b/>
          <w:sz w:val="26"/>
          <w:szCs w:val="26"/>
        </w:rPr>
        <w:fldChar w:fldCharType="separate"/>
      </w:r>
      <w:r w:rsidR="00330E3C" w:rsidRPr="00330E3C">
        <w:rPr>
          <w:rFonts w:ascii="Times New Roman" w:hAnsi="Times New Roman" w:cs="Times New Roman"/>
          <w:noProof/>
          <w:sz w:val="26"/>
          <w:szCs w:val="26"/>
        </w:rPr>
        <w:t>[4]</w:t>
      </w:r>
      <w:bookmarkEnd w:id="7"/>
      <w:r w:rsidR="00330E3C">
        <w:rPr>
          <w:rFonts w:ascii="Times New Roman" w:hAnsi="Times New Roman" w:cs="Times New Roman"/>
          <w:b/>
          <w:sz w:val="26"/>
          <w:szCs w:val="26"/>
        </w:rPr>
        <w:fldChar w:fldCharType="end"/>
      </w:r>
    </w:p>
    <w:p w:rsidR="00F25247" w:rsidRDefault="00F25247" w:rsidP="00F25247">
      <w:pPr>
        <w:pStyle w:val="ListParagraph"/>
        <w:spacing w:line="360" w:lineRule="auto"/>
        <w:ind w:left="1440" w:firstLine="0"/>
        <w:jc w:val="both"/>
        <w:rPr>
          <w:rFonts w:ascii="Times New Roman" w:hAnsi="Times New Roman" w:cs="Times New Roman"/>
          <w:sz w:val="26"/>
          <w:szCs w:val="26"/>
        </w:rPr>
      </w:pPr>
      <w:r>
        <w:rPr>
          <w:rFonts w:ascii="Times New Roman" w:hAnsi="Times New Roman" w:cs="Times New Roman"/>
          <w:sz w:val="26"/>
          <w:szCs w:val="26"/>
        </w:rPr>
        <w:t>Vector Space Là mô hình đại số thể hiện thông tin văn bản như một vector, các phần tử của vector này thể hiện mức độ quan trọng của một từ và cả sự xuất hiện hay không xuất hiện của nó trong một tài liệu</w:t>
      </w:r>
    </w:p>
    <w:p w:rsidR="00F25247" w:rsidRDefault="00F25247" w:rsidP="00F25247">
      <w:pPr>
        <w:pStyle w:val="ListParagraph"/>
        <w:spacing w:line="360" w:lineRule="auto"/>
        <w:ind w:left="1440" w:firstLine="0"/>
        <w:jc w:val="both"/>
        <w:rPr>
          <w:rFonts w:ascii="Times New Roman" w:hAnsi="Times New Roman" w:cs="Times New Roman"/>
          <w:sz w:val="26"/>
          <w:szCs w:val="26"/>
        </w:rPr>
      </w:pPr>
      <w:r>
        <w:rPr>
          <w:rFonts w:ascii="Times New Roman" w:hAnsi="Times New Roman" w:cs="Times New Roman"/>
          <w:sz w:val="26"/>
          <w:szCs w:val="26"/>
        </w:rPr>
        <w:t>Mô hình này biễu diễn văn bản như những điễm không gian Eclid n – chiều, mỗi chiều tương ứng với một từ trong tập hợp các từ</w:t>
      </w:r>
      <w:r w:rsidR="009B3A80">
        <w:rPr>
          <w:rFonts w:ascii="Times New Roman" w:hAnsi="Times New Roman" w:cs="Times New Roman"/>
          <w:sz w:val="26"/>
          <w:szCs w:val="26"/>
        </w:rPr>
        <w:t>. Phần tử thứ i trong vector cho biết số lần từ thứ I xuất hiện trong văn bản đó. Sự tương đồng hai văn bản được định nghĩa là khoảng cách giữa các điểm, hoặc là góc giữa các vector trong không gian</w:t>
      </w:r>
      <w:r>
        <w:rPr>
          <w:rFonts w:ascii="Times New Roman" w:hAnsi="Times New Roman" w:cs="Times New Roman"/>
          <w:sz w:val="26"/>
          <w:szCs w:val="26"/>
        </w:rPr>
        <w:t xml:space="preserve"> </w:t>
      </w:r>
    </w:p>
    <w:p w:rsidR="00C50D54" w:rsidRPr="00C50D54" w:rsidRDefault="00AB535A" w:rsidP="00C50D54">
      <w:pPr>
        <w:pStyle w:val="ListParagraph"/>
        <w:numPr>
          <w:ilvl w:val="1"/>
          <w:numId w:val="6"/>
        </w:numPr>
        <w:spacing w:line="360" w:lineRule="auto"/>
        <w:jc w:val="both"/>
        <w:rPr>
          <w:rFonts w:ascii="Times New Roman" w:hAnsi="Times New Roman" w:cs="Times New Roman"/>
          <w:b/>
          <w:sz w:val="26"/>
          <w:szCs w:val="26"/>
        </w:rPr>
      </w:pPr>
      <w:r w:rsidRPr="006A398E">
        <w:rPr>
          <w:rFonts w:ascii="Times New Roman" w:hAnsi="Times New Roman" w:cs="Times New Roman"/>
          <w:noProof/>
          <w:sz w:val="26"/>
          <w:szCs w:val="26"/>
          <w:lang w:eastAsia="en-US"/>
        </w:rPr>
        <w:drawing>
          <wp:anchor distT="0" distB="0" distL="114300" distR="114300" simplePos="0" relativeHeight="251742208" behindDoc="0" locked="0" layoutInCell="1" allowOverlap="1" wp14:anchorId="7E50B1C7" wp14:editId="78C120C4">
            <wp:simplePos x="0" y="0"/>
            <wp:positionH relativeFrom="margin">
              <wp:align>center</wp:align>
            </wp:positionH>
            <wp:positionV relativeFrom="paragraph">
              <wp:posOffset>276860</wp:posOffset>
            </wp:positionV>
            <wp:extent cx="5015353" cy="2034540"/>
            <wp:effectExtent l="0" t="0" r="0" b="3810"/>
            <wp:wrapTopAndBottom/>
            <wp:docPr id="10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015353" cy="2034540"/>
                    </a:xfrm>
                    <a:prstGeom prst="rect">
                      <a:avLst/>
                    </a:prstGeom>
                  </pic:spPr>
                </pic:pic>
              </a:graphicData>
            </a:graphic>
          </wp:anchor>
        </w:drawing>
      </w:r>
      <w:r w:rsidR="00C50D54" w:rsidRPr="00C50D54">
        <w:rPr>
          <w:rFonts w:ascii="Times New Roman" w:hAnsi="Times New Roman" w:cs="Times New Roman"/>
          <w:b/>
          <w:sz w:val="26"/>
          <w:szCs w:val="26"/>
        </w:rPr>
        <w:t>Mô hình chương trình</w:t>
      </w:r>
    </w:p>
    <w:p w:rsidR="00334CDA" w:rsidRPr="003D069E" w:rsidRDefault="003D069E" w:rsidP="003D069E">
      <w:pPr>
        <w:pStyle w:val="Caption"/>
        <w:jc w:val="center"/>
        <w:rPr>
          <w:rFonts w:ascii="Times New Roman" w:eastAsia="MS Mincho" w:hAnsi="Times New Roman" w:cs="Times New Roman"/>
          <w:color w:val="404040" w:themeColor="text1" w:themeTint="BF"/>
          <w:kern w:val="20"/>
          <w:sz w:val="26"/>
          <w:szCs w:val="26"/>
          <w14:ligatures w14:val="standard"/>
        </w:rPr>
      </w:pPr>
      <w:bookmarkStart w:id="8" w:name="_Toc485508004"/>
      <w:r w:rsidRPr="003D069E">
        <w:rPr>
          <w:sz w:val="26"/>
          <w:szCs w:val="26"/>
        </w:rPr>
        <w:t xml:space="preserve">Hình </w:t>
      </w:r>
      <w:r w:rsidRPr="003D069E">
        <w:rPr>
          <w:sz w:val="26"/>
          <w:szCs w:val="26"/>
        </w:rPr>
        <w:fldChar w:fldCharType="begin"/>
      </w:r>
      <w:r w:rsidRPr="003D069E">
        <w:rPr>
          <w:sz w:val="26"/>
          <w:szCs w:val="26"/>
        </w:rPr>
        <w:instrText xml:space="preserve"> SEQ Hình \* ARABIC </w:instrText>
      </w:r>
      <w:r w:rsidRPr="003D069E">
        <w:rPr>
          <w:sz w:val="26"/>
          <w:szCs w:val="26"/>
        </w:rPr>
        <w:fldChar w:fldCharType="separate"/>
      </w:r>
      <w:r w:rsidRPr="003D069E">
        <w:rPr>
          <w:noProof/>
          <w:sz w:val="26"/>
          <w:szCs w:val="26"/>
        </w:rPr>
        <w:t>1</w:t>
      </w:r>
      <w:r w:rsidRPr="003D069E">
        <w:rPr>
          <w:sz w:val="26"/>
          <w:szCs w:val="26"/>
        </w:rPr>
        <w:fldChar w:fldCharType="end"/>
      </w:r>
      <w:r w:rsidRPr="003D069E">
        <w:rPr>
          <w:sz w:val="26"/>
          <w:szCs w:val="26"/>
        </w:rPr>
        <w:t>: Mô hình chương trình</w:t>
      </w:r>
      <w:bookmarkEnd w:id="8"/>
      <w:r w:rsidR="00DF127F" w:rsidRPr="003D069E">
        <w:rPr>
          <w:rFonts w:ascii="Times New Roman" w:hAnsi="Times New Roman" w:cs="Times New Roman"/>
          <w:sz w:val="26"/>
          <w:szCs w:val="26"/>
        </w:rPr>
        <w:br w:type="page"/>
      </w:r>
    </w:p>
    <w:p w:rsidR="00DF127F" w:rsidRPr="00DF127F" w:rsidRDefault="00DF127F" w:rsidP="00DF127F">
      <w:pPr>
        <w:rPr>
          <w:rFonts w:ascii="Times New Roman" w:eastAsia="MS Mincho" w:hAnsi="Times New Roman" w:cs="Times New Roman"/>
          <w:color w:val="404040" w:themeColor="text1" w:themeTint="BF"/>
          <w:kern w:val="20"/>
          <w:sz w:val="26"/>
          <w:szCs w:val="26"/>
          <w14:ligatures w14:val="standard"/>
        </w:rPr>
      </w:pPr>
    </w:p>
    <w:p w:rsidR="00317E47" w:rsidRPr="00C50D54" w:rsidRDefault="00317E47" w:rsidP="0083419B">
      <w:pPr>
        <w:pStyle w:val="ListParagraph"/>
        <w:numPr>
          <w:ilvl w:val="0"/>
          <w:numId w:val="3"/>
        </w:numPr>
        <w:jc w:val="both"/>
        <w:outlineLvl w:val="0"/>
        <w:rPr>
          <w:rFonts w:ascii="Times New Roman" w:hAnsi="Times New Roman" w:cs="Times New Roman"/>
          <w:b/>
          <w:sz w:val="30"/>
          <w:szCs w:val="30"/>
        </w:rPr>
      </w:pPr>
      <w:bookmarkStart w:id="9" w:name="_Toc485508101"/>
      <w:r w:rsidRPr="00C50D54">
        <w:rPr>
          <w:rFonts w:ascii="Times New Roman" w:hAnsi="Times New Roman" w:cs="Times New Roman"/>
          <w:b/>
          <w:sz w:val="30"/>
          <w:szCs w:val="30"/>
        </w:rPr>
        <w:t>Crawler – Spider – Bot</w:t>
      </w:r>
      <w:bookmarkEnd w:id="9"/>
    </w:p>
    <w:p w:rsidR="00317E47" w:rsidRPr="0083419B" w:rsidRDefault="00317E47" w:rsidP="0083419B">
      <w:pPr>
        <w:pStyle w:val="ListParagraph"/>
        <w:numPr>
          <w:ilvl w:val="0"/>
          <w:numId w:val="7"/>
        </w:numPr>
        <w:spacing w:line="360" w:lineRule="auto"/>
        <w:jc w:val="both"/>
        <w:outlineLvl w:val="1"/>
        <w:rPr>
          <w:rFonts w:ascii="Times New Roman" w:hAnsi="Times New Roman" w:cs="Times New Roman"/>
          <w:b/>
          <w:sz w:val="26"/>
          <w:szCs w:val="26"/>
        </w:rPr>
      </w:pPr>
      <w:bookmarkStart w:id="10" w:name="_Toc485508102"/>
      <w:r w:rsidRPr="0083419B">
        <w:rPr>
          <w:rFonts w:ascii="Times New Roman" w:hAnsi="Times New Roman" w:cs="Times New Roman"/>
          <w:b/>
          <w:sz w:val="26"/>
          <w:szCs w:val="26"/>
        </w:rPr>
        <w:t>Khái niệm</w:t>
      </w:r>
      <w:bookmarkEnd w:id="10"/>
    </w:p>
    <w:p w:rsidR="00317E47" w:rsidRDefault="00317E47" w:rsidP="00DF127F">
      <w:pPr>
        <w:pStyle w:val="ListParagraph"/>
        <w:numPr>
          <w:ilvl w:val="0"/>
          <w:numId w:val="5"/>
        </w:numPr>
        <w:spacing w:line="360" w:lineRule="auto"/>
        <w:jc w:val="both"/>
        <w:rPr>
          <w:rFonts w:ascii="Times New Roman" w:hAnsi="Times New Roman" w:cs="Times New Roman"/>
          <w:color w:val="auto"/>
          <w:sz w:val="26"/>
          <w:szCs w:val="26"/>
        </w:rPr>
      </w:pPr>
      <w:r>
        <w:rPr>
          <w:rFonts w:ascii="Times New Roman" w:hAnsi="Times New Roman" w:cs="Times New Roman"/>
          <w:sz w:val="26"/>
          <w:szCs w:val="26"/>
        </w:rPr>
        <w:t xml:space="preserve">Crawler, Spider hay Bot là thuật ngữ chỉ đến các phần mềm hay công cụ dùng để </w:t>
      </w:r>
      <w:r w:rsidRPr="00317E47">
        <w:rPr>
          <w:rFonts w:ascii="Times New Roman" w:hAnsi="Times New Roman" w:cs="Times New Roman"/>
          <w:sz w:val="26"/>
          <w:szCs w:val="26"/>
        </w:rPr>
        <w:t xml:space="preserve">thu thập dữ liệu cho các công cụ tìm kiếm, phần mềm này có thể thông nhập vào </w:t>
      </w:r>
      <w:r w:rsidRPr="00DF127F">
        <w:rPr>
          <w:rFonts w:ascii="Times New Roman" w:hAnsi="Times New Roman" w:cs="Times New Roman"/>
          <w:color w:val="auto"/>
          <w:sz w:val="26"/>
          <w:szCs w:val="26"/>
        </w:rPr>
        <w:t>website một cách có hệ thống, nhằm thu thập thông tin</w:t>
      </w:r>
    </w:p>
    <w:p w:rsidR="007C60E5" w:rsidRDefault="007C60E5" w:rsidP="00DF127F">
      <w:pPr>
        <w:pStyle w:val="ListParagraph"/>
        <w:numPr>
          <w:ilvl w:val="0"/>
          <w:numId w:val="5"/>
        </w:numPr>
        <w:spacing w:line="360" w:lineRule="auto"/>
        <w:jc w:val="both"/>
        <w:rPr>
          <w:rFonts w:ascii="Times New Roman" w:hAnsi="Times New Roman" w:cs="Times New Roman"/>
          <w:sz w:val="26"/>
          <w:szCs w:val="26"/>
        </w:rPr>
      </w:pPr>
      <w:r>
        <w:rPr>
          <w:rFonts w:ascii="Times New Roman" w:hAnsi="Times New Roman" w:cs="Times New Roman"/>
          <w:sz w:val="26"/>
          <w:szCs w:val="26"/>
        </w:rPr>
        <w:t>Giống như một virus nhằm đánh cắp dữ liệu từ các trang web từ những nội dung hiển thị trên nền web.</w:t>
      </w:r>
    </w:p>
    <w:p w:rsidR="007C60E5" w:rsidRDefault="007C60E5">
      <w:pPr>
        <w:rPr>
          <w:rFonts w:ascii="Times New Roman" w:eastAsia="MS Mincho" w:hAnsi="Times New Roman" w:cs="Times New Roman"/>
          <w:color w:val="404040" w:themeColor="text1" w:themeTint="BF"/>
          <w:kern w:val="20"/>
          <w:sz w:val="26"/>
          <w:szCs w:val="26"/>
          <w14:ligatures w14:val="standard"/>
        </w:rPr>
      </w:pPr>
      <w:r>
        <w:rPr>
          <w:rFonts w:ascii="Times New Roman" w:hAnsi="Times New Roman" w:cs="Times New Roman"/>
          <w:sz w:val="26"/>
          <w:szCs w:val="26"/>
        </w:rPr>
        <w:br w:type="page"/>
      </w:r>
    </w:p>
    <w:p w:rsidR="007C60E5" w:rsidRPr="007C60E5" w:rsidRDefault="007C60E5" w:rsidP="007C60E5">
      <w:pPr>
        <w:spacing w:line="360" w:lineRule="auto"/>
        <w:jc w:val="both"/>
        <w:rPr>
          <w:rFonts w:ascii="Times New Roman" w:hAnsi="Times New Roman" w:cs="Times New Roman"/>
          <w:color w:val="auto"/>
          <w:sz w:val="26"/>
          <w:szCs w:val="26"/>
        </w:rPr>
      </w:pPr>
    </w:p>
    <w:p w:rsidR="00317E47" w:rsidRPr="0083419B" w:rsidRDefault="00317E47" w:rsidP="0083419B">
      <w:pPr>
        <w:pStyle w:val="ListParagraph"/>
        <w:numPr>
          <w:ilvl w:val="0"/>
          <w:numId w:val="7"/>
        </w:numPr>
        <w:spacing w:line="360" w:lineRule="auto"/>
        <w:jc w:val="both"/>
        <w:outlineLvl w:val="1"/>
        <w:rPr>
          <w:rFonts w:ascii="Times New Roman" w:hAnsi="Times New Roman" w:cs="Times New Roman"/>
          <w:b/>
          <w:color w:val="auto"/>
          <w:sz w:val="26"/>
          <w:szCs w:val="26"/>
        </w:rPr>
      </w:pPr>
      <w:bookmarkStart w:id="11" w:name="_Toc485508103"/>
      <w:r w:rsidRPr="0083419B">
        <w:rPr>
          <w:rFonts w:ascii="Times New Roman" w:hAnsi="Times New Roman" w:cs="Times New Roman"/>
          <w:b/>
          <w:color w:val="auto"/>
          <w:sz w:val="26"/>
          <w:szCs w:val="26"/>
        </w:rPr>
        <w:t>Hoạt động của Crawler</w:t>
      </w:r>
      <w:bookmarkEnd w:id="11"/>
    </w:p>
    <w:p w:rsidR="00317E47" w:rsidRPr="00DF127F" w:rsidRDefault="00317E47" w:rsidP="00DF127F">
      <w:pPr>
        <w:pStyle w:val="ListParagraph"/>
        <w:numPr>
          <w:ilvl w:val="0"/>
          <w:numId w:val="5"/>
        </w:numPr>
        <w:shd w:val="clear" w:color="auto" w:fill="FFFFFF"/>
        <w:spacing w:before="240" w:after="264" w:line="360" w:lineRule="auto"/>
        <w:jc w:val="both"/>
        <w:rPr>
          <w:rFonts w:ascii="Times New Roman" w:eastAsia="Times New Roman" w:hAnsi="Times New Roman" w:cs="Times New Roman"/>
          <w:color w:val="auto"/>
          <w:sz w:val="26"/>
          <w:szCs w:val="26"/>
          <w:lang w:eastAsia="en-US"/>
        </w:rPr>
      </w:pPr>
      <w:r w:rsidRPr="00DF127F">
        <w:rPr>
          <w:rFonts w:ascii="Times New Roman" w:eastAsia="Times New Roman" w:hAnsi="Times New Roman" w:cs="Times New Roman"/>
          <w:color w:val="auto"/>
          <w:sz w:val="26"/>
          <w:szCs w:val="26"/>
          <w:lang w:eastAsia="en-US"/>
        </w:rPr>
        <w:t>Web Crawler dùng để khám phá và tìm hiểu thông tin trên các trang website công khai hiện nay có trên trên mạng WWW. Các công cụ thu thập thông tin này sẽ lần lượt truy cập vào các trang web và dò theo từng liên kết trên các trang đó, giống như việc chúng ta duyệt từng nội dung trên trang. Bằng việc lần lượt đi từ liên kết này tới liên kết khác, chúng thu thập dữ liệu trên các trang và đem các dữ liệu đó về cho máy chủ Search Engine.</w:t>
      </w:r>
    </w:p>
    <w:p w:rsidR="00317E47" w:rsidRDefault="00317E47" w:rsidP="00DF127F">
      <w:pPr>
        <w:pStyle w:val="ListParagraph"/>
        <w:numPr>
          <w:ilvl w:val="0"/>
          <w:numId w:val="5"/>
        </w:numPr>
        <w:shd w:val="clear" w:color="auto" w:fill="FFFFFF"/>
        <w:spacing w:before="240" w:after="264" w:line="360" w:lineRule="auto"/>
        <w:jc w:val="both"/>
        <w:rPr>
          <w:rFonts w:ascii="Times New Roman" w:eastAsia="Times New Roman" w:hAnsi="Times New Roman" w:cs="Times New Roman"/>
          <w:color w:val="auto"/>
          <w:sz w:val="26"/>
          <w:szCs w:val="26"/>
          <w:lang w:eastAsia="en-US"/>
        </w:rPr>
      </w:pPr>
      <w:r w:rsidRPr="00DF127F">
        <w:rPr>
          <w:rFonts w:ascii="Times New Roman" w:eastAsia="Times New Roman" w:hAnsi="Times New Roman" w:cs="Times New Roman"/>
          <w:color w:val="auto"/>
          <w:sz w:val="26"/>
          <w:szCs w:val="26"/>
          <w:lang w:eastAsia="en-US"/>
        </w:rPr>
        <w:t>Web Crawler cũng đồng thời xác định được những trang web nào cần thu thập thông tin, tần suất cũng như số lượng trang cần tìm nạp từ mỗi trang web. Chúng hoạt động tự động và ít chịu sự can thiệp bởi con người. Sau khi thu thập đầy đủ dữ liệu của trang, các Crawler sẽ tổng hợp lại những dữ liệu đó với những dữ liệu ngoài trang như số lượng backlink trỏ đến website, lượng visits,… và gửi chúng về ngân hàng dữ liệu để tiến hành xét duyệt trước khi bắt đầu được index.</w:t>
      </w:r>
    </w:p>
    <w:p w:rsidR="00DF127F" w:rsidRDefault="00DF127F" w:rsidP="00DF127F">
      <w:pPr>
        <w:shd w:val="clear" w:color="auto" w:fill="FFFFFF"/>
        <w:spacing w:before="240" w:after="264" w:line="360" w:lineRule="auto"/>
        <w:jc w:val="both"/>
        <w:rPr>
          <w:rFonts w:ascii="Times New Roman" w:eastAsia="Times New Roman" w:hAnsi="Times New Roman" w:cs="Times New Roman"/>
          <w:color w:val="auto"/>
          <w:sz w:val="26"/>
          <w:szCs w:val="26"/>
          <w:lang w:eastAsia="en-US"/>
        </w:rPr>
      </w:pPr>
    </w:p>
    <w:p w:rsidR="00DF127F" w:rsidRDefault="00DF127F" w:rsidP="00DF127F">
      <w:pPr>
        <w:shd w:val="clear" w:color="auto" w:fill="FFFFFF"/>
        <w:spacing w:before="240" w:after="264" w:line="360" w:lineRule="auto"/>
        <w:jc w:val="both"/>
        <w:rPr>
          <w:rFonts w:ascii="Times New Roman" w:eastAsia="Times New Roman" w:hAnsi="Times New Roman" w:cs="Times New Roman"/>
          <w:color w:val="auto"/>
          <w:sz w:val="26"/>
          <w:szCs w:val="26"/>
          <w:lang w:eastAsia="en-US"/>
        </w:rPr>
      </w:pPr>
    </w:p>
    <w:p w:rsidR="00DF127F" w:rsidRDefault="00DF127F" w:rsidP="00DF127F">
      <w:pPr>
        <w:shd w:val="clear" w:color="auto" w:fill="FFFFFF"/>
        <w:spacing w:before="240" w:after="264" w:line="360" w:lineRule="auto"/>
        <w:jc w:val="both"/>
        <w:rPr>
          <w:rFonts w:ascii="Times New Roman" w:eastAsia="Times New Roman" w:hAnsi="Times New Roman" w:cs="Times New Roman"/>
          <w:color w:val="auto"/>
          <w:sz w:val="26"/>
          <w:szCs w:val="26"/>
          <w:lang w:eastAsia="en-US"/>
        </w:rPr>
      </w:pPr>
    </w:p>
    <w:p w:rsidR="00DF127F" w:rsidRDefault="00DF127F" w:rsidP="00DF127F">
      <w:pPr>
        <w:shd w:val="clear" w:color="auto" w:fill="FFFFFF"/>
        <w:spacing w:before="240" w:after="264" w:line="360" w:lineRule="auto"/>
        <w:jc w:val="both"/>
        <w:rPr>
          <w:rFonts w:ascii="Times New Roman" w:eastAsia="Times New Roman" w:hAnsi="Times New Roman" w:cs="Times New Roman"/>
          <w:color w:val="auto"/>
          <w:sz w:val="26"/>
          <w:szCs w:val="26"/>
          <w:lang w:eastAsia="en-US"/>
        </w:rPr>
      </w:pPr>
    </w:p>
    <w:p w:rsidR="00DF127F" w:rsidRDefault="00DF127F" w:rsidP="00DF127F">
      <w:pPr>
        <w:shd w:val="clear" w:color="auto" w:fill="FFFFFF"/>
        <w:spacing w:before="240" w:after="264" w:line="360" w:lineRule="auto"/>
        <w:jc w:val="both"/>
        <w:rPr>
          <w:rFonts w:ascii="Times New Roman" w:eastAsia="Times New Roman" w:hAnsi="Times New Roman" w:cs="Times New Roman"/>
          <w:color w:val="auto"/>
          <w:sz w:val="26"/>
          <w:szCs w:val="26"/>
          <w:lang w:eastAsia="en-US"/>
        </w:rPr>
      </w:pPr>
    </w:p>
    <w:p w:rsidR="00DF127F" w:rsidRPr="00DF127F" w:rsidRDefault="007C60E5" w:rsidP="007C60E5">
      <w:pPr>
        <w:rPr>
          <w:rFonts w:ascii="Times New Roman" w:eastAsia="Times New Roman" w:hAnsi="Times New Roman" w:cs="Times New Roman"/>
          <w:color w:val="auto"/>
          <w:sz w:val="26"/>
          <w:szCs w:val="26"/>
          <w:lang w:eastAsia="en-US"/>
        </w:rPr>
      </w:pPr>
      <w:r>
        <w:rPr>
          <w:rFonts w:ascii="Times New Roman" w:eastAsia="Times New Roman" w:hAnsi="Times New Roman" w:cs="Times New Roman"/>
          <w:color w:val="auto"/>
          <w:sz w:val="26"/>
          <w:szCs w:val="26"/>
          <w:lang w:eastAsia="en-US"/>
        </w:rPr>
        <w:br w:type="page"/>
      </w:r>
    </w:p>
    <w:p w:rsidR="00317E47" w:rsidRPr="00317E47" w:rsidRDefault="00317E47" w:rsidP="00317E47">
      <w:pPr>
        <w:pStyle w:val="ListParagraph"/>
        <w:ind w:left="1080" w:firstLine="0"/>
        <w:jc w:val="both"/>
        <w:rPr>
          <w:rFonts w:ascii="Times New Roman" w:hAnsi="Times New Roman" w:cs="Times New Roman"/>
          <w:sz w:val="26"/>
          <w:szCs w:val="26"/>
        </w:rPr>
      </w:pPr>
    </w:p>
    <w:p w:rsidR="006157F1" w:rsidRPr="00C50D54" w:rsidRDefault="00DF127F" w:rsidP="00C50D54">
      <w:pPr>
        <w:pStyle w:val="ListParagraph"/>
        <w:numPr>
          <w:ilvl w:val="0"/>
          <w:numId w:val="3"/>
        </w:numPr>
        <w:spacing w:line="360" w:lineRule="auto"/>
        <w:jc w:val="both"/>
        <w:outlineLvl w:val="0"/>
        <w:rPr>
          <w:rFonts w:ascii="Times New Roman" w:hAnsi="Times New Roman" w:cs="Times New Roman"/>
          <w:b/>
          <w:sz w:val="30"/>
          <w:szCs w:val="30"/>
        </w:rPr>
      </w:pPr>
      <w:bookmarkStart w:id="12" w:name="_Toc485508104"/>
      <w:r w:rsidRPr="00C50D54">
        <w:rPr>
          <w:rFonts w:ascii="Times New Roman" w:hAnsi="Times New Roman" w:cs="Times New Roman"/>
          <w:b/>
          <w:sz w:val="30"/>
          <w:szCs w:val="30"/>
        </w:rPr>
        <w:t>Indexing -  truy xuất kết quả tìm kiếm</w:t>
      </w:r>
      <w:bookmarkEnd w:id="12"/>
    </w:p>
    <w:p w:rsidR="009B3A80" w:rsidRPr="0083419B" w:rsidRDefault="009B3A80" w:rsidP="00C50D54">
      <w:pPr>
        <w:pStyle w:val="ListParagraph"/>
        <w:numPr>
          <w:ilvl w:val="0"/>
          <w:numId w:val="8"/>
        </w:numPr>
        <w:spacing w:line="360" w:lineRule="auto"/>
        <w:jc w:val="both"/>
        <w:outlineLvl w:val="1"/>
        <w:rPr>
          <w:rFonts w:ascii="Times New Roman" w:hAnsi="Times New Roman" w:cs="Times New Roman"/>
          <w:b/>
          <w:sz w:val="26"/>
          <w:szCs w:val="26"/>
        </w:rPr>
      </w:pPr>
      <w:bookmarkStart w:id="13" w:name="_Toc485508105"/>
      <w:r w:rsidRPr="0083419B">
        <w:rPr>
          <w:rFonts w:ascii="Times New Roman" w:hAnsi="Times New Roman" w:cs="Times New Roman"/>
          <w:b/>
          <w:sz w:val="26"/>
          <w:szCs w:val="26"/>
        </w:rPr>
        <w:t>Lập chỉ mục – chỉ mục ngược</w:t>
      </w:r>
      <w:r w:rsidR="00330E3C">
        <w:rPr>
          <w:rFonts w:ascii="Times New Roman" w:hAnsi="Times New Roman" w:cs="Times New Roman"/>
          <w:b/>
          <w:sz w:val="26"/>
          <w:szCs w:val="26"/>
        </w:rPr>
        <w:fldChar w:fldCharType="begin" w:fldLock="1"/>
      </w:r>
      <w:r w:rsidR="00330E3C">
        <w:rPr>
          <w:rFonts w:ascii="Times New Roman" w:hAnsi="Times New Roman" w:cs="Times New Roman"/>
          <w:b/>
          <w:sz w:val="26"/>
          <w:szCs w:val="26"/>
        </w:rPr>
        <w:instrText>ADDIN CSL_CITATION { "citationItems" : [ { "id" : "ITEM-1", "itemData" : { "DOI" : "10.1117/12.792998", "ISSN" : "15271323", "abstract" : "In the last decade, computed tomographic (CT) and magnetic resonance (MR) colonography, two new cross-sectional techniques for imaging of the colon, emerged. Both techniques show promising initial results in the detection of polyps equal to or greater than 1 cm in diameter in symptomatic patients. Imaging protocols are still mostly under development and prone to change. Both CT and MR colonography generate a large number of source images, which have to be read carefully for filling defects and, if intravenous contrast material is used, enhancing lesions. An important postprocessing technique is multiplanar reformatting, which allows the viewer to see potential lesions in an orientation other than that of the source images. Virtual endoscopy, a volume rendering technique that generates images from within the colon lumen, is used for problem solving. CT and MR colonography have potential advantages over colonoscopy and double-contrast barium enema examination: multiplanar capabilities, detection of enhancing lesions that make the distinction between fecal residue and true lesion possible, and ante- and retrograde virtual colonoscopy. Currently, a number of studies suggest that patients have a preference for CT colonography over colonoscopy. Patients consider bowel cleansing the most uncomfortable part of any colon examination; hence, from the acceptance point of view, fecal tagging techniques are promising. Before CT and MR colonography can be implemented in daily practice, they must show approximately the same accuracy as colonoscopy for polyp detection in both symptomatic and screening patients.", "author" : [ { "dropping-particle" : "", "family" : "Derpanis", "given" : "Konstantinos G", "non-dropping-particle" : "", "parse-names" : false, "suffix" : "" } ], "container-title" : "Computer", "id" : "ITEM-1", "issue" : "x", "issued" : { "date-parts" : [ [ "2005" ] ] }, "page" : "1-3", "title" : "Mean Shift Clustering", "type" : "article-journal", "volume" : "1" }, "uris" : [ "http://www.mendeley.com/documents/?uuid=3f9821da-6fa4-4d02-8bcd-a0184c5888c9" ] } ], "mendeley" : { "formattedCitation" : "[5]", "plainTextFormattedCitation" : "[5]", "previouslyFormattedCitation" : "[5]" }, "properties" : { "noteIndex" : 0 }, "schema" : "https://github.com/citation-style-language/schema/raw/master/csl-citation.json" }</w:instrText>
      </w:r>
      <w:r w:rsidR="00330E3C">
        <w:rPr>
          <w:rFonts w:ascii="Times New Roman" w:hAnsi="Times New Roman" w:cs="Times New Roman"/>
          <w:b/>
          <w:sz w:val="26"/>
          <w:szCs w:val="26"/>
        </w:rPr>
        <w:fldChar w:fldCharType="separate"/>
      </w:r>
      <w:r w:rsidR="00330E3C" w:rsidRPr="00330E3C">
        <w:rPr>
          <w:rFonts w:ascii="Times New Roman" w:hAnsi="Times New Roman" w:cs="Times New Roman"/>
          <w:noProof/>
          <w:sz w:val="26"/>
          <w:szCs w:val="26"/>
        </w:rPr>
        <w:t>[5]</w:t>
      </w:r>
      <w:bookmarkEnd w:id="13"/>
      <w:r w:rsidR="00330E3C">
        <w:rPr>
          <w:rFonts w:ascii="Times New Roman" w:hAnsi="Times New Roman" w:cs="Times New Roman"/>
          <w:b/>
          <w:sz w:val="26"/>
          <w:szCs w:val="26"/>
        </w:rPr>
        <w:fldChar w:fldCharType="end"/>
      </w:r>
    </w:p>
    <w:p w:rsidR="006157F1" w:rsidRDefault="006157F1" w:rsidP="00C50D54">
      <w:pPr>
        <w:pStyle w:val="ListParagraph"/>
        <w:numPr>
          <w:ilvl w:val="0"/>
          <w:numId w:val="5"/>
        </w:numPr>
        <w:spacing w:line="360" w:lineRule="auto"/>
        <w:jc w:val="both"/>
        <w:rPr>
          <w:rFonts w:ascii="Times New Roman" w:hAnsi="Times New Roman" w:cs="Times New Roman"/>
          <w:sz w:val="26"/>
          <w:szCs w:val="26"/>
        </w:rPr>
      </w:pPr>
      <w:r>
        <w:rPr>
          <w:rFonts w:ascii="Times New Roman" w:hAnsi="Times New Roman" w:cs="Times New Roman"/>
          <w:sz w:val="26"/>
          <w:szCs w:val="26"/>
        </w:rPr>
        <w:t>Để lập chỉ mục cho một dataset, mỗi tập tài liệu đều trải qua một quá trình theo trình tự:</w:t>
      </w:r>
    </w:p>
    <w:p w:rsidR="006157F1" w:rsidRDefault="006157F1" w:rsidP="00C50D54">
      <w:pPr>
        <w:pStyle w:val="ListParagraph"/>
        <w:numPr>
          <w:ilvl w:val="1"/>
          <w:numId w:val="5"/>
        </w:numPr>
        <w:spacing w:line="360" w:lineRule="auto"/>
        <w:jc w:val="both"/>
        <w:rPr>
          <w:rFonts w:ascii="Times New Roman" w:hAnsi="Times New Roman" w:cs="Times New Roman"/>
          <w:sz w:val="26"/>
          <w:szCs w:val="26"/>
        </w:rPr>
      </w:pPr>
      <w:r>
        <w:rPr>
          <w:rFonts w:ascii="Times New Roman" w:hAnsi="Times New Roman" w:cs="Times New Roman"/>
          <w:sz w:val="26"/>
          <w:szCs w:val="26"/>
        </w:rPr>
        <w:t>Tách các từ theo khoảng trắng, dấu câu. Việc tách từ văn phạm phải duyệt hết văn phạm, mỗi từ phân biệt mới nhau bằng khoảng trắng hoặc dấu câu.</w:t>
      </w:r>
    </w:p>
    <w:p w:rsidR="006157F1" w:rsidRDefault="006157F1" w:rsidP="00C50D54">
      <w:pPr>
        <w:pStyle w:val="ListParagraph"/>
        <w:numPr>
          <w:ilvl w:val="1"/>
          <w:numId w:val="5"/>
        </w:numPr>
        <w:spacing w:line="360" w:lineRule="auto"/>
        <w:jc w:val="both"/>
        <w:rPr>
          <w:rFonts w:ascii="Times New Roman" w:hAnsi="Times New Roman" w:cs="Times New Roman"/>
          <w:sz w:val="26"/>
          <w:szCs w:val="26"/>
        </w:rPr>
      </w:pPr>
      <w:r>
        <w:rPr>
          <w:rFonts w:ascii="Times New Roman" w:hAnsi="Times New Roman" w:cs="Times New Roman"/>
          <w:sz w:val="26"/>
          <w:szCs w:val="26"/>
        </w:rPr>
        <w:t>Quá trính loại bỏ stopword trong văn phạm: stopword là tập từ vựng gồm những từ vựng được thu thập có điểm chung là thường xuất hiện trong các tập tài liệ</w:t>
      </w:r>
      <w:r w:rsidR="00C05197">
        <w:rPr>
          <w:rFonts w:ascii="Times New Roman" w:hAnsi="Times New Roman" w:cs="Times New Roman"/>
          <w:sz w:val="26"/>
          <w:szCs w:val="26"/>
        </w:rPr>
        <w:t>u, nhưng dùng để bổ trợ hoặc từ nối giữa các từ trong văn phạm, việc loại bỏ stopword giúp loại bỏ một số văn phạm trả về không cần thiết trong quá trình truy vấn. Loại bỏ stopword chỉ cần so sánh văn phạm với tập stopword, nếu văn phạm có từ chứa stopword chỉ cần loại bỏ khỏi văn phạm.</w:t>
      </w:r>
    </w:p>
    <w:p w:rsidR="00C05197" w:rsidRDefault="00C05197" w:rsidP="00C50D54">
      <w:pPr>
        <w:pStyle w:val="ListParagraph"/>
        <w:numPr>
          <w:ilvl w:val="1"/>
          <w:numId w:val="5"/>
        </w:numPr>
        <w:spacing w:line="360" w:lineRule="auto"/>
        <w:jc w:val="both"/>
        <w:rPr>
          <w:rFonts w:ascii="Times New Roman" w:hAnsi="Times New Roman" w:cs="Times New Roman"/>
          <w:sz w:val="26"/>
          <w:szCs w:val="26"/>
        </w:rPr>
      </w:pPr>
      <w:r>
        <w:rPr>
          <w:rFonts w:ascii="Times New Roman" w:hAnsi="Times New Roman" w:cs="Times New Roman"/>
          <w:sz w:val="26"/>
          <w:szCs w:val="26"/>
        </w:rPr>
        <w:t>Sau khi loại bỏ stopword ta được tập tài liệu chỉ chứa những từ vựng mô tả cho tài liêu, nhưng lại có những từ giống nhau nhưng khác về tráng thái ví như: go - goes, study – studying – studied …, để giảm trường hợp các từ này sử dụng một tập luật nhằm loại bỏ các End word cuối mỗi từ, việc này thực hiện theo mô hình Heuristic sử dụng tập luật có sẵn để loại bỏ. Quá trình này còn gọi stemming</w:t>
      </w:r>
    </w:p>
    <w:p w:rsidR="00C05197" w:rsidRDefault="00C05197" w:rsidP="00C50D54">
      <w:pPr>
        <w:pStyle w:val="ListParagraph"/>
        <w:numPr>
          <w:ilvl w:val="1"/>
          <w:numId w:val="5"/>
        </w:numPr>
        <w:spacing w:line="360" w:lineRule="auto"/>
        <w:jc w:val="both"/>
        <w:rPr>
          <w:rFonts w:ascii="Times New Roman" w:hAnsi="Times New Roman" w:cs="Times New Roman"/>
          <w:sz w:val="26"/>
          <w:szCs w:val="26"/>
        </w:rPr>
      </w:pPr>
      <w:r>
        <w:rPr>
          <w:rFonts w:ascii="Times New Roman" w:hAnsi="Times New Roman" w:cs="Times New Roman"/>
          <w:sz w:val="26"/>
          <w:szCs w:val="26"/>
        </w:rPr>
        <w:t>Sau khi thực hiện các bước Regex, loại bỏ stopword, stemming ta thu được tập văn phạm chuẩn hóa và thực hiện quá trình lập chỉ mục cho văn phạm</w:t>
      </w:r>
    </w:p>
    <w:p w:rsidR="00BD3C46" w:rsidRDefault="007E305C" w:rsidP="00C50D54">
      <w:pPr>
        <w:pStyle w:val="ListParagraph"/>
        <w:numPr>
          <w:ilvl w:val="0"/>
          <w:numId w:val="5"/>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Lập chỉ mục cho tài liệu phương pháp thực hiện rút trích các từ, cụm từ (term) trên các file văn bản cũng như các thông tin đi kèm với </w:t>
      </w:r>
      <w:r w:rsidR="008C307D">
        <w:rPr>
          <w:rFonts w:ascii="Times New Roman" w:hAnsi="Times New Roman" w:cs="Times New Roman"/>
          <w:sz w:val="26"/>
          <w:szCs w:val="26"/>
        </w:rPr>
        <w:t>mỗi term là tần số, độ quan trong của term trong tài liệu các thông tin này sẽ được tổ chức lưu trử riêng gọi là chỉ mục. Lúc nào thao tác tìm kiếm sẽ được tiến hành dựa trên chi mục thay vì quá trình tìm kiếm trực tiếp trên tập dữ liệu</w:t>
      </w:r>
      <w:r w:rsidR="00C05197">
        <w:rPr>
          <w:rFonts w:ascii="Times New Roman" w:hAnsi="Times New Roman" w:cs="Times New Roman"/>
          <w:sz w:val="26"/>
          <w:szCs w:val="26"/>
        </w:rPr>
        <w:t>. Một giá trị của chỉ mục thường có thông tin mô tả về từ như: &lt;từ khóa – Chỉ số tài liệu – Tần số của từ khóa trong tài liệu&gt;, Thay vì lưu tập tài liệu bằng văn phạm, thì chỉ mục ngược giúp tối ưu hóa văn phạm thành danh sách, giúp cho quá trình tìm kiêm và so khớp nhanh hơn</w:t>
      </w:r>
    </w:p>
    <w:p w:rsidR="008C307D" w:rsidRDefault="008C307D" w:rsidP="00C50D54">
      <w:pPr>
        <w:pStyle w:val="ListParagraph"/>
        <w:numPr>
          <w:ilvl w:val="0"/>
          <w:numId w:val="5"/>
        </w:numPr>
        <w:spacing w:line="360" w:lineRule="auto"/>
        <w:jc w:val="both"/>
        <w:rPr>
          <w:rFonts w:ascii="Times New Roman" w:hAnsi="Times New Roman" w:cs="Times New Roman"/>
          <w:sz w:val="26"/>
          <w:szCs w:val="26"/>
        </w:rPr>
      </w:pPr>
      <w:r>
        <w:rPr>
          <w:rFonts w:ascii="Times New Roman" w:hAnsi="Times New Roman" w:cs="Times New Roman"/>
          <w:sz w:val="26"/>
          <w:szCs w:val="26"/>
        </w:rPr>
        <w:lastRenderedPageBreak/>
        <w:t>Chỉ mục được lập bởi các tài liệu ứng với những từ đó:</w:t>
      </w:r>
    </w:p>
    <w:p w:rsidR="008C307D" w:rsidRDefault="008C307D" w:rsidP="008C307D">
      <w:pPr>
        <w:pStyle w:val="ListParagraph"/>
        <w:ind w:left="2160" w:firstLine="0"/>
        <w:jc w:val="both"/>
        <w:rPr>
          <w:rFonts w:ascii="Times New Roman" w:hAnsi="Times New Roman" w:cs="Times New Roman"/>
          <w:sz w:val="26"/>
          <w:szCs w:val="26"/>
        </w:rPr>
      </w:pPr>
      <w:r>
        <w:rPr>
          <w:noProof/>
          <w:lang w:eastAsia="en-US"/>
        </w:rPr>
        <w:drawing>
          <wp:inline distT="0" distB="0" distL="0" distR="0" wp14:anchorId="2412FA9D" wp14:editId="072512CF">
            <wp:extent cx="3588938" cy="213904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99408" cy="2145283"/>
                    </a:xfrm>
                    <a:prstGeom prst="rect">
                      <a:avLst/>
                    </a:prstGeom>
                  </pic:spPr>
                </pic:pic>
              </a:graphicData>
            </a:graphic>
          </wp:inline>
        </w:drawing>
      </w:r>
    </w:p>
    <w:p w:rsidR="003D069E" w:rsidRPr="003D069E" w:rsidRDefault="003D069E" w:rsidP="003D069E">
      <w:pPr>
        <w:pStyle w:val="Caption"/>
        <w:jc w:val="center"/>
        <w:rPr>
          <w:rFonts w:ascii="Times New Roman" w:hAnsi="Times New Roman" w:cs="Times New Roman"/>
          <w:sz w:val="26"/>
          <w:szCs w:val="26"/>
        </w:rPr>
      </w:pPr>
      <w:bookmarkStart w:id="14" w:name="_Toc485508005"/>
      <w:r w:rsidRPr="003D069E">
        <w:rPr>
          <w:sz w:val="26"/>
          <w:szCs w:val="26"/>
        </w:rPr>
        <w:t xml:space="preserve">Hình </w:t>
      </w:r>
      <w:r w:rsidRPr="003D069E">
        <w:rPr>
          <w:sz w:val="26"/>
          <w:szCs w:val="26"/>
        </w:rPr>
        <w:fldChar w:fldCharType="begin"/>
      </w:r>
      <w:r w:rsidRPr="003D069E">
        <w:rPr>
          <w:sz w:val="26"/>
          <w:szCs w:val="26"/>
        </w:rPr>
        <w:instrText xml:space="preserve"> SEQ Hình \* ARABIC </w:instrText>
      </w:r>
      <w:r w:rsidRPr="003D069E">
        <w:rPr>
          <w:sz w:val="26"/>
          <w:szCs w:val="26"/>
        </w:rPr>
        <w:fldChar w:fldCharType="separate"/>
      </w:r>
      <w:r w:rsidRPr="003D069E">
        <w:rPr>
          <w:noProof/>
          <w:sz w:val="26"/>
          <w:szCs w:val="26"/>
        </w:rPr>
        <w:t>2</w:t>
      </w:r>
      <w:r w:rsidRPr="003D069E">
        <w:rPr>
          <w:sz w:val="26"/>
          <w:szCs w:val="26"/>
        </w:rPr>
        <w:fldChar w:fldCharType="end"/>
      </w:r>
      <w:r w:rsidRPr="003D069E">
        <w:rPr>
          <w:sz w:val="26"/>
          <w:szCs w:val="26"/>
        </w:rPr>
        <w:t>: Bảng lập chỉ mục</w:t>
      </w:r>
      <w:bookmarkEnd w:id="14"/>
    </w:p>
    <w:p w:rsidR="008C307D" w:rsidRDefault="008C307D" w:rsidP="00C50D54">
      <w:pPr>
        <w:pStyle w:val="ListParagraph"/>
        <w:numPr>
          <w:ilvl w:val="0"/>
          <w:numId w:val="5"/>
        </w:numPr>
        <w:spacing w:line="360" w:lineRule="auto"/>
        <w:jc w:val="both"/>
        <w:rPr>
          <w:rFonts w:ascii="Times New Roman" w:hAnsi="Times New Roman" w:cs="Times New Roman"/>
          <w:sz w:val="26"/>
          <w:szCs w:val="26"/>
        </w:rPr>
      </w:pPr>
      <w:r w:rsidRPr="00AF3C7E">
        <w:rPr>
          <w:rFonts w:ascii="Times New Roman" w:hAnsi="Times New Roman" w:cs="Times New Roman"/>
          <w:sz w:val="26"/>
          <w:szCs w:val="26"/>
        </w:rPr>
        <w:t>Các thuật ngữ được tách trong các file văn bản dựa vào khoảng trắng giữa các từ, ngoài ra có những từ ghép bởi hai hoặc nhiều từ nhưng có một nghĩa, sẽ được định nghĩ tạo thành tập hợp danh sách các từ vựng, dựa vào đó có thể tách các từ ngữ theo nghĩa cố định</w:t>
      </w:r>
      <w:r w:rsidR="00AF3C7E" w:rsidRPr="00AF3C7E">
        <w:rPr>
          <w:rFonts w:ascii="Times New Roman" w:hAnsi="Times New Roman" w:cs="Times New Roman"/>
          <w:sz w:val="26"/>
          <w:szCs w:val="26"/>
        </w:rPr>
        <w:t xml:space="preserve"> không làm mất đi hay thay đổi nội dung của văn bản như những từ: bottled water, cell phone</w:t>
      </w:r>
      <w:r w:rsidR="00AF3C7E">
        <w:rPr>
          <w:rFonts w:ascii="Times New Roman" w:hAnsi="Times New Roman" w:cs="Times New Roman"/>
          <w:sz w:val="26"/>
          <w:szCs w:val="26"/>
        </w:rPr>
        <w:t>,</w:t>
      </w:r>
      <w:r w:rsidR="00AF3C7E" w:rsidRPr="00AF3C7E">
        <w:rPr>
          <w:rFonts w:ascii="Times New Roman" w:hAnsi="Times New Roman" w:cs="Times New Roman"/>
          <w:sz w:val="26"/>
          <w:szCs w:val="26"/>
        </w:rPr>
        <w:t xml:space="preserve"> civil right</w:t>
      </w:r>
      <w:r w:rsidR="00AF3C7E">
        <w:rPr>
          <w:rFonts w:ascii="Times New Roman" w:hAnsi="Times New Roman" w:cs="Times New Roman"/>
          <w:sz w:val="26"/>
          <w:szCs w:val="26"/>
        </w:rPr>
        <w:t xml:space="preserve">, </w:t>
      </w:r>
      <w:r w:rsidR="00AF3C7E" w:rsidRPr="00AF3C7E">
        <w:rPr>
          <w:rFonts w:ascii="Times New Roman" w:hAnsi="Times New Roman" w:cs="Times New Roman"/>
          <w:sz w:val="26"/>
          <w:szCs w:val="26"/>
        </w:rPr>
        <w:t>crossword puzzle</w:t>
      </w:r>
      <w:r w:rsidR="00AF3C7E">
        <w:rPr>
          <w:rFonts w:ascii="Times New Roman" w:hAnsi="Times New Roman" w:cs="Times New Roman"/>
          <w:sz w:val="26"/>
          <w:szCs w:val="26"/>
        </w:rPr>
        <w:t>….</w:t>
      </w:r>
    </w:p>
    <w:p w:rsidR="00AF3C7E" w:rsidRDefault="003D069E" w:rsidP="00C50D54">
      <w:pPr>
        <w:pStyle w:val="ListParagraph"/>
        <w:numPr>
          <w:ilvl w:val="0"/>
          <w:numId w:val="5"/>
        </w:numPr>
        <w:spacing w:line="360" w:lineRule="auto"/>
        <w:jc w:val="both"/>
        <w:rPr>
          <w:rFonts w:ascii="Times New Roman" w:hAnsi="Times New Roman" w:cs="Times New Roman"/>
          <w:sz w:val="26"/>
          <w:szCs w:val="26"/>
        </w:rPr>
      </w:pPr>
      <w:r>
        <w:rPr>
          <w:noProof/>
          <w:lang w:eastAsia="en-US"/>
        </w:rPr>
        <w:drawing>
          <wp:anchor distT="0" distB="0" distL="114300" distR="114300" simplePos="0" relativeHeight="251743232" behindDoc="0" locked="0" layoutInCell="1" allowOverlap="1" wp14:anchorId="344F4466" wp14:editId="5FFFD58B">
            <wp:simplePos x="0" y="0"/>
            <wp:positionH relativeFrom="column">
              <wp:posOffset>1341120</wp:posOffset>
            </wp:positionH>
            <wp:positionV relativeFrom="paragraph">
              <wp:posOffset>247650</wp:posOffset>
            </wp:positionV>
            <wp:extent cx="3929743" cy="1213159"/>
            <wp:effectExtent l="0" t="0" r="0" b="635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929743" cy="1213159"/>
                    </a:xfrm>
                    <a:prstGeom prst="rect">
                      <a:avLst/>
                    </a:prstGeom>
                  </pic:spPr>
                </pic:pic>
              </a:graphicData>
            </a:graphic>
          </wp:anchor>
        </w:drawing>
      </w:r>
      <w:r w:rsidR="00AF3C7E">
        <w:rPr>
          <w:rFonts w:ascii="Times New Roman" w:hAnsi="Times New Roman" w:cs="Times New Roman"/>
          <w:sz w:val="26"/>
          <w:szCs w:val="26"/>
        </w:rPr>
        <w:t>Ngoài ra cũng có thể biễu diễn chỉ mục dưới dạng mã nhị phân theo cấu trúc:</w:t>
      </w:r>
    </w:p>
    <w:p w:rsidR="003D069E" w:rsidRPr="003D069E" w:rsidRDefault="003D069E" w:rsidP="003D069E">
      <w:pPr>
        <w:pStyle w:val="Caption"/>
        <w:jc w:val="center"/>
        <w:rPr>
          <w:rFonts w:ascii="Times New Roman" w:hAnsi="Times New Roman" w:cs="Times New Roman"/>
          <w:sz w:val="26"/>
          <w:szCs w:val="26"/>
        </w:rPr>
      </w:pPr>
      <w:bookmarkStart w:id="15" w:name="_Toc485508006"/>
      <w:r w:rsidRPr="003D069E">
        <w:rPr>
          <w:sz w:val="26"/>
          <w:szCs w:val="26"/>
        </w:rPr>
        <w:t xml:space="preserve">Hình </w:t>
      </w:r>
      <w:r w:rsidRPr="003D069E">
        <w:rPr>
          <w:sz w:val="26"/>
          <w:szCs w:val="26"/>
        </w:rPr>
        <w:fldChar w:fldCharType="begin"/>
      </w:r>
      <w:r w:rsidRPr="003D069E">
        <w:rPr>
          <w:sz w:val="26"/>
          <w:szCs w:val="26"/>
        </w:rPr>
        <w:instrText xml:space="preserve"> SEQ Hình \* ARABIC </w:instrText>
      </w:r>
      <w:r w:rsidRPr="003D069E">
        <w:rPr>
          <w:sz w:val="26"/>
          <w:szCs w:val="26"/>
        </w:rPr>
        <w:fldChar w:fldCharType="separate"/>
      </w:r>
      <w:r w:rsidRPr="003D069E">
        <w:rPr>
          <w:noProof/>
          <w:sz w:val="26"/>
          <w:szCs w:val="26"/>
        </w:rPr>
        <w:t>3</w:t>
      </w:r>
      <w:r w:rsidRPr="003D069E">
        <w:rPr>
          <w:sz w:val="26"/>
          <w:szCs w:val="26"/>
        </w:rPr>
        <w:fldChar w:fldCharType="end"/>
      </w:r>
      <w:r w:rsidRPr="003D069E">
        <w:rPr>
          <w:sz w:val="26"/>
          <w:szCs w:val="26"/>
        </w:rPr>
        <w:t>: Chỉ mục theo Matrix</w:t>
      </w:r>
      <w:bookmarkEnd w:id="15"/>
    </w:p>
    <w:p w:rsidR="00AF3C7E" w:rsidRDefault="00AF3C7E" w:rsidP="00C50D54">
      <w:pPr>
        <w:pStyle w:val="ListParagraph"/>
        <w:numPr>
          <w:ilvl w:val="0"/>
          <w:numId w:val="5"/>
        </w:numPr>
        <w:spacing w:line="360" w:lineRule="auto"/>
        <w:jc w:val="both"/>
        <w:rPr>
          <w:rFonts w:ascii="Times New Roman" w:hAnsi="Times New Roman" w:cs="Times New Roman"/>
          <w:sz w:val="26"/>
          <w:szCs w:val="26"/>
        </w:rPr>
      </w:pPr>
      <w:r>
        <w:rPr>
          <w:rFonts w:ascii="Times New Roman" w:hAnsi="Times New Roman" w:cs="Times New Roman"/>
          <w:sz w:val="26"/>
          <w:szCs w:val="26"/>
        </w:rPr>
        <w:t>Quá trình lập chỉ mục nhằm tối ưu lưu trử nội dung văn bản ngoài ra còn đẩy tốc độ của chương trình và phục vụ quá trình truy vấn một cách nhân nhất</w:t>
      </w:r>
    </w:p>
    <w:p w:rsidR="00414284" w:rsidRDefault="00414284" w:rsidP="00414284">
      <w:pPr>
        <w:jc w:val="both"/>
        <w:rPr>
          <w:rFonts w:ascii="Times New Roman" w:hAnsi="Times New Roman" w:cs="Times New Roman"/>
          <w:sz w:val="26"/>
          <w:szCs w:val="26"/>
        </w:rPr>
      </w:pPr>
    </w:p>
    <w:p w:rsidR="00414284" w:rsidRDefault="00414284" w:rsidP="00414284">
      <w:pPr>
        <w:jc w:val="both"/>
        <w:rPr>
          <w:rFonts w:ascii="Times New Roman" w:hAnsi="Times New Roman" w:cs="Times New Roman"/>
          <w:sz w:val="26"/>
          <w:szCs w:val="26"/>
        </w:rPr>
      </w:pPr>
    </w:p>
    <w:p w:rsidR="00414284" w:rsidRDefault="00C05197" w:rsidP="00C05197">
      <w:pPr>
        <w:rPr>
          <w:rFonts w:ascii="Times New Roman" w:hAnsi="Times New Roman" w:cs="Times New Roman"/>
          <w:sz w:val="26"/>
          <w:szCs w:val="26"/>
        </w:rPr>
      </w:pPr>
      <w:r>
        <w:rPr>
          <w:rFonts w:ascii="Times New Roman" w:hAnsi="Times New Roman" w:cs="Times New Roman"/>
          <w:sz w:val="26"/>
          <w:szCs w:val="26"/>
        </w:rPr>
        <w:br w:type="page"/>
      </w:r>
    </w:p>
    <w:p w:rsidR="007C60E5" w:rsidRPr="00414284" w:rsidRDefault="007C60E5" w:rsidP="00C05197">
      <w:pPr>
        <w:rPr>
          <w:rFonts w:ascii="Times New Roman" w:hAnsi="Times New Roman" w:cs="Times New Roman"/>
          <w:sz w:val="26"/>
          <w:szCs w:val="26"/>
        </w:rPr>
      </w:pPr>
    </w:p>
    <w:p w:rsidR="00AF3C7E" w:rsidRPr="0083419B" w:rsidRDefault="00AF3C7E" w:rsidP="0083419B">
      <w:pPr>
        <w:pStyle w:val="ListParagraph"/>
        <w:numPr>
          <w:ilvl w:val="0"/>
          <w:numId w:val="8"/>
        </w:numPr>
        <w:jc w:val="both"/>
        <w:outlineLvl w:val="1"/>
        <w:rPr>
          <w:rFonts w:ascii="Times New Roman" w:hAnsi="Times New Roman" w:cs="Times New Roman"/>
          <w:b/>
          <w:sz w:val="26"/>
          <w:szCs w:val="26"/>
        </w:rPr>
      </w:pPr>
      <w:bookmarkStart w:id="16" w:name="_Toc485508106"/>
      <w:r w:rsidRPr="0083419B">
        <w:rPr>
          <w:rFonts w:ascii="Times New Roman" w:hAnsi="Times New Roman" w:cs="Times New Roman"/>
          <w:b/>
          <w:sz w:val="26"/>
          <w:szCs w:val="26"/>
        </w:rPr>
        <w:t>Chỉ mục ngược – Ma trận chỉ mục term – Document</w:t>
      </w:r>
      <w:r w:rsidR="00330E3C">
        <w:rPr>
          <w:rFonts w:ascii="Times New Roman" w:hAnsi="Times New Roman" w:cs="Times New Roman"/>
          <w:b/>
          <w:sz w:val="26"/>
          <w:szCs w:val="26"/>
        </w:rPr>
        <w:fldChar w:fldCharType="begin" w:fldLock="1"/>
      </w:r>
      <w:r w:rsidR="00330E3C">
        <w:rPr>
          <w:rFonts w:ascii="Times New Roman" w:hAnsi="Times New Roman" w:cs="Times New Roman"/>
          <w:b/>
          <w:sz w:val="26"/>
          <w:szCs w:val="26"/>
        </w:rPr>
        <w:instrText>ADDIN CSL_CITATION { "citationItems" : [ { "id" : "ITEM-1", "itemData" : { "ISBN" : "1608453421, 9781608453429", "author" : [ { "dropping-particle" : "", "family" : "Manning", "given" : "Christopher D", "non-dropping-particle" : "", "parse-names" : false, "suffix" : "" }, { "dropping-particle" : "", "family" : "Raghavan", "given" : "Prabhakar", "non-dropping-particle" : "", "parse-names" : false, "suffix" : "" }, { "dropping-particle" : "", "family" : "Sch\u00fctze", "given" : "Hinrich", "non-dropping-particle" : "", "parse-names" : false, "suffix" : "" } ], "container-title" : "Introduction to information retrieval", "id" : "ITEM-1", "issued" : { "date-parts" : [ [ "2008" ] ] }, "title" : "Inverted Indexing for Text Retrieval", "type" : "article-journal" }, "uris" : [ "http://www.mendeley.com/documents/?uuid=c87f1185-5760-409d-92aa-449a3bff41cd" ] } ], "mendeley" : { "formattedCitation" : "[6]", "plainTextFormattedCitation" : "[6]", "previouslyFormattedCitation" : "[6]" }, "properties" : { "noteIndex" : 0 }, "schema" : "https://github.com/citation-style-language/schema/raw/master/csl-citation.json" }</w:instrText>
      </w:r>
      <w:r w:rsidR="00330E3C">
        <w:rPr>
          <w:rFonts w:ascii="Times New Roman" w:hAnsi="Times New Roman" w:cs="Times New Roman"/>
          <w:b/>
          <w:sz w:val="26"/>
          <w:szCs w:val="26"/>
        </w:rPr>
        <w:fldChar w:fldCharType="separate"/>
      </w:r>
      <w:r w:rsidR="00330E3C" w:rsidRPr="00330E3C">
        <w:rPr>
          <w:rFonts w:ascii="Times New Roman" w:hAnsi="Times New Roman" w:cs="Times New Roman"/>
          <w:noProof/>
          <w:sz w:val="26"/>
          <w:szCs w:val="26"/>
        </w:rPr>
        <w:t>[6]</w:t>
      </w:r>
      <w:bookmarkEnd w:id="16"/>
      <w:r w:rsidR="00330E3C">
        <w:rPr>
          <w:rFonts w:ascii="Times New Roman" w:hAnsi="Times New Roman" w:cs="Times New Roman"/>
          <w:b/>
          <w:sz w:val="26"/>
          <w:szCs w:val="26"/>
        </w:rPr>
        <w:fldChar w:fldCharType="end"/>
      </w:r>
    </w:p>
    <w:p w:rsidR="00AF3C7E" w:rsidRDefault="003D069E" w:rsidP="00C50D54">
      <w:pPr>
        <w:pStyle w:val="ListParagraph"/>
        <w:numPr>
          <w:ilvl w:val="0"/>
          <w:numId w:val="5"/>
        </w:numPr>
        <w:spacing w:line="360" w:lineRule="auto"/>
        <w:jc w:val="both"/>
        <w:rPr>
          <w:rFonts w:ascii="Times New Roman" w:hAnsi="Times New Roman" w:cs="Times New Roman"/>
          <w:sz w:val="26"/>
          <w:szCs w:val="26"/>
        </w:rPr>
      </w:pPr>
      <w:r>
        <w:rPr>
          <w:noProof/>
          <w:lang w:eastAsia="en-US"/>
        </w:rPr>
        <w:drawing>
          <wp:anchor distT="0" distB="0" distL="114300" distR="114300" simplePos="0" relativeHeight="251744256" behindDoc="0" locked="0" layoutInCell="1" allowOverlap="1" wp14:anchorId="74B02330" wp14:editId="2442E5A5">
            <wp:simplePos x="0" y="0"/>
            <wp:positionH relativeFrom="column">
              <wp:posOffset>655320</wp:posOffset>
            </wp:positionH>
            <wp:positionV relativeFrom="paragraph">
              <wp:posOffset>1407795</wp:posOffset>
            </wp:positionV>
            <wp:extent cx="5029200" cy="154305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029200" cy="1543050"/>
                    </a:xfrm>
                    <a:prstGeom prst="rect">
                      <a:avLst/>
                    </a:prstGeom>
                  </pic:spPr>
                </pic:pic>
              </a:graphicData>
            </a:graphic>
          </wp:anchor>
        </w:drawing>
      </w:r>
      <w:r w:rsidR="00AF3C7E">
        <w:rPr>
          <w:rFonts w:ascii="Times New Roman" w:hAnsi="Times New Roman" w:cs="Times New Roman"/>
          <w:sz w:val="26"/>
          <w:szCs w:val="26"/>
        </w:rPr>
        <w:t xml:space="preserve">Một tập n văn bản được biểu diễn bởi m term được tổng hợp từ n văn bản sẽ được vector hóa tạo thành 1 danh sách vector nhằm mô tả từ có hoặc không trong văn bản. trong đó n văn bản được biểu diển cho đại diện giá trị của mỗi cột, và mỗi hàng sẽ được biểu diễn bởi m term, Phần tử </w:t>
      </w:r>
      <m:oMath>
        <m:sSub>
          <m:sSubPr>
            <m:ctrlPr>
              <w:rPr>
                <w:rFonts w:ascii="Cambria Math" w:hAnsi="Cambria Math" w:cs="Times New Roman"/>
                <w:i/>
                <w:sz w:val="26"/>
                <w:szCs w:val="26"/>
              </w:rPr>
            </m:ctrlPr>
          </m:sSubPr>
          <m:e>
            <m:r>
              <w:rPr>
                <w:rFonts w:ascii="Cambria Math" w:hAnsi="Cambria Math" w:cs="Times New Roman"/>
                <w:sz w:val="26"/>
                <w:szCs w:val="26"/>
              </w:rPr>
              <m:t>d</m:t>
            </m:r>
          </m:e>
          <m:sub>
            <m:r>
              <w:rPr>
                <w:rFonts w:ascii="Cambria Math" w:hAnsi="Cambria Math" w:cs="Times New Roman"/>
                <w:sz w:val="26"/>
                <w:szCs w:val="26"/>
              </w:rPr>
              <m:t>ij</m:t>
            </m:r>
          </m:sub>
        </m:sSub>
      </m:oMath>
      <w:r w:rsidR="00AF3C7E">
        <w:rPr>
          <w:rFonts w:ascii="Times New Roman" w:hAnsi="Times New Roman" w:cs="Times New Roman"/>
          <w:sz w:val="26"/>
          <w:szCs w:val="26"/>
        </w:rPr>
        <w:t xml:space="preserve"> là giá trị của từ đó trong tài liệu. đó gọi là ma trận đảo ngược hay chỉ mục ngược </w:t>
      </w:r>
    </w:p>
    <w:p w:rsidR="00414284" w:rsidRPr="003D069E" w:rsidRDefault="003D069E" w:rsidP="003D069E">
      <w:pPr>
        <w:pStyle w:val="Caption"/>
        <w:jc w:val="center"/>
        <w:rPr>
          <w:rFonts w:ascii="Times New Roman" w:hAnsi="Times New Roman" w:cs="Times New Roman"/>
          <w:sz w:val="26"/>
          <w:szCs w:val="26"/>
        </w:rPr>
      </w:pPr>
      <w:bookmarkStart w:id="17" w:name="_Toc485508007"/>
      <w:r w:rsidRPr="003D069E">
        <w:rPr>
          <w:sz w:val="26"/>
          <w:szCs w:val="26"/>
        </w:rPr>
        <w:t xml:space="preserve">Hình </w:t>
      </w:r>
      <w:r w:rsidRPr="003D069E">
        <w:rPr>
          <w:sz w:val="26"/>
          <w:szCs w:val="26"/>
        </w:rPr>
        <w:fldChar w:fldCharType="begin"/>
      </w:r>
      <w:r w:rsidRPr="003D069E">
        <w:rPr>
          <w:sz w:val="26"/>
          <w:szCs w:val="26"/>
        </w:rPr>
        <w:instrText xml:space="preserve"> SEQ Hình \* ARABIC </w:instrText>
      </w:r>
      <w:r w:rsidRPr="003D069E">
        <w:rPr>
          <w:sz w:val="26"/>
          <w:szCs w:val="26"/>
        </w:rPr>
        <w:fldChar w:fldCharType="separate"/>
      </w:r>
      <w:r w:rsidRPr="003D069E">
        <w:rPr>
          <w:noProof/>
          <w:sz w:val="26"/>
          <w:szCs w:val="26"/>
        </w:rPr>
        <w:t>4</w:t>
      </w:r>
      <w:r w:rsidRPr="003D069E">
        <w:rPr>
          <w:sz w:val="26"/>
          <w:szCs w:val="26"/>
        </w:rPr>
        <w:fldChar w:fldCharType="end"/>
      </w:r>
      <w:r w:rsidRPr="003D069E">
        <w:rPr>
          <w:sz w:val="26"/>
          <w:szCs w:val="26"/>
        </w:rPr>
        <w:t>: Ma trận chỉ mục ngược</w:t>
      </w:r>
      <w:bookmarkEnd w:id="17"/>
    </w:p>
    <w:p w:rsidR="00414284" w:rsidRDefault="00414284" w:rsidP="00C50D54">
      <w:pPr>
        <w:pStyle w:val="ListParagraph"/>
        <w:numPr>
          <w:ilvl w:val="0"/>
          <w:numId w:val="5"/>
        </w:numPr>
        <w:spacing w:line="360" w:lineRule="auto"/>
        <w:rPr>
          <w:rFonts w:ascii="Times New Roman" w:hAnsi="Times New Roman" w:cs="Times New Roman"/>
          <w:sz w:val="26"/>
          <w:szCs w:val="26"/>
        </w:rPr>
      </w:pPr>
      <w:r>
        <w:rPr>
          <w:rFonts w:ascii="Times New Roman" w:hAnsi="Times New Roman" w:cs="Times New Roman"/>
          <w:sz w:val="26"/>
          <w:szCs w:val="26"/>
        </w:rPr>
        <w:t xml:space="preserve">Dựa vào số lần xuất hiện trong tài liệu, ta có thể tính ra được tần số từ trong tài liệu đó </w:t>
      </w:r>
      <w:r w:rsidR="00913B3C">
        <w:rPr>
          <w:rFonts w:ascii="Times New Roman" w:hAnsi="Times New Roman" w:cs="Times New Roman"/>
          <w:sz w:val="26"/>
          <w:szCs w:val="26"/>
        </w:rPr>
        <w:t xml:space="preserve">gọi là tf (term frequency), giá trị </w:t>
      </w:r>
      <m:oMath>
        <m:r>
          <w:rPr>
            <w:rFonts w:ascii="Cambria Math" w:hAnsi="Cambria Math" w:cs="Times New Roman"/>
            <w:sz w:val="26"/>
            <w:szCs w:val="26"/>
          </w:rPr>
          <m:t>t</m:t>
        </m:r>
        <m:sSub>
          <m:sSubPr>
            <m:ctrlPr>
              <w:rPr>
                <w:rFonts w:ascii="Cambria Math" w:hAnsi="Cambria Math" w:cs="Times New Roman"/>
                <w:i/>
                <w:sz w:val="26"/>
                <w:szCs w:val="26"/>
              </w:rPr>
            </m:ctrlPr>
          </m:sSubPr>
          <m:e>
            <m:r>
              <w:rPr>
                <w:rFonts w:ascii="Cambria Math" w:hAnsi="Cambria Math" w:cs="Times New Roman"/>
                <w:sz w:val="26"/>
                <w:szCs w:val="26"/>
              </w:rPr>
              <m:t>f</m:t>
            </m:r>
          </m:e>
          <m:sub>
            <m:r>
              <w:rPr>
                <w:rFonts w:ascii="Cambria Math" w:hAnsi="Cambria Math" w:cs="Times New Roman"/>
                <w:sz w:val="26"/>
                <w:szCs w:val="26"/>
              </w:rPr>
              <m:t>i</m:t>
            </m:r>
          </m:sub>
        </m:sSub>
      </m:oMath>
      <w:r w:rsidR="00913B3C">
        <w:rPr>
          <w:rFonts w:ascii="Times New Roman" w:hAnsi="Times New Roman" w:cs="Times New Roman"/>
          <w:sz w:val="26"/>
          <w:szCs w:val="26"/>
        </w:rPr>
        <w:t xml:space="preserve"> ứng với tần số của từ I trong tài liệu đó</w:t>
      </w:r>
    </w:p>
    <w:p w:rsidR="00A111AF" w:rsidRDefault="00913B3C" w:rsidP="00C50D54">
      <w:pPr>
        <w:pStyle w:val="ListParagraph"/>
        <w:numPr>
          <w:ilvl w:val="0"/>
          <w:numId w:val="5"/>
        </w:numPr>
        <w:spacing w:line="360" w:lineRule="auto"/>
        <w:rPr>
          <w:rFonts w:ascii="Times New Roman" w:hAnsi="Times New Roman" w:cs="Times New Roman"/>
          <w:sz w:val="26"/>
          <w:szCs w:val="26"/>
        </w:rPr>
      </w:pPr>
      <w:r>
        <w:rPr>
          <w:rFonts w:ascii="Times New Roman" w:hAnsi="Times New Roman" w:cs="Times New Roman"/>
          <w:sz w:val="26"/>
          <w:szCs w:val="26"/>
        </w:rPr>
        <w:t xml:space="preserve">Tần số nghịch đảo idf (inverse document frequency), tần sô nghịch của một từ trong văn bản, idf để giảm giá trị của những từ phổ biến trong tập các văn bản, mỗi từ chỉ có một giá trị duy nhất trong tập các văn bản. Giá trị càng lớn thì thuật ngử càng không quan trọng </w:t>
      </w:r>
      <w:r w:rsidR="00A111AF">
        <w:rPr>
          <w:rFonts w:ascii="Times New Roman" w:hAnsi="Times New Roman" w:cs="Times New Roman"/>
          <w:sz w:val="26"/>
          <w:szCs w:val="26"/>
        </w:rPr>
        <w:t>trong tập tài liệu đang xét</w:t>
      </w:r>
    </w:p>
    <w:p w:rsidR="00C05197" w:rsidRPr="00C05197" w:rsidRDefault="00C05197" w:rsidP="00C50D54">
      <w:pPr>
        <w:spacing w:line="360" w:lineRule="auto"/>
        <w:rPr>
          <w:rFonts w:ascii="Times New Roman" w:hAnsi="Times New Roman" w:cs="Times New Roman"/>
          <w:sz w:val="26"/>
          <w:szCs w:val="26"/>
        </w:rPr>
      </w:pPr>
      <w:r>
        <w:rPr>
          <w:rFonts w:ascii="Times New Roman" w:hAnsi="Times New Roman" w:cs="Times New Roman"/>
          <w:sz w:val="26"/>
          <w:szCs w:val="26"/>
        </w:rPr>
        <w:br w:type="page"/>
      </w:r>
    </w:p>
    <w:p w:rsidR="007C60E5" w:rsidRDefault="007C60E5" w:rsidP="007C60E5">
      <w:pPr>
        <w:pStyle w:val="ListParagraph"/>
        <w:ind w:firstLine="0"/>
        <w:jc w:val="both"/>
        <w:rPr>
          <w:rFonts w:ascii="Times New Roman" w:hAnsi="Times New Roman" w:cs="Times New Roman"/>
          <w:b/>
          <w:sz w:val="26"/>
          <w:szCs w:val="26"/>
        </w:rPr>
      </w:pPr>
    </w:p>
    <w:p w:rsidR="009B3A80" w:rsidRPr="0083419B" w:rsidRDefault="009B3A80" w:rsidP="00C50D54">
      <w:pPr>
        <w:pStyle w:val="ListParagraph"/>
        <w:numPr>
          <w:ilvl w:val="0"/>
          <w:numId w:val="8"/>
        </w:numPr>
        <w:spacing w:line="360" w:lineRule="auto"/>
        <w:jc w:val="both"/>
        <w:outlineLvl w:val="1"/>
        <w:rPr>
          <w:rFonts w:ascii="Times New Roman" w:hAnsi="Times New Roman" w:cs="Times New Roman"/>
          <w:b/>
          <w:sz w:val="26"/>
          <w:szCs w:val="26"/>
        </w:rPr>
      </w:pPr>
      <w:bookmarkStart w:id="18" w:name="_Toc485508107"/>
      <w:r w:rsidRPr="0083419B">
        <w:rPr>
          <w:rFonts w:ascii="Times New Roman" w:hAnsi="Times New Roman" w:cs="Times New Roman"/>
          <w:b/>
          <w:sz w:val="26"/>
          <w:szCs w:val="26"/>
        </w:rPr>
        <w:t>Từ Vựng và Posting List</w:t>
      </w:r>
      <w:r w:rsidR="00330E3C">
        <w:rPr>
          <w:rFonts w:ascii="Times New Roman" w:hAnsi="Times New Roman" w:cs="Times New Roman"/>
          <w:b/>
          <w:sz w:val="26"/>
          <w:szCs w:val="26"/>
        </w:rPr>
        <w:fldChar w:fldCharType="begin" w:fldLock="1"/>
      </w:r>
      <w:r w:rsidR="00330E3C">
        <w:rPr>
          <w:rFonts w:ascii="Times New Roman" w:hAnsi="Times New Roman" w:cs="Times New Roman"/>
          <w:b/>
          <w:sz w:val="26"/>
          <w:szCs w:val="26"/>
        </w:rPr>
        <w:instrText>ADDIN CSL_CITATION { "citationItems" : [ { "id" : "ITEM-1", "itemData" : { "ISBN" : "1608453421, 9781608453429", "author" : [ { "dropping-particle" : "", "family" : "Manning", "given" : "Christopher D", "non-dropping-particle" : "", "parse-names" : false, "suffix" : "" }, { "dropping-particle" : "", "family" : "Raghavan", "given" : "Prabhakar", "non-dropping-particle" : "", "parse-names" : false, "suffix" : "" }, { "dropping-particle" : "", "family" : "Sch\u00fctze", "given" : "Hinrich", "non-dropping-particle" : "", "parse-names" : false, "suffix" : "" } ], "container-title" : "Introduction to information retrieval", "id" : "ITEM-1", "issued" : { "date-parts" : [ [ "2008" ] ] }, "title" : "Inverted Indexing for Text Retrieval", "type" : "article-journal" }, "uris" : [ "http://www.mendeley.com/documents/?uuid=c87f1185-5760-409d-92aa-449a3bff41cd" ] } ], "mendeley" : { "formattedCitation" : "[6]", "plainTextFormattedCitation" : "[6]", "previouslyFormattedCitation" : "[6]" }, "properties" : { "noteIndex" : 0 }, "schema" : "https://github.com/citation-style-language/schema/raw/master/csl-citation.json" }</w:instrText>
      </w:r>
      <w:r w:rsidR="00330E3C">
        <w:rPr>
          <w:rFonts w:ascii="Times New Roman" w:hAnsi="Times New Roman" w:cs="Times New Roman"/>
          <w:b/>
          <w:sz w:val="26"/>
          <w:szCs w:val="26"/>
        </w:rPr>
        <w:fldChar w:fldCharType="separate"/>
      </w:r>
      <w:r w:rsidR="00330E3C" w:rsidRPr="00330E3C">
        <w:rPr>
          <w:rFonts w:ascii="Times New Roman" w:hAnsi="Times New Roman" w:cs="Times New Roman"/>
          <w:noProof/>
          <w:sz w:val="26"/>
          <w:szCs w:val="26"/>
        </w:rPr>
        <w:t>[6]</w:t>
      </w:r>
      <w:bookmarkEnd w:id="18"/>
      <w:r w:rsidR="00330E3C">
        <w:rPr>
          <w:rFonts w:ascii="Times New Roman" w:hAnsi="Times New Roman" w:cs="Times New Roman"/>
          <w:b/>
          <w:sz w:val="26"/>
          <w:szCs w:val="26"/>
        </w:rPr>
        <w:fldChar w:fldCharType="end"/>
      </w:r>
    </w:p>
    <w:p w:rsidR="004B7724" w:rsidRDefault="00C05197" w:rsidP="00C50D54">
      <w:pPr>
        <w:pStyle w:val="ListParagraph"/>
        <w:numPr>
          <w:ilvl w:val="0"/>
          <w:numId w:val="5"/>
        </w:numPr>
        <w:spacing w:line="360" w:lineRule="auto"/>
        <w:jc w:val="both"/>
        <w:rPr>
          <w:rFonts w:ascii="Times New Roman" w:hAnsi="Times New Roman" w:cs="Times New Roman"/>
          <w:sz w:val="26"/>
          <w:szCs w:val="26"/>
        </w:rPr>
      </w:pPr>
      <w:r>
        <w:rPr>
          <w:rFonts w:ascii="Times New Roman" w:hAnsi="Times New Roman" w:cs="Times New Roman"/>
          <w:sz w:val="26"/>
          <w:szCs w:val="26"/>
        </w:rPr>
        <w:t>Từ vựng: là tập thu thập dựa trên bản Chỉ mục nhằm giảm độ lưu trử, trùng lắp từ trong chỉ mục</w:t>
      </w:r>
      <w:r w:rsidR="004B7724">
        <w:rPr>
          <w:rFonts w:ascii="Times New Roman" w:hAnsi="Times New Roman" w:cs="Times New Roman"/>
          <w:sz w:val="26"/>
          <w:szCs w:val="26"/>
        </w:rPr>
        <w:t>, mỗi phần tử trong tập từ vựng gồm các giá trị &lt; Từ - Tổng số tài Liệu xuất hiện – Tổng tần số từ - IDF – pointer &gt;, mỗi giá trị pointer trỏ tới một tập dữ liệu mô tả cho từ đó, mỗi tập dữ liệu gọi là posting gồm các giá trị &lt;Tài Liệu xuất hiện – tần số từ trong tài liệu đó – TF &gt;</w:t>
      </w:r>
    </w:p>
    <w:p w:rsidR="00121276" w:rsidRDefault="004B7724" w:rsidP="00C50D54">
      <w:pPr>
        <w:pStyle w:val="ListParagraph"/>
        <w:numPr>
          <w:ilvl w:val="0"/>
          <w:numId w:val="5"/>
        </w:numPr>
        <w:spacing w:line="360" w:lineRule="auto"/>
        <w:jc w:val="both"/>
        <w:rPr>
          <w:rFonts w:ascii="Times New Roman" w:hAnsi="Times New Roman" w:cs="Times New Roman"/>
          <w:sz w:val="26"/>
          <w:szCs w:val="26"/>
        </w:rPr>
      </w:pPr>
      <w:r>
        <w:rPr>
          <w:rFonts w:ascii="Times New Roman" w:hAnsi="Times New Roman" w:cs="Times New Roman"/>
          <w:sz w:val="26"/>
          <w:szCs w:val="26"/>
        </w:rPr>
        <w:t>IDF: thể hiện cho sự quan trọng của từ trong tập dataset, được tính bằng tần số khả nghịch của tài liệu xuất hiện từ trên cho tổng tài liệu, giá trị IDF càng thấp thì độ tin cậy của từ đó càng thấp, nếu không</w:t>
      </w:r>
      <w:r w:rsidR="00121276">
        <w:rPr>
          <w:rFonts w:ascii="Times New Roman" w:hAnsi="Times New Roman" w:cs="Times New Roman"/>
          <w:sz w:val="26"/>
          <w:szCs w:val="26"/>
        </w:rPr>
        <w:t xml:space="preserve"> loại bỏ các stopword thì đa số từ được xem là stopword sẽ có giá trị bằng 0, bởi vị stopword đa số xuất hiện trong mỗi tập văn bản. việc loại bỏ stopword sẽ giảm được quá trình tính toán. Để giảm độ lớn của IDF người ta thường sử dụng log để giảm kích thước IDF nhưng vẫn thể hiện được độ quan trọng của từ đối với tập văn phạm</w:t>
      </w:r>
    </w:p>
    <w:p w:rsidR="00C05197" w:rsidRDefault="003D069E" w:rsidP="00C50D54">
      <w:pPr>
        <w:pStyle w:val="ListParagraph"/>
        <w:numPr>
          <w:ilvl w:val="0"/>
          <w:numId w:val="5"/>
        </w:numPr>
        <w:spacing w:line="360" w:lineRule="auto"/>
        <w:jc w:val="both"/>
        <w:rPr>
          <w:rFonts w:ascii="Times New Roman" w:hAnsi="Times New Roman" w:cs="Times New Roman"/>
          <w:sz w:val="26"/>
          <w:szCs w:val="26"/>
        </w:rPr>
      </w:pPr>
      <w:r w:rsidRPr="00121276">
        <w:rPr>
          <w:rFonts w:ascii="Times New Roman" w:hAnsi="Times New Roman" w:cs="Times New Roman"/>
          <w:noProof/>
          <w:sz w:val="26"/>
          <w:szCs w:val="26"/>
          <w:lang w:eastAsia="en-US"/>
        </w:rPr>
        <w:drawing>
          <wp:anchor distT="0" distB="0" distL="114300" distR="114300" simplePos="0" relativeHeight="251745280" behindDoc="0" locked="0" layoutInCell="1" allowOverlap="1" wp14:anchorId="3570B280" wp14:editId="3F7C9DE2">
            <wp:simplePos x="0" y="0"/>
            <wp:positionH relativeFrom="column">
              <wp:posOffset>1196340</wp:posOffset>
            </wp:positionH>
            <wp:positionV relativeFrom="paragraph">
              <wp:posOffset>878205</wp:posOffset>
            </wp:positionV>
            <wp:extent cx="3904385" cy="2956758"/>
            <wp:effectExtent l="0" t="0" r="1270" b="0"/>
            <wp:wrapTopAndBottom/>
            <wp:docPr id="7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904385" cy="2956758"/>
                    </a:xfrm>
                    <a:prstGeom prst="rect">
                      <a:avLst/>
                    </a:prstGeom>
                  </pic:spPr>
                </pic:pic>
              </a:graphicData>
            </a:graphic>
          </wp:anchor>
        </w:drawing>
      </w:r>
      <w:r w:rsidR="00121276">
        <w:rPr>
          <w:rFonts w:ascii="Times New Roman" w:hAnsi="Times New Roman" w:cs="Times New Roman"/>
          <w:sz w:val="26"/>
          <w:szCs w:val="26"/>
        </w:rPr>
        <w:t>TF: là tần số của từ trong mỗi tập tài liệu, được tính bằng thương số của số lần xuất hiện của từ trên cho tổng số từ trong văn bản, TF thể hiện độ quan trong của từ trong văn bản, giá trị TF càng cao thì mức độ quan trong đối với tập văn bản càng lớn</w:t>
      </w:r>
    </w:p>
    <w:p w:rsidR="00121276" w:rsidRPr="003D069E" w:rsidRDefault="003D069E" w:rsidP="003D069E">
      <w:pPr>
        <w:pStyle w:val="Caption"/>
        <w:jc w:val="center"/>
        <w:rPr>
          <w:rFonts w:ascii="Times New Roman" w:hAnsi="Times New Roman" w:cs="Times New Roman"/>
          <w:sz w:val="26"/>
          <w:szCs w:val="26"/>
        </w:rPr>
      </w:pPr>
      <w:bookmarkStart w:id="19" w:name="_Toc485508008"/>
      <w:r w:rsidRPr="003D069E">
        <w:rPr>
          <w:sz w:val="26"/>
          <w:szCs w:val="26"/>
        </w:rPr>
        <w:t xml:space="preserve">Hình </w:t>
      </w:r>
      <w:r w:rsidRPr="003D069E">
        <w:rPr>
          <w:sz w:val="26"/>
          <w:szCs w:val="26"/>
        </w:rPr>
        <w:fldChar w:fldCharType="begin"/>
      </w:r>
      <w:r w:rsidRPr="003D069E">
        <w:rPr>
          <w:sz w:val="26"/>
          <w:szCs w:val="26"/>
        </w:rPr>
        <w:instrText xml:space="preserve"> SEQ Hình \* ARABIC </w:instrText>
      </w:r>
      <w:r w:rsidRPr="003D069E">
        <w:rPr>
          <w:sz w:val="26"/>
          <w:szCs w:val="26"/>
        </w:rPr>
        <w:fldChar w:fldCharType="separate"/>
      </w:r>
      <w:r w:rsidRPr="003D069E">
        <w:rPr>
          <w:noProof/>
          <w:sz w:val="26"/>
          <w:szCs w:val="26"/>
        </w:rPr>
        <w:t>5</w:t>
      </w:r>
      <w:r w:rsidRPr="003D069E">
        <w:rPr>
          <w:sz w:val="26"/>
          <w:szCs w:val="26"/>
        </w:rPr>
        <w:fldChar w:fldCharType="end"/>
      </w:r>
      <w:r w:rsidRPr="003D069E">
        <w:rPr>
          <w:sz w:val="26"/>
          <w:szCs w:val="26"/>
        </w:rPr>
        <w:t>: kết quả quá trình Xây dựng Từ vựng và Posting List</w:t>
      </w:r>
      <w:bookmarkEnd w:id="19"/>
    </w:p>
    <w:p w:rsidR="00121276" w:rsidRDefault="00121276" w:rsidP="00C50D54">
      <w:pPr>
        <w:pStyle w:val="ListParagraph"/>
        <w:spacing w:line="360" w:lineRule="auto"/>
        <w:ind w:firstLine="0"/>
        <w:jc w:val="center"/>
        <w:rPr>
          <w:rFonts w:ascii="Times New Roman" w:hAnsi="Times New Roman" w:cs="Times New Roman"/>
          <w:sz w:val="26"/>
          <w:szCs w:val="26"/>
        </w:rPr>
      </w:pPr>
    </w:p>
    <w:p w:rsidR="007C60E5" w:rsidRDefault="007C60E5" w:rsidP="00C50D54">
      <w:pPr>
        <w:spacing w:line="360" w:lineRule="auto"/>
        <w:rPr>
          <w:rFonts w:ascii="Times New Roman" w:hAnsi="Times New Roman" w:cs="Times New Roman"/>
          <w:b/>
          <w:sz w:val="26"/>
          <w:szCs w:val="26"/>
        </w:rPr>
      </w:pPr>
    </w:p>
    <w:p w:rsidR="006736D9" w:rsidRPr="0083419B" w:rsidRDefault="00423174" w:rsidP="0083419B">
      <w:pPr>
        <w:pStyle w:val="ListParagraph"/>
        <w:numPr>
          <w:ilvl w:val="0"/>
          <w:numId w:val="8"/>
        </w:numPr>
        <w:outlineLvl w:val="1"/>
        <w:rPr>
          <w:rFonts w:ascii="Times New Roman" w:hAnsi="Times New Roman" w:cs="Times New Roman"/>
          <w:b/>
          <w:sz w:val="26"/>
          <w:szCs w:val="26"/>
        </w:rPr>
      </w:pPr>
      <w:bookmarkStart w:id="20" w:name="_Toc485508108"/>
      <w:r w:rsidRPr="0083419B">
        <w:rPr>
          <w:rFonts w:ascii="Times New Roman" w:hAnsi="Times New Roman" w:cs="Times New Roman"/>
          <w:b/>
          <w:sz w:val="26"/>
          <w:szCs w:val="26"/>
        </w:rPr>
        <w:t>Mô hình Boolean</w:t>
      </w:r>
      <w:r w:rsidR="00330E3C">
        <w:rPr>
          <w:rFonts w:ascii="Times New Roman" w:hAnsi="Times New Roman" w:cs="Times New Roman"/>
          <w:b/>
          <w:sz w:val="26"/>
          <w:szCs w:val="26"/>
        </w:rPr>
        <w:fldChar w:fldCharType="begin" w:fldLock="1"/>
      </w:r>
      <w:r w:rsidR="00330E3C">
        <w:rPr>
          <w:rFonts w:ascii="Times New Roman" w:hAnsi="Times New Roman" w:cs="Times New Roman"/>
          <w:b/>
          <w:sz w:val="26"/>
          <w:szCs w:val="26"/>
        </w:rPr>
        <w:instrText>ADDIN CSL_CITATION { "citationItems" : [ { "id" : "ITEM-1", "itemData" : { "author" : [ { "dropping-particle" : "", "family" : "Quick", "given" : "Westlawnext", "non-dropping-particle" : "", "parse-names" : false, "suffix" : "" }, { "dropping-particle" : "", "family" : "Guide", "given" : "Reference", "non-dropping-particle" : "", "parse-names" : false, "suffix" : "" }, { "dropping-particle" : "", "family" : "Terms", "given" : "Using", "non-dropping-particle" : "", "parse-names" : false, "suffix" : "" } ], "id" : "ITEM-1", "issue" : "Figure 1", "issued" : { "date-parts" : [ [ "0" ] ] }, "page" : "1-4", "title" : "Searching with Boolean Terms and Connectors", "type" : "article-journal" }, "uris" : [ "http://www.mendeley.com/documents/?uuid=e003c52f-8887-4357-b4f7-7f4c5e158909" ] } ], "mendeley" : { "formattedCitation" : "[1]", "plainTextFormattedCitation" : "[1]", "previouslyFormattedCitation" : "[1]" }, "properties" : { "noteIndex" : 0 }, "schema" : "https://github.com/citation-style-language/schema/raw/master/csl-citation.json" }</w:instrText>
      </w:r>
      <w:r w:rsidR="00330E3C">
        <w:rPr>
          <w:rFonts w:ascii="Times New Roman" w:hAnsi="Times New Roman" w:cs="Times New Roman"/>
          <w:b/>
          <w:sz w:val="26"/>
          <w:szCs w:val="26"/>
        </w:rPr>
        <w:fldChar w:fldCharType="separate"/>
      </w:r>
      <w:r w:rsidR="00330E3C" w:rsidRPr="00330E3C">
        <w:rPr>
          <w:rFonts w:ascii="Times New Roman" w:hAnsi="Times New Roman" w:cs="Times New Roman"/>
          <w:noProof/>
          <w:sz w:val="26"/>
          <w:szCs w:val="26"/>
        </w:rPr>
        <w:t>[1]</w:t>
      </w:r>
      <w:bookmarkEnd w:id="20"/>
      <w:r w:rsidR="00330E3C">
        <w:rPr>
          <w:rFonts w:ascii="Times New Roman" w:hAnsi="Times New Roman" w:cs="Times New Roman"/>
          <w:b/>
          <w:sz w:val="26"/>
          <w:szCs w:val="26"/>
        </w:rPr>
        <w:fldChar w:fldCharType="end"/>
      </w:r>
    </w:p>
    <w:p w:rsidR="006736D9" w:rsidRDefault="006736D9" w:rsidP="006736D9">
      <w:pPr>
        <w:pStyle w:val="ListParagraph"/>
        <w:numPr>
          <w:ilvl w:val="0"/>
          <w:numId w:val="5"/>
        </w:numPr>
        <w:rPr>
          <w:rFonts w:ascii="Times New Roman" w:hAnsi="Times New Roman" w:cs="Times New Roman"/>
          <w:sz w:val="26"/>
          <w:szCs w:val="26"/>
        </w:rPr>
      </w:pPr>
      <w:r>
        <w:rPr>
          <w:rFonts w:ascii="Times New Roman" w:hAnsi="Times New Roman" w:cs="Times New Roman"/>
          <w:sz w:val="26"/>
          <w:szCs w:val="26"/>
        </w:rPr>
        <w:t>Xem mỗi tài liệu là một tập từ, mỗi query là tập các từ có giá từ nối với nhau bằng các ký hiệu AND, OR, NOT.</w:t>
      </w:r>
    </w:p>
    <w:p w:rsidR="00F925B9" w:rsidRDefault="006736D9" w:rsidP="006736D9">
      <w:pPr>
        <w:pStyle w:val="ListParagraph"/>
        <w:numPr>
          <w:ilvl w:val="0"/>
          <w:numId w:val="5"/>
        </w:numPr>
        <w:rPr>
          <w:rFonts w:ascii="Times New Roman" w:hAnsi="Times New Roman" w:cs="Times New Roman"/>
          <w:sz w:val="26"/>
          <w:szCs w:val="26"/>
        </w:rPr>
      </w:pPr>
      <w:r>
        <w:rPr>
          <w:rFonts w:ascii="Times New Roman" w:hAnsi="Times New Roman" w:cs="Times New Roman"/>
          <w:sz w:val="26"/>
          <w:szCs w:val="26"/>
        </w:rPr>
        <w:t>Truy vấn giữa tài liệu và từ là quá trình kiểm tra từ trong query thuộc tài liệu nào và sử dụng phép toán</w:t>
      </w:r>
      <w:r w:rsidR="00F925B9">
        <w:rPr>
          <w:rFonts w:ascii="Times New Roman" w:hAnsi="Times New Roman" w:cs="Times New Roman"/>
          <w:sz w:val="26"/>
          <w:szCs w:val="26"/>
        </w:rPr>
        <w:t xml:space="preserve"> bitwise để thực hiện. Có nhiều các để tính giá trị query:</w:t>
      </w:r>
    </w:p>
    <w:p w:rsidR="00F63983" w:rsidRDefault="00F925B9" w:rsidP="00F925B9">
      <w:pPr>
        <w:pStyle w:val="ListParagraph"/>
        <w:numPr>
          <w:ilvl w:val="1"/>
          <w:numId w:val="5"/>
        </w:numPr>
        <w:rPr>
          <w:rFonts w:ascii="Times New Roman" w:hAnsi="Times New Roman" w:cs="Times New Roman"/>
          <w:sz w:val="26"/>
          <w:szCs w:val="26"/>
        </w:rPr>
      </w:pPr>
      <w:r>
        <w:rPr>
          <w:rFonts w:ascii="Times New Roman" w:hAnsi="Times New Roman" w:cs="Times New Roman"/>
          <w:sz w:val="26"/>
          <w:szCs w:val="26"/>
        </w:rPr>
        <w:t xml:space="preserve">Sử dụng thuật toán </w:t>
      </w:r>
      <w:r w:rsidR="00F63983">
        <w:rPr>
          <w:rFonts w:ascii="Times New Roman" w:hAnsi="Times New Roman" w:cs="Times New Roman"/>
          <w:sz w:val="26"/>
          <w:szCs w:val="26"/>
        </w:rPr>
        <w:t>D</w:t>
      </w:r>
      <w:r>
        <w:rPr>
          <w:rFonts w:ascii="Times New Roman" w:hAnsi="Times New Roman" w:cs="Times New Roman"/>
          <w:sz w:val="26"/>
          <w:szCs w:val="26"/>
        </w:rPr>
        <w:t>e</w:t>
      </w:r>
      <w:r w:rsidR="00F63983">
        <w:rPr>
          <w:rFonts w:ascii="Times New Roman" w:hAnsi="Times New Roman" w:cs="Times New Roman"/>
          <w:sz w:val="26"/>
          <w:szCs w:val="26"/>
        </w:rPr>
        <w:t xml:space="preserve"> – Morgan để giải quyết câu truy vấn </w:t>
      </w:r>
    </w:p>
    <w:p w:rsidR="00F63983" w:rsidRDefault="00F63983" w:rsidP="00F63983">
      <w:pPr>
        <w:pStyle w:val="ListParagraph"/>
        <w:ind w:left="1440" w:firstLine="0"/>
        <w:rPr>
          <w:rFonts w:ascii="Times New Roman" w:hAnsi="Times New Roman" w:cs="Times New Roman"/>
          <w:sz w:val="26"/>
          <w:szCs w:val="26"/>
        </w:rPr>
      </w:pPr>
      <w:r>
        <w:rPr>
          <w:rFonts w:ascii="Times New Roman" w:hAnsi="Times New Roman" w:cs="Times New Roman"/>
          <w:sz w:val="26"/>
          <w:szCs w:val="26"/>
        </w:rPr>
        <w:t>Ví dụ: Romeo OR Juliet OR NOT Obama</w:t>
      </w:r>
    </w:p>
    <w:p w:rsidR="00F63983" w:rsidRDefault="00F63983" w:rsidP="00F63983">
      <w:pPr>
        <w:pStyle w:val="ListParagraph"/>
        <w:ind w:left="1440" w:firstLine="0"/>
        <w:rPr>
          <w:rFonts w:ascii="Times New Roman" w:hAnsi="Times New Roman" w:cs="Times New Roman"/>
          <w:sz w:val="26"/>
          <w:szCs w:val="26"/>
        </w:rPr>
      </w:pPr>
      <w:r>
        <w:rPr>
          <w:rFonts w:ascii="Times New Roman" w:hAnsi="Times New Roman" w:cs="Times New Roman"/>
          <w:noProof/>
          <w:sz w:val="26"/>
          <w:szCs w:val="26"/>
          <w:lang w:eastAsia="en-US"/>
          <w14:ligatures w14:val="none"/>
        </w:rPr>
        <mc:AlternateContent>
          <mc:Choice Requires="wps">
            <w:drawing>
              <wp:anchor distT="0" distB="0" distL="114300" distR="114300" simplePos="0" relativeHeight="251689984" behindDoc="1" locked="0" layoutInCell="1" allowOverlap="1" wp14:anchorId="2AC1C896" wp14:editId="6738E208">
                <wp:simplePos x="0" y="0"/>
                <wp:positionH relativeFrom="column">
                  <wp:posOffset>1722120</wp:posOffset>
                </wp:positionH>
                <wp:positionV relativeFrom="paragraph">
                  <wp:posOffset>88265</wp:posOffset>
                </wp:positionV>
                <wp:extent cx="2430780" cy="1028700"/>
                <wp:effectExtent l="0" t="0" r="26670" b="19050"/>
                <wp:wrapNone/>
                <wp:docPr id="104" name="Rectangle 104"/>
                <wp:cNvGraphicFramePr/>
                <a:graphic xmlns:a="http://schemas.openxmlformats.org/drawingml/2006/main">
                  <a:graphicData uri="http://schemas.microsoft.com/office/word/2010/wordprocessingShape">
                    <wps:wsp>
                      <wps:cNvSpPr/>
                      <wps:spPr>
                        <a:xfrm>
                          <a:off x="0" y="0"/>
                          <a:ext cx="2430780" cy="1028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670531" id="Rectangle 104" o:spid="_x0000_s1026" style="position:absolute;margin-left:135.6pt;margin-top:6.95pt;width:191.4pt;height:81pt;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" fillcolor="#5b9bd5 [3204]" strokecolor="#1f4d78 [1604]" strokeweight="1pt"/>
            </w:pict>
          </mc:Fallback>
        </mc:AlternateContent>
      </w:r>
    </w:p>
    <w:p w:rsidR="00F63983" w:rsidRDefault="00F63983" w:rsidP="00F63983">
      <w:pPr>
        <w:pStyle w:val="ListParagraph"/>
        <w:ind w:left="1440" w:firstLine="0"/>
        <w:rPr>
          <w:rFonts w:ascii="Times New Roman" w:hAnsi="Times New Roman" w:cs="Times New Roman"/>
          <w:sz w:val="26"/>
          <w:szCs w:val="26"/>
        </w:rPr>
      </w:pPr>
      <w:r>
        <w:rPr>
          <w:rFonts w:ascii="Times New Roman" w:hAnsi="Times New Roman" w:cs="Times New Roman"/>
          <w:noProof/>
          <w:sz w:val="26"/>
          <w:szCs w:val="26"/>
          <w:lang w:eastAsia="en-US"/>
          <w14:ligatures w14:val="none"/>
        </w:rPr>
        <mc:AlternateContent>
          <mc:Choice Requires="wps">
            <w:drawing>
              <wp:anchor distT="0" distB="0" distL="114300" distR="114300" simplePos="0" relativeHeight="251686912" behindDoc="0" locked="0" layoutInCell="1" allowOverlap="1" wp14:anchorId="0C4427F3" wp14:editId="2DBD3CFE">
                <wp:simplePos x="0" y="0"/>
                <wp:positionH relativeFrom="column">
                  <wp:posOffset>2407920</wp:posOffset>
                </wp:positionH>
                <wp:positionV relativeFrom="paragraph">
                  <wp:posOffset>95885</wp:posOffset>
                </wp:positionV>
                <wp:extent cx="190500" cy="121920"/>
                <wp:effectExtent l="38100" t="0" r="19050" b="49530"/>
                <wp:wrapNone/>
                <wp:docPr id="102" name="Straight Arrow Connector 102"/>
                <wp:cNvGraphicFramePr/>
                <a:graphic xmlns:a="http://schemas.openxmlformats.org/drawingml/2006/main">
                  <a:graphicData uri="http://schemas.microsoft.com/office/word/2010/wordprocessingShape">
                    <wps:wsp>
                      <wps:cNvCnPr/>
                      <wps:spPr>
                        <a:xfrm flipH="1">
                          <a:off x="0" y="0"/>
                          <a:ext cx="190500" cy="1219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80D8D72" id="_x0000_t32" coordsize="21600,21600" o:spt="32" o:oned="t" path="m,l21600,21600e" filled="f">
                <v:path arrowok="t" fillok="f" o:connecttype="none"/>
                <o:lock v:ext="edit" shapetype="t"/>
              </v:shapetype>
              <v:shape id="Straight Arrow Connector 102" o:spid="_x0000_s1026" type="#_x0000_t32" style="position:absolute;margin-left:189.6pt;margin-top:7.55pt;width:15pt;height:9.6pt;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" strokecolor="black [3200]" strokeweight=".5pt">
                <v:stroke endarrow="block" joinstyle="miter"/>
              </v:shape>
            </w:pict>
          </mc:Fallback>
        </mc:AlternateContent>
      </w:r>
      <w:r>
        <w:rPr>
          <w:rFonts w:ascii="Times New Roman" w:hAnsi="Times New Roman" w:cs="Times New Roman"/>
          <w:noProof/>
          <w:sz w:val="26"/>
          <w:szCs w:val="26"/>
          <w:lang w:eastAsia="en-US"/>
          <w14:ligatures w14:val="none"/>
        </w:rPr>
        <mc:AlternateContent>
          <mc:Choice Requires="wps">
            <w:drawing>
              <wp:anchor distT="0" distB="0" distL="114300" distR="114300" simplePos="0" relativeHeight="251678720" behindDoc="0" locked="0" layoutInCell="1" allowOverlap="1" wp14:anchorId="4FD99A17" wp14:editId="69F93893">
                <wp:simplePos x="0" y="0"/>
                <wp:positionH relativeFrom="column">
                  <wp:posOffset>3032760</wp:posOffset>
                </wp:positionH>
                <wp:positionV relativeFrom="paragraph">
                  <wp:posOffset>118745</wp:posOffset>
                </wp:positionV>
                <wp:extent cx="175260" cy="91440"/>
                <wp:effectExtent l="0" t="0" r="72390" b="60960"/>
                <wp:wrapNone/>
                <wp:docPr id="98" name="Straight Arrow Connector 98"/>
                <wp:cNvGraphicFramePr/>
                <a:graphic xmlns:a="http://schemas.openxmlformats.org/drawingml/2006/main">
                  <a:graphicData uri="http://schemas.microsoft.com/office/word/2010/wordprocessingShape">
                    <wps:wsp>
                      <wps:cNvCnPr/>
                      <wps:spPr>
                        <a:xfrm>
                          <a:off x="0" y="0"/>
                          <a:ext cx="175260" cy="914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4F0503E" id="Straight Arrow Connector 98" o:spid="_x0000_s1026" type="#_x0000_t32" style="position:absolute;margin-left:238.8pt;margin-top:9.35pt;width:13.8pt;height:7.2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" strokecolor="black [3200]" strokeweight=".5pt">
                <v:stroke endarrow="block" joinstyle="miter"/>
              </v:shape>
            </w:pict>
          </mc:Fallback>
        </mc:AlternateConten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OR</w:t>
      </w:r>
    </w:p>
    <w:p w:rsidR="00F63983" w:rsidRDefault="00F63983" w:rsidP="00F63983">
      <w:pPr>
        <w:pStyle w:val="ListParagraph"/>
        <w:ind w:left="1440" w:firstLine="0"/>
        <w:rPr>
          <w:rFonts w:ascii="Times New Roman" w:hAnsi="Times New Roman" w:cs="Times New Roman"/>
          <w:sz w:val="26"/>
          <w:szCs w:val="26"/>
        </w:rPr>
      </w:pPr>
      <w:r>
        <w:rPr>
          <w:rFonts w:ascii="Times New Roman" w:hAnsi="Times New Roman" w:cs="Times New Roman"/>
          <w:noProof/>
          <w:sz w:val="26"/>
          <w:szCs w:val="26"/>
          <w:lang w:eastAsia="en-US"/>
          <w14:ligatures w14:val="none"/>
        </w:rPr>
        <mc:AlternateContent>
          <mc:Choice Requires="wps">
            <w:drawing>
              <wp:anchor distT="0" distB="0" distL="114300" distR="114300" simplePos="0" relativeHeight="251688960" behindDoc="0" locked="0" layoutInCell="1" allowOverlap="1" wp14:anchorId="18FC3F8A" wp14:editId="201E4656">
                <wp:simplePos x="0" y="0"/>
                <wp:positionH relativeFrom="column">
                  <wp:posOffset>3032760</wp:posOffset>
                </wp:positionH>
                <wp:positionV relativeFrom="paragraph">
                  <wp:posOffset>81280</wp:posOffset>
                </wp:positionV>
                <wp:extent cx="190500" cy="121920"/>
                <wp:effectExtent l="38100" t="0" r="19050" b="49530"/>
                <wp:wrapNone/>
                <wp:docPr id="103" name="Straight Arrow Connector 103"/>
                <wp:cNvGraphicFramePr/>
                <a:graphic xmlns:a="http://schemas.openxmlformats.org/drawingml/2006/main">
                  <a:graphicData uri="http://schemas.microsoft.com/office/word/2010/wordprocessingShape">
                    <wps:wsp>
                      <wps:cNvCnPr/>
                      <wps:spPr>
                        <a:xfrm flipH="1">
                          <a:off x="0" y="0"/>
                          <a:ext cx="190500" cy="1219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C1A861" id="Straight Arrow Connector 103" o:spid="_x0000_s1026" type="#_x0000_t32" style="position:absolute;margin-left:238.8pt;margin-top:6.4pt;width:15pt;height:9.6pt;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" strokecolor="black [3200]" strokeweight=".5pt">
                <v:stroke endarrow="block" joinstyle="miter"/>
              </v:shape>
            </w:pict>
          </mc:Fallback>
        </mc:AlternateContent>
      </w:r>
      <w:r>
        <w:rPr>
          <w:rFonts w:ascii="Times New Roman" w:hAnsi="Times New Roman" w:cs="Times New Roman"/>
          <w:noProof/>
          <w:sz w:val="26"/>
          <w:szCs w:val="26"/>
          <w:lang w:eastAsia="en-US"/>
          <w14:ligatures w14:val="none"/>
        </w:rPr>
        <mc:AlternateContent>
          <mc:Choice Requires="wps">
            <w:drawing>
              <wp:anchor distT="0" distB="0" distL="114300" distR="114300" simplePos="0" relativeHeight="251680768" behindDoc="0" locked="0" layoutInCell="1" allowOverlap="1" wp14:anchorId="447D035F" wp14:editId="0AF71AD9">
                <wp:simplePos x="0" y="0"/>
                <wp:positionH relativeFrom="column">
                  <wp:posOffset>3467100</wp:posOffset>
                </wp:positionH>
                <wp:positionV relativeFrom="paragraph">
                  <wp:posOffset>142240</wp:posOffset>
                </wp:positionV>
                <wp:extent cx="175260" cy="91440"/>
                <wp:effectExtent l="0" t="0" r="72390" b="60960"/>
                <wp:wrapNone/>
                <wp:docPr id="99" name="Straight Arrow Connector 99"/>
                <wp:cNvGraphicFramePr/>
                <a:graphic xmlns:a="http://schemas.openxmlformats.org/drawingml/2006/main">
                  <a:graphicData uri="http://schemas.microsoft.com/office/word/2010/wordprocessingShape">
                    <wps:wsp>
                      <wps:cNvCnPr/>
                      <wps:spPr>
                        <a:xfrm>
                          <a:off x="0" y="0"/>
                          <a:ext cx="175260" cy="914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3D5760C" id="Straight Arrow Connector 99" o:spid="_x0000_s1026" type="#_x0000_t32" style="position:absolute;margin-left:273pt;margin-top:11.2pt;width:13.8pt;height:7.2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" strokecolor="black [3200]" strokeweight=".5pt">
                <v:stroke endarrow="block" joinstyle="miter"/>
              </v:shape>
            </w:pict>
          </mc:Fallback>
        </mc:AlternateContent>
      </w:r>
      <w:r>
        <w:rPr>
          <w:rFonts w:ascii="Times New Roman" w:hAnsi="Times New Roman" w:cs="Times New Roman"/>
          <w:sz w:val="26"/>
          <w:szCs w:val="26"/>
        </w:rPr>
        <w:tab/>
      </w:r>
      <w:r>
        <w:rPr>
          <w:rFonts w:ascii="Times New Roman" w:hAnsi="Times New Roman" w:cs="Times New Roman"/>
          <w:sz w:val="26"/>
          <w:szCs w:val="26"/>
        </w:rPr>
        <w:tab/>
        <w:t>Romeo</w:t>
      </w:r>
      <w:r>
        <w:rPr>
          <w:rFonts w:ascii="Times New Roman" w:hAnsi="Times New Roman" w:cs="Times New Roman"/>
          <w:sz w:val="26"/>
          <w:szCs w:val="26"/>
        </w:rPr>
        <w:tab/>
      </w:r>
      <w:r>
        <w:rPr>
          <w:rFonts w:ascii="Times New Roman" w:hAnsi="Times New Roman" w:cs="Times New Roman"/>
          <w:sz w:val="26"/>
          <w:szCs w:val="26"/>
        </w:rPr>
        <w:tab/>
        <w:t>OR</w:t>
      </w:r>
    </w:p>
    <w:p w:rsidR="00F63983" w:rsidRDefault="00F63983" w:rsidP="00F63983">
      <w:pPr>
        <w:pStyle w:val="ListParagraph"/>
        <w:ind w:left="1440" w:firstLine="0"/>
        <w:rPr>
          <w:rFonts w:ascii="Times New Roman" w:hAnsi="Times New Roman" w:cs="Times New Roman"/>
          <w:sz w:val="26"/>
          <w:szCs w:val="26"/>
        </w:rPr>
      </w:pPr>
      <w:r>
        <w:rPr>
          <w:rFonts w:ascii="Times New Roman" w:hAnsi="Times New Roman" w:cs="Times New Roman"/>
          <w:noProof/>
          <w:sz w:val="26"/>
          <w:szCs w:val="26"/>
          <w:lang w:eastAsia="en-US"/>
          <w14:ligatures w14:val="none"/>
        </w:rPr>
        <mc:AlternateContent>
          <mc:Choice Requires="wps">
            <w:drawing>
              <wp:anchor distT="0" distB="0" distL="114300" distR="114300" simplePos="0" relativeHeight="251692032" behindDoc="0" locked="0" layoutInCell="1" allowOverlap="1" wp14:anchorId="44CDA750" wp14:editId="20986F8C">
                <wp:simplePos x="0" y="0"/>
                <wp:positionH relativeFrom="column">
                  <wp:posOffset>3520440</wp:posOffset>
                </wp:positionH>
                <wp:positionV relativeFrom="paragraph">
                  <wp:posOffset>143510</wp:posOffset>
                </wp:positionV>
                <wp:extent cx="114300" cy="76200"/>
                <wp:effectExtent l="38100" t="0" r="19050" b="57150"/>
                <wp:wrapNone/>
                <wp:docPr id="105" name="Straight Arrow Connector 105"/>
                <wp:cNvGraphicFramePr/>
                <a:graphic xmlns:a="http://schemas.openxmlformats.org/drawingml/2006/main">
                  <a:graphicData uri="http://schemas.microsoft.com/office/word/2010/wordprocessingShape">
                    <wps:wsp>
                      <wps:cNvCnPr/>
                      <wps:spPr>
                        <a:xfrm flipH="1">
                          <a:off x="0" y="0"/>
                          <a:ext cx="114300" cy="76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FC766C" id="Straight Arrow Connector 105" o:spid="_x0000_s1026" type="#_x0000_t32" style="position:absolute;margin-left:277.2pt;margin-top:11.3pt;width:9pt;height:6pt;flip:x;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" strokecolor="black [3200]" strokeweight=".5pt">
                <v:stroke endarrow="block" joinstyle="miter"/>
              </v:shape>
            </w:pict>
          </mc:Fallback>
        </mc:AlternateConten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Juliet</w:t>
      </w:r>
      <w:r>
        <w:rPr>
          <w:rFonts w:ascii="Times New Roman" w:hAnsi="Times New Roman" w:cs="Times New Roman"/>
          <w:sz w:val="26"/>
          <w:szCs w:val="26"/>
        </w:rPr>
        <w:tab/>
      </w:r>
      <w:r>
        <w:rPr>
          <w:rFonts w:ascii="Times New Roman" w:hAnsi="Times New Roman" w:cs="Times New Roman"/>
          <w:sz w:val="26"/>
          <w:szCs w:val="26"/>
        </w:rPr>
        <w:tab/>
        <w:t>NOT</w:t>
      </w:r>
    </w:p>
    <w:p w:rsidR="00F63983" w:rsidRDefault="00F63983" w:rsidP="00F63983">
      <w:pPr>
        <w:pStyle w:val="ListParagraph"/>
        <w:ind w:left="1440" w:firstLine="0"/>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Obama</w:t>
      </w:r>
      <w:r w:rsidRPr="00423174">
        <w:rPr>
          <w:rFonts w:ascii="Times New Roman" w:hAnsi="Times New Roman" w:cs="Times New Roman"/>
          <w:sz w:val="26"/>
          <w:szCs w:val="26"/>
        </w:rPr>
        <w:t xml:space="preserve"> </w:t>
      </w:r>
    </w:p>
    <w:p w:rsidR="00F63983" w:rsidRDefault="00F63983" w:rsidP="00F63983">
      <w:pPr>
        <w:pStyle w:val="ListParagraph"/>
        <w:ind w:left="1440" w:firstLine="0"/>
        <w:rPr>
          <w:rFonts w:ascii="Times New Roman" w:hAnsi="Times New Roman" w:cs="Times New Roman"/>
          <w:sz w:val="26"/>
          <w:szCs w:val="26"/>
        </w:rPr>
      </w:pPr>
    </w:p>
    <w:p w:rsidR="00F63983" w:rsidRPr="003D069E" w:rsidRDefault="003D069E" w:rsidP="003D069E">
      <w:pPr>
        <w:pStyle w:val="Caption"/>
        <w:jc w:val="center"/>
        <w:rPr>
          <w:rFonts w:ascii="Times New Roman" w:hAnsi="Times New Roman" w:cs="Times New Roman"/>
          <w:sz w:val="26"/>
          <w:szCs w:val="26"/>
        </w:rPr>
      </w:pPr>
      <w:bookmarkStart w:id="21" w:name="_Toc485508009"/>
      <w:r w:rsidRPr="003D069E">
        <w:rPr>
          <w:sz w:val="26"/>
          <w:szCs w:val="26"/>
        </w:rPr>
        <w:t xml:space="preserve">Hình </w:t>
      </w:r>
      <w:r w:rsidRPr="003D069E">
        <w:rPr>
          <w:sz w:val="26"/>
          <w:szCs w:val="26"/>
        </w:rPr>
        <w:fldChar w:fldCharType="begin"/>
      </w:r>
      <w:r w:rsidRPr="003D069E">
        <w:rPr>
          <w:sz w:val="26"/>
          <w:szCs w:val="26"/>
        </w:rPr>
        <w:instrText xml:space="preserve"> SEQ Hình \* ARABIC </w:instrText>
      </w:r>
      <w:r w:rsidRPr="003D069E">
        <w:rPr>
          <w:sz w:val="26"/>
          <w:szCs w:val="26"/>
        </w:rPr>
        <w:fldChar w:fldCharType="separate"/>
      </w:r>
      <w:r w:rsidRPr="003D069E">
        <w:rPr>
          <w:noProof/>
          <w:sz w:val="26"/>
          <w:szCs w:val="26"/>
        </w:rPr>
        <w:t>6</w:t>
      </w:r>
      <w:r w:rsidRPr="003D069E">
        <w:rPr>
          <w:sz w:val="26"/>
          <w:szCs w:val="26"/>
        </w:rPr>
        <w:fldChar w:fldCharType="end"/>
      </w:r>
      <w:r w:rsidRPr="003D069E">
        <w:rPr>
          <w:sz w:val="26"/>
          <w:szCs w:val="26"/>
        </w:rPr>
        <w:t>: Mô phỏng luật theo mô hình Boolean</w:t>
      </w:r>
      <w:bookmarkEnd w:id="21"/>
    </w:p>
    <w:p w:rsidR="00F63983" w:rsidRDefault="00F63983" w:rsidP="00F63983">
      <w:pPr>
        <w:pStyle w:val="ListParagraph"/>
        <w:ind w:left="1440" w:firstLine="0"/>
        <w:rPr>
          <w:rFonts w:ascii="Times New Roman" w:hAnsi="Times New Roman" w:cs="Times New Roman"/>
          <w:sz w:val="26"/>
          <w:szCs w:val="26"/>
        </w:rPr>
      </w:pPr>
      <w:r>
        <w:rPr>
          <w:rFonts w:ascii="Times New Roman" w:hAnsi="Times New Roman" w:cs="Times New Roman"/>
          <w:sz w:val="26"/>
          <w:szCs w:val="26"/>
        </w:rPr>
        <w:t>Mỗi Node trong cây sẽ là phép toán, các node lá sẽ làm term cần truy vấn, quá trình thực hiện từ dưới lên trên</w:t>
      </w:r>
      <w:r w:rsidR="00651856">
        <w:rPr>
          <w:rFonts w:ascii="Times New Roman" w:hAnsi="Times New Roman" w:cs="Times New Roman"/>
          <w:sz w:val="26"/>
          <w:szCs w:val="26"/>
        </w:rPr>
        <w:t>, mỗi Node khi thực hiện sẽ có giá trị là số tài liệu, với phép OR là phép lấy tài liệu có cả 2 term, còn phép AND là lấy tài liệu chung của 2 term.</w:t>
      </w:r>
    </w:p>
    <w:p w:rsidR="00651856" w:rsidRDefault="00651856" w:rsidP="00651856">
      <w:pPr>
        <w:pStyle w:val="ListParagraph"/>
        <w:numPr>
          <w:ilvl w:val="0"/>
          <w:numId w:val="13"/>
        </w:numPr>
        <w:rPr>
          <w:rFonts w:ascii="Times New Roman" w:hAnsi="Times New Roman" w:cs="Times New Roman"/>
          <w:sz w:val="26"/>
          <w:szCs w:val="26"/>
        </w:rPr>
      </w:pPr>
      <w:r>
        <w:rPr>
          <w:rFonts w:ascii="Times New Roman" w:hAnsi="Times New Roman" w:cs="Times New Roman"/>
          <w:sz w:val="26"/>
          <w:szCs w:val="26"/>
        </w:rPr>
        <w:t>Sử dụng thuật toán theo BitWise: thây từ bằng giá tị 1 0, thành dãy cách index, vị trí index xuất hiện thì từ đó trong query xuất hiện trong tập index, ngược lại</w:t>
      </w:r>
    </w:p>
    <w:p w:rsidR="00651856" w:rsidRDefault="00651856" w:rsidP="00651856">
      <w:pPr>
        <w:pStyle w:val="ListParagraph"/>
        <w:numPr>
          <w:ilvl w:val="0"/>
          <w:numId w:val="13"/>
        </w:numPr>
        <w:rPr>
          <w:rFonts w:ascii="Times New Roman" w:hAnsi="Times New Roman" w:cs="Times New Roman"/>
          <w:sz w:val="26"/>
          <w:szCs w:val="26"/>
        </w:rPr>
      </w:pPr>
      <w:r>
        <w:rPr>
          <w:rFonts w:ascii="Times New Roman" w:hAnsi="Times New Roman" w:cs="Times New Roman"/>
          <w:sz w:val="26"/>
          <w:szCs w:val="26"/>
        </w:rPr>
        <w:t xml:space="preserve">Ví dụ: </w:t>
      </w:r>
      <m:oMath>
        <m:sSub>
          <m:sSubPr>
            <m:ctrlPr>
              <w:rPr>
                <w:rFonts w:ascii="Cambria Math" w:hAnsi="Cambria Math" w:cs="Times New Roman"/>
                <w:i/>
                <w:sz w:val="26"/>
                <w:szCs w:val="26"/>
              </w:rPr>
            </m:ctrlPr>
          </m:sSubPr>
          <m:e>
            <m:r>
              <w:rPr>
                <w:rFonts w:ascii="Cambria Math" w:hAnsi="Cambria Math" w:cs="Times New Roman"/>
                <w:sz w:val="26"/>
                <w:szCs w:val="26"/>
              </w:rPr>
              <m:t>D</m:t>
            </m:r>
          </m:e>
          <m:sub>
            <m:r>
              <w:rPr>
                <w:rFonts w:ascii="Cambria Math" w:hAnsi="Cambria Math" w:cs="Times New Roman"/>
                <w:sz w:val="26"/>
                <w:szCs w:val="26"/>
              </w:rPr>
              <m:t>1</m:t>
            </m:r>
          </m:sub>
        </m:sSub>
      </m:oMath>
      <w:r>
        <w:rPr>
          <w:rFonts w:ascii="Times New Roman" w:hAnsi="Times New Roman" w:cs="Times New Roman"/>
          <w:sz w:val="26"/>
          <w:szCs w:val="26"/>
        </w:rPr>
        <w:t xml:space="preserve"> có các từ: Romeo, Obama, </w:t>
      </w:r>
      <w:r w:rsidR="009943EE">
        <w:rPr>
          <w:rFonts w:ascii="Times New Roman" w:hAnsi="Times New Roman" w:cs="Times New Roman"/>
          <w:sz w:val="26"/>
          <w:szCs w:val="26"/>
        </w:rPr>
        <w:t>Clinton</w:t>
      </w:r>
    </w:p>
    <w:p w:rsidR="009943EE" w:rsidRDefault="00650F0F" w:rsidP="009943EE">
      <w:pPr>
        <w:pStyle w:val="ListParagraph"/>
        <w:ind w:left="2160" w:firstLine="0"/>
        <w:rPr>
          <w:rFonts w:ascii="Times New Roman" w:hAnsi="Times New Roman" w:cs="Times New Roman"/>
          <w:sz w:val="26"/>
          <w:szCs w:val="26"/>
        </w:rPr>
      </w:pPr>
      <m:oMath>
        <m:sSub>
          <m:sSubPr>
            <m:ctrlPr>
              <w:rPr>
                <w:rFonts w:ascii="Cambria Math" w:hAnsi="Cambria Math" w:cs="Times New Roman"/>
                <w:i/>
                <w:sz w:val="26"/>
                <w:szCs w:val="26"/>
              </w:rPr>
            </m:ctrlPr>
          </m:sSubPr>
          <m:e>
            <m:r>
              <w:rPr>
                <w:rFonts w:ascii="Cambria Math" w:hAnsi="Cambria Math" w:cs="Times New Roman"/>
                <w:sz w:val="26"/>
                <w:szCs w:val="26"/>
              </w:rPr>
              <m:t>D</m:t>
            </m:r>
          </m:e>
          <m:sub>
            <m:r>
              <w:rPr>
                <w:rFonts w:ascii="Cambria Math" w:hAnsi="Cambria Math" w:cs="Times New Roman"/>
                <w:sz w:val="26"/>
                <w:szCs w:val="26"/>
              </w:rPr>
              <m:t>2</m:t>
            </m:r>
          </m:sub>
        </m:sSub>
      </m:oMath>
      <w:r w:rsidR="009943EE">
        <w:rPr>
          <w:rFonts w:ascii="Times New Roman" w:hAnsi="Times New Roman" w:cs="Times New Roman"/>
          <w:sz w:val="26"/>
          <w:szCs w:val="26"/>
        </w:rPr>
        <w:t xml:space="preserve"> có các từ: Juliet, Franky, Newton</w:t>
      </w:r>
    </w:p>
    <w:p w:rsidR="009943EE" w:rsidRDefault="009943EE" w:rsidP="009943EE">
      <w:pPr>
        <w:pStyle w:val="ListParagraph"/>
        <w:ind w:left="2160" w:firstLine="0"/>
        <w:rPr>
          <w:rFonts w:ascii="Times New Roman" w:hAnsi="Times New Roman" w:cs="Times New Roman"/>
          <w:sz w:val="26"/>
          <w:szCs w:val="26"/>
        </w:rPr>
      </w:pPr>
      <w:r>
        <w:rPr>
          <w:rFonts w:ascii="Times New Roman" w:hAnsi="Times New Roman" w:cs="Times New Roman"/>
          <w:sz w:val="26"/>
          <w:szCs w:val="26"/>
        </w:rPr>
        <w:t>Với query: Romeo OR Juliet OR NOT Obama</w:t>
      </w:r>
    </w:p>
    <w:p w:rsidR="009943EE" w:rsidRDefault="009943EE" w:rsidP="009943EE">
      <w:pPr>
        <w:pStyle w:val="ListParagraph"/>
        <w:ind w:left="2160" w:firstLine="0"/>
        <w:rPr>
          <w:rFonts w:ascii="Times New Roman" w:hAnsi="Times New Roman" w:cs="Times New Roman"/>
          <w:sz w:val="26"/>
          <w:szCs w:val="26"/>
        </w:rPr>
      </w:pPr>
      <w:r>
        <w:rPr>
          <w:rFonts w:ascii="Times New Roman" w:hAnsi="Times New Roman" w:cs="Times New Roman"/>
          <w:sz w:val="26"/>
          <w:szCs w:val="26"/>
        </w:rPr>
        <w:t>Thì sẽ biểu diễn Query với dạng mã nhị phân:</w:t>
      </w:r>
    </w:p>
    <w:p w:rsidR="009943EE" w:rsidRDefault="009943EE" w:rsidP="009943EE">
      <w:pPr>
        <w:pStyle w:val="ListParagraph"/>
        <w:ind w:left="2160" w:firstLine="0"/>
        <w:rPr>
          <w:rFonts w:ascii="Times New Roman" w:hAnsi="Times New Roman" w:cs="Times New Roman"/>
          <w:sz w:val="26"/>
          <w:szCs w:val="26"/>
        </w:rPr>
      </w:pPr>
      <w:r>
        <w:rPr>
          <w:rFonts w:ascii="Times New Roman" w:hAnsi="Times New Roman" w:cs="Times New Roman"/>
          <w:sz w:val="26"/>
          <w:szCs w:val="26"/>
        </w:rPr>
        <w:t xml:space="preserve">Query: 10 OR 01 OR NOT 10 </w:t>
      </w:r>
      <m:oMath>
        <m:r>
          <w:rPr>
            <w:rFonts w:ascii="Cambria Math" w:hAnsi="Cambria Math" w:cs="Times New Roman"/>
            <w:sz w:val="26"/>
            <w:szCs w:val="26"/>
          </w:rPr>
          <m:t>→</m:t>
        </m:r>
      </m:oMath>
      <w:r>
        <w:rPr>
          <w:rFonts w:ascii="Times New Roman" w:hAnsi="Times New Roman" w:cs="Times New Roman"/>
          <w:sz w:val="26"/>
          <w:szCs w:val="26"/>
        </w:rPr>
        <w:t xml:space="preserve"> 10 OR 01 OR 01 = 11</w:t>
      </w:r>
    </w:p>
    <w:p w:rsidR="003D069E" w:rsidRPr="003D069E" w:rsidRDefault="009943EE" w:rsidP="003D069E">
      <w:pPr>
        <w:pStyle w:val="ListParagraph"/>
        <w:ind w:left="2160" w:firstLine="0"/>
        <w:rPr>
          <w:rFonts w:ascii="Times New Roman" w:hAnsi="Times New Roman" w:cs="Times New Roman"/>
          <w:sz w:val="26"/>
          <w:szCs w:val="26"/>
        </w:rPr>
      </w:pPr>
      <w:r>
        <w:rPr>
          <w:rFonts w:ascii="Times New Roman" w:hAnsi="Times New Roman" w:cs="Times New Roman"/>
          <w:sz w:val="26"/>
          <w:szCs w:val="26"/>
        </w:rPr>
        <w:t>Kết quả truy vấn trả về 2 tài liệu trên</w:t>
      </w:r>
    </w:p>
    <w:p w:rsidR="002007F2" w:rsidRDefault="002007F2" w:rsidP="002007F2">
      <w:pPr>
        <w:pStyle w:val="ListParagraph"/>
        <w:ind w:firstLine="0"/>
        <w:rPr>
          <w:rFonts w:ascii="Times New Roman" w:hAnsi="Times New Roman" w:cs="Times New Roman"/>
          <w:sz w:val="26"/>
          <w:szCs w:val="26"/>
        </w:rPr>
      </w:pPr>
    </w:p>
    <w:p w:rsidR="002007F2" w:rsidRDefault="002007F2" w:rsidP="002007F2">
      <w:pPr>
        <w:pStyle w:val="ListParagraph"/>
        <w:numPr>
          <w:ilvl w:val="0"/>
          <w:numId w:val="5"/>
        </w:numPr>
        <w:rPr>
          <w:rFonts w:ascii="Times New Roman" w:hAnsi="Times New Roman" w:cs="Times New Roman"/>
          <w:sz w:val="26"/>
          <w:szCs w:val="26"/>
        </w:rPr>
      </w:pPr>
      <w:r>
        <w:rPr>
          <w:rFonts w:ascii="Times New Roman" w:hAnsi="Times New Roman" w:cs="Times New Roman"/>
          <w:sz w:val="26"/>
          <w:szCs w:val="26"/>
        </w:rPr>
        <w:t>Ưu nhược điểm mô hình Boolean:</w:t>
      </w:r>
    </w:p>
    <w:p w:rsidR="002007F2" w:rsidRPr="00C50D54" w:rsidRDefault="002007F2" w:rsidP="002007F2">
      <w:pPr>
        <w:pStyle w:val="ListParagraph"/>
        <w:numPr>
          <w:ilvl w:val="1"/>
          <w:numId w:val="5"/>
        </w:numPr>
        <w:rPr>
          <w:rFonts w:ascii="Times New Roman" w:hAnsi="Times New Roman" w:cs="Times New Roman"/>
          <w:sz w:val="26"/>
          <w:szCs w:val="26"/>
        </w:rPr>
      </w:pPr>
      <w:r w:rsidRPr="00C50D54">
        <w:rPr>
          <w:rFonts w:ascii="Times New Roman" w:hAnsi="Times New Roman" w:cs="Times New Roman"/>
          <w:sz w:val="26"/>
          <w:szCs w:val="26"/>
        </w:rPr>
        <w:t>Ưu điểm:</w:t>
      </w:r>
    </w:p>
    <w:p w:rsidR="00C50D54" w:rsidRPr="00C50D54" w:rsidRDefault="00C50D54" w:rsidP="00C50D54">
      <w:pPr>
        <w:pStyle w:val="ListParagraph"/>
        <w:numPr>
          <w:ilvl w:val="2"/>
          <w:numId w:val="5"/>
        </w:numPr>
        <w:rPr>
          <w:rFonts w:ascii="Times New Roman" w:hAnsi="Times New Roman" w:cs="Times New Roman"/>
          <w:sz w:val="26"/>
          <w:szCs w:val="26"/>
        </w:rPr>
      </w:pPr>
      <w:r w:rsidRPr="00C50D54">
        <w:rPr>
          <w:rFonts w:ascii="Times New Roman" w:eastAsiaTheme="minorEastAsia" w:hAnsi="Times New Roman" w:cs="Times New Roman"/>
          <w:color w:val="000000"/>
          <w:kern w:val="0"/>
          <w:sz w:val="26"/>
          <w:szCs w:val="26"/>
          <w14:ligatures w14:val="none"/>
        </w:rPr>
        <w:t>Đơn giản và dễ sử dụng.</w:t>
      </w:r>
    </w:p>
    <w:p w:rsidR="00C50D54" w:rsidRPr="00C50D54" w:rsidRDefault="002007F2" w:rsidP="002007F2">
      <w:pPr>
        <w:pStyle w:val="ListParagraph"/>
        <w:numPr>
          <w:ilvl w:val="1"/>
          <w:numId w:val="5"/>
        </w:numPr>
        <w:rPr>
          <w:rFonts w:ascii="Times New Roman" w:hAnsi="Times New Roman" w:cs="Times New Roman"/>
          <w:sz w:val="26"/>
          <w:szCs w:val="26"/>
        </w:rPr>
      </w:pPr>
      <w:r w:rsidRPr="00C50D54">
        <w:rPr>
          <w:rFonts w:ascii="Times New Roman" w:hAnsi="Times New Roman" w:cs="Times New Roman"/>
          <w:sz w:val="26"/>
          <w:szCs w:val="26"/>
        </w:rPr>
        <w:t>Nhược điểm:</w:t>
      </w:r>
    </w:p>
    <w:p w:rsidR="00C50D54" w:rsidRPr="00C50D54" w:rsidRDefault="00C50D54" w:rsidP="00C50D54">
      <w:pPr>
        <w:pStyle w:val="ListParagraph"/>
        <w:numPr>
          <w:ilvl w:val="2"/>
          <w:numId w:val="5"/>
        </w:numPr>
        <w:rPr>
          <w:rFonts w:ascii="Times New Roman" w:hAnsi="Times New Roman" w:cs="Times New Roman"/>
          <w:sz w:val="26"/>
          <w:szCs w:val="26"/>
        </w:rPr>
      </w:pPr>
      <w:r w:rsidRPr="00C50D54">
        <w:rPr>
          <w:rFonts w:ascii="Times New Roman" w:eastAsiaTheme="minorEastAsia" w:hAnsi="Times New Roman" w:cs="Times New Roman"/>
          <w:color w:val="000000"/>
          <w:kern w:val="0"/>
          <w:sz w:val="26"/>
          <w:szCs w:val="26"/>
          <w14:ligatures w14:val="none"/>
        </w:rPr>
        <w:t>Chuyển câu truy vấn sang dạng boolean là không ñơn giản;</w:t>
      </w:r>
    </w:p>
    <w:p w:rsidR="003D069E" w:rsidRPr="003D069E" w:rsidRDefault="00C50D54" w:rsidP="00C50D54">
      <w:pPr>
        <w:pStyle w:val="ListParagraph"/>
        <w:numPr>
          <w:ilvl w:val="2"/>
          <w:numId w:val="5"/>
        </w:numPr>
        <w:rPr>
          <w:rFonts w:ascii="Times New Roman" w:hAnsi="Times New Roman" w:cs="Times New Roman"/>
          <w:sz w:val="26"/>
          <w:szCs w:val="26"/>
        </w:rPr>
      </w:pPr>
      <w:r w:rsidRPr="00C50D54">
        <w:rPr>
          <w:rFonts w:ascii="Times New Roman" w:eastAsiaTheme="minorEastAsia" w:hAnsi="Times New Roman" w:cs="Times New Roman"/>
          <w:color w:val="000000"/>
          <w:kern w:val="0"/>
          <w:sz w:val="26"/>
          <w:szCs w:val="26"/>
          <w14:ligatures w14:val="none"/>
        </w:rPr>
        <w:t>Văn bản trả về không quan tâm ñến thứ tự quan hệ với câu</w:t>
      </w:r>
      <w:r>
        <w:rPr>
          <w:rFonts w:ascii="Times New Roman" w:eastAsiaTheme="minorEastAsia" w:hAnsi="Times New Roman" w:cs="Times New Roman"/>
          <w:color w:val="000000"/>
          <w:kern w:val="0"/>
          <w:sz w:val="26"/>
          <w:szCs w:val="26"/>
          <w14:ligatures w14:val="none"/>
        </w:rPr>
        <w:t xml:space="preserve"> </w:t>
      </w:r>
      <w:r w:rsidRPr="00C50D54">
        <w:rPr>
          <w:rFonts w:ascii="Times New Roman" w:eastAsiaTheme="minorEastAsia" w:hAnsi="Times New Roman" w:cs="Times New Roman"/>
          <w:color w:val="000000"/>
          <w:kern w:val="0"/>
          <w:sz w:val="26"/>
          <w:szCs w:val="26"/>
          <w14:ligatures w14:val="none"/>
        </w:rPr>
        <w:t>truy vấn</w:t>
      </w:r>
      <w:r w:rsidRPr="00C50D54">
        <w:rPr>
          <w:rFonts w:eastAsiaTheme="minorEastAsia"/>
          <w:color w:val="595959" w:themeColor="text1" w:themeTint="A6"/>
          <w:kern w:val="0"/>
          <w14:ligatures w14:val="none"/>
        </w:rPr>
        <w:t xml:space="preserve"> </w:t>
      </w:r>
    </w:p>
    <w:p w:rsidR="002007F2" w:rsidRDefault="002007F2" w:rsidP="003D069E">
      <w:pPr>
        <w:rPr>
          <w:rFonts w:ascii="Times New Roman" w:hAnsi="Times New Roman" w:cs="Times New Roman"/>
          <w:sz w:val="26"/>
          <w:szCs w:val="26"/>
        </w:rPr>
      </w:pPr>
    </w:p>
    <w:p w:rsidR="003D069E" w:rsidRDefault="003D069E" w:rsidP="003D069E">
      <w:pPr>
        <w:rPr>
          <w:rFonts w:ascii="Times New Roman" w:hAnsi="Times New Roman" w:cs="Times New Roman"/>
          <w:sz w:val="26"/>
          <w:szCs w:val="26"/>
        </w:rPr>
      </w:pPr>
    </w:p>
    <w:p w:rsidR="003D069E" w:rsidRPr="003D069E" w:rsidRDefault="003D069E" w:rsidP="003D069E">
      <w:pPr>
        <w:rPr>
          <w:rFonts w:ascii="Times New Roman" w:hAnsi="Times New Roman" w:cs="Times New Roman"/>
          <w:sz w:val="26"/>
          <w:szCs w:val="26"/>
        </w:rPr>
      </w:pPr>
    </w:p>
    <w:p w:rsidR="003D069E" w:rsidRDefault="003D069E" w:rsidP="003D069E">
      <w:pPr>
        <w:ind w:left="360"/>
      </w:pPr>
      <w:r>
        <w:rPr>
          <w:noProof/>
          <w:lang w:eastAsia="en-US"/>
        </w:rPr>
        <mc:AlternateContent>
          <mc:Choice Requires="wps">
            <w:drawing>
              <wp:anchor distT="0" distB="0" distL="114300" distR="114300" simplePos="0" relativeHeight="251747328" behindDoc="1" locked="0" layoutInCell="1" allowOverlap="1" wp14:anchorId="12FC0C47" wp14:editId="6A6FBF08">
                <wp:simplePos x="0" y="0"/>
                <wp:positionH relativeFrom="margin">
                  <wp:posOffset>335280</wp:posOffset>
                </wp:positionH>
                <wp:positionV relativeFrom="paragraph">
                  <wp:posOffset>340995</wp:posOffset>
                </wp:positionV>
                <wp:extent cx="4937760" cy="2636520"/>
                <wp:effectExtent l="0" t="0" r="15240" b="11430"/>
                <wp:wrapNone/>
                <wp:docPr id="106" name="Rectangle 106"/>
                <wp:cNvGraphicFramePr/>
                <a:graphic xmlns:a="http://schemas.openxmlformats.org/drawingml/2006/main">
                  <a:graphicData uri="http://schemas.microsoft.com/office/word/2010/wordprocessingShape">
                    <wps:wsp>
                      <wps:cNvSpPr/>
                      <wps:spPr>
                        <a:xfrm>
                          <a:off x="0" y="0"/>
                          <a:ext cx="4937760" cy="26365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C83D15" id="Rectangle 106" o:spid="_x0000_s1026" style="position:absolute;margin-left:26.4pt;margin-top:26.85pt;width:388.8pt;height:207.6pt;z-index:-251569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" fillcolor="#5b9bd5 [3204]" strokecolor="#1f4d78 [1604]" strokeweight="1pt">
                <w10:wrap anchorx="margin"/>
              </v:rect>
            </w:pict>
          </mc:Fallback>
        </mc:AlternateContent>
      </w:r>
    </w:p>
    <w:p w:rsidR="003D069E" w:rsidRDefault="003D069E" w:rsidP="003D069E">
      <w:pPr>
        <w:ind w:left="360"/>
      </w:pPr>
    </w:p>
    <w:p w:rsidR="003D069E" w:rsidRDefault="003D069E" w:rsidP="003D069E">
      <w:pPr>
        <w:pStyle w:val="ListParagraph"/>
        <w:ind w:firstLine="0"/>
      </w:pPr>
      <w:r>
        <w:rPr>
          <w:noProof/>
          <w:lang w:eastAsia="en-US"/>
        </w:rPr>
        <mc:AlternateContent>
          <mc:Choice Requires="wps">
            <w:drawing>
              <wp:anchor distT="0" distB="0" distL="114300" distR="114300" simplePos="0" relativeHeight="251749376" behindDoc="1" locked="0" layoutInCell="1" allowOverlap="1" wp14:anchorId="5C007B6F" wp14:editId="198C2FE3">
                <wp:simplePos x="0" y="0"/>
                <wp:positionH relativeFrom="column">
                  <wp:posOffset>563880</wp:posOffset>
                </wp:positionH>
                <wp:positionV relativeFrom="page">
                  <wp:posOffset>1836420</wp:posOffset>
                </wp:positionV>
                <wp:extent cx="617220" cy="289560"/>
                <wp:effectExtent l="0" t="0" r="11430" b="15240"/>
                <wp:wrapTight wrapText="bothSides">
                  <wp:wrapPolygon edited="0">
                    <wp:start x="0" y="0"/>
                    <wp:lineTo x="0" y="21316"/>
                    <wp:lineTo x="21333" y="21316"/>
                    <wp:lineTo x="21333" y="0"/>
                    <wp:lineTo x="0" y="0"/>
                  </wp:wrapPolygon>
                </wp:wrapTight>
                <wp:docPr id="107" name="Rectangle 107"/>
                <wp:cNvGraphicFramePr/>
                <a:graphic xmlns:a="http://schemas.openxmlformats.org/drawingml/2006/main">
                  <a:graphicData uri="http://schemas.microsoft.com/office/word/2010/wordprocessingShape">
                    <wps:wsp>
                      <wps:cNvSpPr/>
                      <wps:spPr>
                        <a:xfrm>
                          <a:off x="0" y="0"/>
                          <a:ext cx="617220" cy="2895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D069E" w:rsidRDefault="003D069E" w:rsidP="003D069E">
                            <w:pPr>
                              <w:jc w:val="center"/>
                            </w:pPr>
                            <w:r>
                              <w:t>Query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007B6F" id="Rectangle 107" o:spid="_x0000_s1026" style="position:absolute;left:0;text-align:left;margin-left:44.4pt;margin-top:144.6pt;width:48.6pt;height:22.8pt;z-index:-25156710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" fillcolor="#5b9bd5 [3204]" strokecolor="#1f4d78 [1604]" strokeweight="1pt">
                <v:textbox>
                  <w:txbxContent>
                    <w:p w:rsidR="003D069E" w:rsidRDefault="003D069E" w:rsidP="003D069E">
                      <w:pPr>
                        <w:jc w:val="center"/>
                      </w:pPr>
                      <w:r>
                        <w:t>Query</w:t>
                      </w:r>
                    </w:p>
                  </w:txbxContent>
                </v:textbox>
                <w10:wrap type="tight" anchory="page"/>
              </v:rect>
            </w:pict>
          </mc:Fallback>
        </mc:AlternateContent>
      </w:r>
      <w:r>
        <w:rPr>
          <w:noProof/>
          <w:lang w:eastAsia="en-US"/>
        </w:rPr>
        <mc:AlternateContent>
          <mc:Choice Requires="wps">
            <w:drawing>
              <wp:anchor distT="0" distB="0" distL="114300" distR="114300" simplePos="0" relativeHeight="251748352" behindDoc="0" locked="0" layoutInCell="1" allowOverlap="1" wp14:anchorId="3215D3C9" wp14:editId="0A6A81F7">
                <wp:simplePos x="0" y="0"/>
                <wp:positionH relativeFrom="column">
                  <wp:posOffset>1280160</wp:posOffset>
                </wp:positionH>
                <wp:positionV relativeFrom="paragraph">
                  <wp:posOffset>6350</wp:posOffset>
                </wp:positionV>
                <wp:extent cx="2156460" cy="312420"/>
                <wp:effectExtent l="0" t="0" r="15240" b="11430"/>
                <wp:wrapNone/>
                <wp:docPr id="110" name="Rectangle 110"/>
                <wp:cNvGraphicFramePr/>
                <a:graphic xmlns:a="http://schemas.openxmlformats.org/drawingml/2006/main">
                  <a:graphicData uri="http://schemas.microsoft.com/office/word/2010/wordprocessingShape">
                    <wps:wsp>
                      <wps:cNvSpPr/>
                      <wps:spPr>
                        <a:xfrm>
                          <a:off x="0" y="0"/>
                          <a:ext cx="2156460" cy="3124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D069E" w:rsidRDefault="003D069E" w:rsidP="003D069E">
                            <w:pPr>
                              <w:jc w:val="center"/>
                            </w:pPr>
                            <w:r>
                              <w:t>Loại Bỏ Stopword, Stemming</w:t>
                            </w:r>
                          </w:p>
                          <w:p w:rsidR="003D069E" w:rsidRDefault="003D069E" w:rsidP="003D069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215D3C9" id="Rectangle 110" o:spid="_x0000_s1027" style="position:absolute;left:0;text-align:left;margin-left:100.8pt;margin-top:.5pt;width:169.8pt;height:24.6pt;z-index:251748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" fillcolor="#5b9bd5 [3204]" strokecolor="#1f4d78 [1604]" strokeweight="1pt">
                <v:textbox>
                  <w:txbxContent>
                    <w:p w:rsidR="003D069E" w:rsidRDefault="003D069E" w:rsidP="003D069E">
                      <w:pPr>
                        <w:jc w:val="center"/>
                      </w:pPr>
                      <w:r>
                        <w:t>Loại Bỏ Stopword, Stemming</w:t>
                      </w:r>
                    </w:p>
                    <w:p w:rsidR="003D069E" w:rsidRDefault="003D069E" w:rsidP="003D069E">
                      <w:pPr>
                        <w:jc w:val="center"/>
                      </w:pPr>
                    </w:p>
                  </w:txbxContent>
                </v:textbox>
              </v:rect>
            </w:pict>
          </mc:Fallback>
        </mc:AlternateContent>
      </w:r>
    </w:p>
    <w:p w:rsidR="003D069E" w:rsidRPr="003D069E" w:rsidRDefault="003D069E" w:rsidP="003D069E">
      <w:pPr>
        <w:ind w:left="360"/>
        <w:rPr>
          <w:rFonts w:ascii="Times New Roman" w:hAnsi="Times New Roman" w:cs="Times New Roman"/>
          <w:sz w:val="26"/>
          <w:szCs w:val="26"/>
        </w:rPr>
      </w:pPr>
      <w:r>
        <w:rPr>
          <w:rFonts w:ascii="Times New Roman" w:hAnsi="Times New Roman" w:cs="Times New Roman"/>
          <w:noProof/>
          <w:sz w:val="26"/>
          <w:szCs w:val="26"/>
          <w:lang w:eastAsia="en-US"/>
        </w:rPr>
        <mc:AlternateContent>
          <mc:Choice Requires="wps">
            <w:drawing>
              <wp:anchor distT="0" distB="0" distL="114300" distR="114300" simplePos="0" relativeHeight="251753472" behindDoc="0" locked="0" layoutInCell="1" allowOverlap="1" wp14:anchorId="3308A032" wp14:editId="6CF6723B">
                <wp:simplePos x="0" y="0"/>
                <wp:positionH relativeFrom="column">
                  <wp:posOffset>1165860</wp:posOffset>
                </wp:positionH>
                <wp:positionV relativeFrom="paragraph">
                  <wp:posOffset>45085</wp:posOffset>
                </wp:positionV>
                <wp:extent cx="1623060" cy="937260"/>
                <wp:effectExtent l="0" t="0" r="72390" b="53340"/>
                <wp:wrapNone/>
                <wp:docPr id="114" name="Elbow Connector 114"/>
                <wp:cNvGraphicFramePr/>
                <a:graphic xmlns:a="http://schemas.openxmlformats.org/drawingml/2006/main">
                  <a:graphicData uri="http://schemas.microsoft.com/office/word/2010/wordprocessingShape">
                    <wps:wsp>
                      <wps:cNvCnPr/>
                      <wps:spPr>
                        <a:xfrm>
                          <a:off x="0" y="0"/>
                          <a:ext cx="1623060" cy="937260"/>
                        </a:xfrm>
                        <a:prstGeom prst="bentConnector3">
                          <a:avLst>
                            <a:gd name="adj1" fmla="val 99867"/>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2AF3671"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14" o:spid="_x0000_s1026" type="#_x0000_t34" style="position:absolute;margin-left:91.8pt;margin-top:3.55pt;width:127.8pt;height:73.8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" adj="21571" strokecolor="black [3200]" strokeweight=".5pt">
                <v:stroke endarrow="block"/>
              </v:shape>
            </w:pict>
          </mc:Fallback>
        </mc:AlternateContent>
      </w:r>
      <w:r>
        <w:rPr>
          <w:noProof/>
          <w:lang w:eastAsia="en-US"/>
        </w:rPr>
        <mc:AlternateContent>
          <mc:Choice Requires="wps">
            <w:drawing>
              <wp:anchor distT="0" distB="0" distL="114300" distR="114300" simplePos="0" relativeHeight="251754496" behindDoc="0" locked="0" layoutInCell="1" allowOverlap="1" wp14:anchorId="458939FE" wp14:editId="3C82A927">
                <wp:simplePos x="0" y="0"/>
                <wp:positionH relativeFrom="column">
                  <wp:posOffset>2819400</wp:posOffset>
                </wp:positionH>
                <wp:positionV relativeFrom="paragraph">
                  <wp:posOffset>154940</wp:posOffset>
                </wp:positionV>
                <wp:extent cx="754380" cy="281940"/>
                <wp:effectExtent l="0" t="0" r="26670" b="22860"/>
                <wp:wrapNone/>
                <wp:docPr id="115" name="Rectangle 115"/>
                <wp:cNvGraphicFramePr/>
                <a:graphic xmlns:a="http://schemas.openxmlformats.org/drawingml/2006/main">
                  <a:graphicData uri="http://schemas.microsoft.com/office/word/2010/wordprocessingShape">
                    <wps:wsp>
                      <wps:cNvSpPr/>
                      <wps:spPr>
                        <a:xfrm>
                          <a:off x="0" y="0"/>
                          <a:ext cx="754380" cy="2819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D069E" w:rsidRDefault="003D069E" w:rsidP="003D069E">
                            <w:pPr>
                              <w:jc w:val="center"/>
                            </w:pPr>
                            <w:r>
                              <w:t>Search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8939FE" id="Rectangle 115" o:spid="_x0000_s1028" style="position:absolute;left:0;text-align:left;margin-left:222pt;margin-top:12.2pt;width:59.4pt;height:22.2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" fillcolor="#5b9bd5 [3204]" strokecolor="#1f4d78 [1604]" strokeweight="1pt">
                <v:textbox>
                  <w:txbxContent>
                    <w:p w:rsidR="003D069E" w:rsidRDefault="003D069E" w:rsidP="003D069E">
                      <w:pPr>
                        <w:jc w:val="center"/>
                      </w:pPr>
                      <w:r>
                        <w:t>Search</w:t>
                      </w:r>
                    </w:p>
                  </w:txbxContent>
                </v:textbox>
              </v:rect>
            </w:pict>
          </mc:Fallback>
        </mc:AlternateContent>
      </w:r>
    </w:p>
    <w:p w:rsidR="003D069E" w:rsidRPr="003D069E" w:rsidRDefault="003D069E" w:rsidP="003D069E">
      <w:pPr>
        <w:pStyle w:val="ListParagraph"/>
        <w:ind w:firstLine="0"/>
        <w:rPr>
          <w:rFonts w:ascii="Times New Roman" w:hAnsi="Times New Roman" w:cs="Times New Roman"/>
          <w:sz w:val="26"/>
          <w:szCs w:val="26"/>
        </w:rPr>
      </w:pPr>
      <w:r>
        <w:rPr>
          <w:rFonts w:ascii="Times New Roman" w:hAnsi="Times New Roman" w:cs="Times New Roman"/>
          <w:noProof/>
          <w:sz w:val="26"/>
          <w:szCs w:val="26"/>
          <w:lang w:eastAsia="en-US"/>
          <w14:ligatures w14:val="none"/>
        </w:rPr>
        <mc:AlternateContent>
          <mc:Choice Requires="wps">
            <w:drawing>
              <wp:anchor distT="0" distB="0" distL="114300" distR="114300" simplePos="0" relativeHeight="251762688" behindDoc="0" locked="0" layoutInCell="1" allowOverlap="1" wp14:anchorId="7BA01BE0" wp14:editId="485A50FE">
                <wp:simplePos x="0" y="0"/>
                <wp:positionH relativeFrom="column">
                  <wp:posOffset>548640</wp:posOffset>
                </wp:positionH>
                <wp:positionV relativeFrom="paragraph">
                  <wp:posOffset>4445</wp:posOffset>
                </wp:positionV>
                <wp:extent cx="1074420" cy="281940"/>
                <wp:effectExtent l="0" t="0" r="11430" b="22860"/>
                <wp:wrapNone/>
                <wp:docPr id="129" name="Rectangle 129"/>
                <wp:cNvGraphicFramePr/>
                <a:graphic xmlns:a="http://schemas.openxmlformats.org/drawingml/2006/main">
                  <a:graphicData uri="http://schemas.microsoft.com/office/word/2010/wordprocessingShape">
                    <wps:wsp>
                      <wps:cNvSpPr/>
                      <wps:spPr>
                        <a:xfrm>
                          <a:off x="0" y="0"/>
                          <a:ext cx="1074420" cy="2819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D069E" w:rsidRDefault="003D069E" w:rsidP="003D069E">
                            <w:pPr>
                              <w:jc w:val="center"/>
                            </w:pPr>
                            <w:r>
                              <w:t>Kết quả trả về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A01BE0" id="Rectangle 129" o:spid="_x0000_s1029" style="position:absolute;left:0;text-align:left;margin-left:43.2pt;margin-top:.35pt;width:84.6pt;height:22.2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" fillcolor="#5b9bd5 [3204]" strokecolor="#1f4d78 [1604]" strokeweight="1pt">
                <v:textbox>
                  <w:txbxContent>
                    <w:p w:rsidR="003D069E" w:rsidRDefault="003D069E" w:rsidP="003D069E">
                      <w:pPr>
                        <w:jc w:val="center"/>
                      </w:pPr>
                      <w:r>
                        <w:t>Kết quả trả về</w:t>
                      </w:r>
                    </w:p>
                  </w:txbxContent>
                </v:textbox>
              </v:rect>
            </w:pict>
          </mc:Fallback>
        </mc:AlternateContent>
      </w:r>
    </w:p>
    <w:p w:rsidR="003D069E" w:rsidRDefault="003D069E" w:rsidP="003D069E">
      <w:pPr>
        <w:pStyle w:val="ListParagraph"/>
        <w:ind w:firstLine="0"/>
        <w:rPr>
          <w:rFonts w:ascii="Times New Roman" w:hAnsi="Times New Roman" w:cs="Times New Roman"/>
          <w:sz w:val="26"/>
          <w:szCs w:val="26"/>
        </w:rPr>
      </w:pPr>
      <w:r>
        <w:rPr>
          <w:noProof/>
          <w:lang w:eastAsia="en-US"/>
          <w14:ligatures w14:val="none"/>
        </w:rPr>
        <mc:AlternateContent>
          <mc:Choice Requires="wps">
            <w:drawing>
              <wp:anchor distT="0" distB="0" distL="114300" distR="114300" simplePos="0" relativeHeight="251761664" behindDoc="0" locked="0" layoutInCell="1" allowOverlap="1" wp14:anchorId="4BE1FA69" wp14:editId="37507BB1">
                <wp:simplePos x="0" y="0"/>
                <wp:positionH relativeFrom="column">
                  <wp:posOffset>1012825</wp:posOffset>
                </wp:positionH>
                <wp:positionV relativeFrom="paragraph">
                  <wp:posOffset>86360</wp:posOffset>
                </wp:positionV>
                <wp:extent cx="322" cy="307109"/>
                <wp:effectExtent l="76200" t="38100" r="57150" b="17145"/>
                <wp:wrapNone/>
                <wp:docPr id="128" name="Straight Arrow Connector 128"/>
                <wp:cNvGraphicFramePr/>
                <a:graphic xmlns:a="http://schemas.openxmlformats.org/drawingml/2006/main">
                  <a:graphicData uri="http://schemas.microsoft.com/office/word/2010/wordprocessingShape">
                    <wps:wsp>
                      <wps:cNvCnPr/>
                      <wps:spPr>
                        <a:xfrm flipV="1">
                          <a:off x="0" y="0"/>
                          <a:ext cx="322" cy="30710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9F76155" id="_x0000_t32" coordsize="21600,21600" o:spt="32" o:oned="t" path="m,l21600,21600e" filled="f">
                <v:path arrowok="t" fillok="f" o:connecttype="none"/>
                <o:lock v:ext="edit" shapetype="t"/>
              </v:shapetype>
              <v:shape id="Straight Arrow Connector 128" o:spid="_x0000_s1026" type="#_x0000_t32" style="position:absolute;margin-left:79.75pt;margin-top:6.8pt;width:.05pt;height:24.2pt;flip:y;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" strokecolor="black [3200]" strokeweight=".5pt">
                <v:stroke endarrow="block" joinstyle="miter"/>
              </v:shape>
            </w:pict>
          </mc:Fallback>
        </mc:AlternateContent>
      </w:r>
    </w:p>
    <w:p w:rsidR="003D069E" w:rsidRDefault="003D069E" w:rsidP="003D069E">
      <w:pPr>
        <w:pStyle w:val="ListParagraph"/>
        <w:ind w:firstLine="0"/>
        <w:rPr>
          <w:rFonts w:ascii="Times New Roman" w:hAnsi="Times New Roman" w:cs="Times New Roman"/>
          <w:sz w:val="26"/>
          <w:szCs w:val="26"/>
        </w:rPr>
      </w:pPr>
      <w:r>
        <w:rPr>
          <w:noProof/>
          <w:lang w:eastAsia="en-US"/>
          <w14:ligatures w14:val="none"/>
        </w:rPr>
        <mc:AlternateContent>
          <mc:Choice Requires="wps">
            <w:drawing>
              <wp:anchor distT="0" distB="0" distL="114300" distR="114300" simplePos="0" relativeHeight="251757568" behindDoc="0" locked="0" layoutInCell="1" allowOverlap="1" wp14:anchorId="25A5FE35" wp14:editId="6C1606FA">
                <wp:simplePos x="0" y="0"/>
                <wp:positionH relativeFrom="column">
                  <wp:posOffset>4718050</wp:posOffset>
                </wp:positionH>
                <wp:positionV relativeFrom="paragraph">
                  <wp:posOffset>554355</wp:posOffset>
                </wp:positionV>
                <wp:extent cx="1905" cy="325780"/>
                <wp:effectExtent l="0" t="0" r="36195" b="36195"/>
                <wp:wrapNone/>
                <wp:docPr id="121" name="Straight Connector 121"/>
                <wp:cNvGraphicFramePr/>
                <a:graphic xmlns:a="http://schemas.openxmlformats.org/drawingml/2006/main">
                  <a:graphicData uri="http://schemas.microsoft.com/office/word/2010/wordprocessingShape">
                    <wps:wsp>
                      <wps:cNvCnPr/>
                      <wps:spPr>
                        <a:xfrm flipH="1">
                          <a:off x="0" y="0"/>
                          <a:ext cx="1905" cy="3257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02E6123E" id="Straight Connector 121" o:spid="_x0000_s1026" style="position:absolute;flip:x;z-index:2517575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71.5pt,43.65pt" to="371.65pt,6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" strokecolor="black [3200]" strokeweight=".5pt">
                <v:stroke joinstyle="miter"/>
              </v:line>
            </w:pict>
          </mc:Fallback>
        </mc:AlternateContent>
      </w:r>
      <w:r>
        <w:rPr>
          <w:noProof/>
          <w:lang w:eastAsia="en-US"/>
          <w14:ligatures w14:val="none"/>
        </w:rPr>
        <mc:AlternateContent>
          <mc:Choice Requires="wps">
            <w:drawing>
              <wp:anchor distT="0" distB="0" distL="114300" distR="114300" simplePos="0" relativeHeight="251759616" behindDoc="0" locked="0" layoutInCell="1" allowOverlap="1" wp14:anchorId="241688DA" wp14:editId="0F8CD98E">
                <wp:simplePos x="0" y="0"/>
                <wp:positionH relativeFrom="column">
                  <wp:posOffset>1012825</wp:posOffset>
                </wp:positionH>
                <wp:positionV relativeFrom="paragraph">
                  <wp:posOffset>561975</wp:posOffset>
                </wp:positionV>
                <wp:extent cx="1270" cy="297352"/>
                <wp:effectExtent l="76200" t="38100" r="74930" b="26670"/>
                <wp:wrapNone/>
                <wp:docPr id="123" name="Straight Arrow Connector 123"/>
                <wp:cNvGraphicFramePr/>
                <a:graphic xmlns:a="http://schemas.openxmlformats.org/drawingml/2006/main">
                  <a:graphicData uri="http://schemas.microsoft.com/office/word/2010/wordprocessingShape">
                    <wps:wsp>
                      <wps:cNvCnPr/>
                      <wps:spPr>
                        <a:xfrm flipV="1">
                          <a:off x="0" y="0"/>
                          <a:ext cx="1270" cy="29735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0AA681C9" id="Straight Arrow Connector 123" o:spid="_x0000_s1026" type="#_x0000_t32" style="position:absolute;margin-left:79.75pt;margin-top:44.25pt;width:.1pt;height:23.4pt;flip:y;z-index:2517596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" strokecolor="black [3200]" strokeweight=".5pt">
                <v:stroke endarrow="block" joinstyle="miter"/>
              </v:shape>
            </w:pict>
          </mc:Fallback>
        </mc:AlternateContent>
      </w:r>
      <w:r>
        <w:rPr>
          <w:noProof/>
          <w:lang w:eastAsia="en-US"/>
          <w14:ligatures w14:val="none"/>
        </w:rPr>
        <mc:AlternateContent>
          <mc:Choice Requires="wps">
            <w:drawing>
              <wp:anchor distT="0" distB="0" distL="114300" distR="114300" simplePos="0" relativeHeight="251758592" behindDoc="0" locked="0" layoutInCell="1" allowOverlap="1" wp14:anchorId="2982E591" wp14:editId="1DADC25F">
                <wp:simplePos x="0" y="0"/>
                <wp:positionH relativeFrom="column">
                  <wp:posOffset>1036320</wp:posOffset>
                </wp:positionH>
                <wp:positionV relativeFrom="paragraph">
                  <wp:posOffset>882015</wp:posOffset>
                </wp:positionV>
                <wp:extent cx="3680460" cy="1972"/>
                <wp:effectExtent l="0" t="0" r="15240" b="36195"/>
                <wp:wrapNone/>
                <wp:docPr id="122" name="Straight Connector 122"/>
                <wp:cNvGraphicFramePr/>
                <a:graphic xmlns:a="http://schemas.openxmlformats.org/drawingml/2006/main">
                  <a:graphicData uri="http://schemas.microsoft.com/office/word/2010/wordprocessingShape">
                    <wps:wsp>
                      <wps:cNvCnPr/>
                      <wps:spPr>
                        <a:xfrm flipH="1">
                          <a:off x="0" y="0"/>
                          <a:ext cx="3680460" cy="197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4A6BD2" id="Straight Connector 122" o:spid="_x0000_s1026" style="position:absolute;flip:x;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1.6pt,69.45pt" to="371.4pt,6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" strokecolor="black [3200]" strokeweight=".5pt">
                <v:stroke joinstyle="miter"/>
              </v:line>
            </w:pict>
          </mc:Fallback>
        </mc:AlternateContent>
      </w:r>
      <w:r>
        <w:rPr>
          <w:noProof/>
          <w:lang w:eastAsia="en-US"/>
        </w:rPr>
        <mc:AlternateContent>
          <mc:Choice Requires="wps">
            <w:drawing>
              <wp:anchor distT="0" distB="0" distL="114300" distR="114300" simplePos="0" relativeHeight="251755520" behindDoc="0" locked="0" layoutInCell="1" allowOverlap="1" wp14:anchorId="2E06700F" wp14:editId="4805B61B">
                <wp:simplePos x="0" y="0"/>
                <wp:positionH relativeFrom="column">
                  <wp:posOffset>3429000</wp:posOffset>
                </wp:positionH>
                <wp:positionV relativeFrom="paragraph">
                  <wp:posOffset>440055</wp:posOffset>
                </wp:positionV>
                <wp:extent cx="759787" cy="5080"/>
                <wp:effectExtent l="0" t="57150" r="40640" b="90170"/>
                <wp:wrapNone/>
                <wp:docPr id="116" name="Straight Arrow Connector 116"/>
                <wp:cNvGraphicFramePr/>
                <a:graphic xmlns:a="http://schemas.openxmlformats.org/drawingml/2006/main">
                  <a:graphicData uri="http://schemas.microsoft.com/office/word/2010/wordprocessingShape">
                    <wps:wsp>
                      <wps:cNvCnPr/>
                      <wps:spPr>
                        <a:xfrm>
                          <a:off x="0" y="0"/>
                          <a:ext cx="759787" cy="5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78C2BF" id="Straight Arrow Connector 116" o:spid="_x0000_s1026" type="#_x0000_t32" style="position:absolute;margin-left:270pt;margin-top:34.65pt;width:59.85pt;height:.4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" strokecolor="black [3200]" strokeweight=".5pt">
                <v:stroke endarrow="block" joinstyle="miter"/>
              </v:shape>
            </w:pict>
          </mc:Fallback>
        </mc:AlternateContent>
      </w:r>
      <w:r>
        <w:rPr>
          <w:noProof/>
          <w:lang w:eastAsia="en-US"/>
        </w:rPr>
        <mc:AlternateContent>
          <mc:Choice Requires="wps">
            <w:drawing>
              <wp:anchor distT="0" distB="0" distL="114300" distR="114300" simplePos="0" relativeHeight="251751424" behindDoc="0" locked="0" layoutInCell="1" allowOverlap="1" wp14:anchorId="1E280EAA" wp14:editId="01C755F8">
                <wp:simplePos x="0" y="0"/>
                <wp:positionH relativeFrom="column">
                  <wp:posOffset>1510030</wp:posOffset>
                </wp:positionH>
                <wp:positionV relativeFrom="paragraph">
                  <wp:posOffset>401955</wp:posOffset>
                </wp:positionV>
                <wp:extent cx="759787" cy="5080"/>
                <wp:effectExtent l="0" t="57150" r="40640" b="90170"/>
                <wp:wrapNone/>
                <wp:docPr id="112" name="Straight Arrow Connector 112"/>
                <wp:cNvGraphicFramePr/>
                <a:graphic xmlns:a="http://schemas.openxmlformats.org/drawingml/2006/main">
                  <a:graphicData uri="http://schemas.microsoft.com/office/word/2010/wordprocessingShape">
                    <wps:wsp>
                      <wps:cNvCnPr/>
                      <wps:spPr>
                        <a:xfrm>
                          <a:off x="0" y="0"/>
                          <a:ext cx="759787" cy="5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7354CE" id="Straight Arrow Connector 112" o:spid="_x0000_s1026" type="#_x0000_t32" style="position:absolute;margin-left:118.9pt;margin-top:31.65pt;width:59.85pt;height:.4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" strokecolor="black [3200]" strokeweight=".5pt">
                <v:stroke endarrow="block" joinstyle="miter"/>
              </v:shape>
            </w:pict>
          </mc:Fallback>
        </mc:AlternateContent>
      </w:r>
      <w:r>
        <w:rPr>
          <w:noProof/>
          <w:lang w:eastAsia="en-US"/>
        </w:rPr>
        <mc:AlternateContent>
          <mc:Choice Requires="wps">
            <w:drawing>
              <wp:anchor distT="0" distB="0" distL="114300" distR="114300" simplePos="0" relativeHeight="251750400" behindDoc="0" locked="0" layoutInCell="1" allowOverlap="1" wp14:anchorId="5739C623" wp14:editId="5E730BA6">
                <wp:simplePos x="0" y="0"/>
                <wp:positionH relativeFrom="column">
                  <wp:posOffset>495300</wp:posOffset>
                </wp:positionH>
                <wp:positionV relativeFrom="paragraph">
                  <wp:posOffset>226695</wp:posOffset>
                </wp:positionV>
                <wp:extent cx="1005840" cy="335280"/>
                <wp:effectExtent l="0" t="0" r="22860" b="26670"/>
                <wp:wrapNone/>
                <wp:docPr id="111" name="Rectangle 111"/>
                <wp:cNvGraphicFramePr/>
                <a:graphic xmlns:a="http://schemas.openxmlformats.org/drawingml/2006/main">
                  <a:graphicData uri="http://schemas.microsoft.com/office/word/2010/wordprocessingShape">
                    <wps:wsp>
                      <wps:cNvSpPr/>
                      <wps:spPr>
                        <a:xfrm>
                          <a:off x="0" y="0"/>
                          <a:ext cx="1005840" cy="3352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D069E" w:rsidRDefault="003D069E" w:rsidP="003D069E">
                            <w:pPr>
                              <w:jc w:val="center"/>
                            </w:pPr>
                            <w:r>
                              <w:t>Lập chỉ mục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39C623" id="Rectangle 111" o:spid="_x0000_s1030" style="position:absolute;left:0;text-align:left;margin-left:39pt;margin-top:17.85pt;width:79.2pt;height:26.4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" fillcolor="#5b9bd5 [3204]" strokecolor="#1f4d78 [1604]" strokeweight="1pt">
                <v:textbox>
                  <w:txbxContent>
                    <w:p w:rsidR="003D069E" w:rsidRDefault="003D069E" w:rsidP="003D069E">
                      <w:pPr>
                        <w:jc w:val="center"/>
                      </w:pPr>
                      <w:r>
                        <w:t>Lập chỉ mục</w:t>
                      </w:r>
                    </w:p>
                  </w:txbxContent>
                </v:textbox>
              </v:rect>
            </w:pict>
          </mc:Fallback>
        </mc:AlternateContent>
      </w:r>
    </w:p>
    <w:p w:rsidR="003D069E" w:rsidRDefault="003D069E" w:rsidP="003D069E">
      <w:pPr>
        <w:pStyle w:val="ListParagraph"/>
        <w:ind w:firstLine="0"/>
        <w:rPr>
          <w:rFonts w:ascii="Times New Roman" w:hAnsi="Times New Roman" w:cs="Times New Roman"/>
          <w:sz w:val="26"/>
          <w:szCs w:val="26"/>
        </w:rPr>
      </w:pPr>
      <w:r>
        <w:rPr>
          <w:noProof/>
          <w:lang w:eastAsia="en-US"/>
        </w:rPr>
        <mc:AlternateContent>
          <mc:Choice Requires="wps">
            <w:drawing>
              <wp:anchor distT="0" distB="0" distL="114300" distR="114300" simplePos="0" relativeHeight="251766784" behindDoc="1" locked="0" layoutInCell="1" allowOverlap="1" wp14:anchorId="7E92D577" wp14:editId="6214213A">
                <wp:simplePos x="0" y="0"/>
                <wp:positionH relativeFrom="column">
                  <wp:posOffset>4236720</wp:posOffset>
                </wp:positionH>
                <wp:positionV relativeFrom="page">
                  <wp:posOffset>2964180</wp:posOffset>
                </wp:positionV>
                <wp:extent cx="944880" cy="289560"/>
                <wp:effectExtent l="0" t="0" r="26670" b="15240"/>
                <wp:wrapTight wrapText="bothSides">
                  <wp:wrapPolygon edited="0">
                    <wp:start x="0" y="0"/>
                    <wp:lineTo x="0" y="21316"/>
                    <wp:lineTo x="21774" y="21316"/>
                    <wp:lineTo x="21774" y="0"/>
                    <wp:lineTo x="0" y="0"/>
                  </wp:wrapPolygon>
                </wp:wrapTight>
                <wp:docPr id="117" name="Rectangle 117"/>
                <wp:cNvGraphicFramePr/>
                <a:graphic xmlns:a="http://schemas.openxmlformats.org/drawingml/2006/main">
                  <a:graphicData uri="http://schemas.microsoft.com/office/word/2010/wordprocessingShape">
                    <wps:wsp>
                      <wps:cNvSpPr/>
                      <wps:spPr>
                        <a:xfrm>
                          <a:off x="0" y="0"/>
                          <a:ext cx="944880" cy="2895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D069E" w:rsidRDefault="003D069E" w:rsidP="003D069E">
                            <w:pPr>
                              <w:jc w:val="center"/>
                            </w:pPr>
                            <w:r>
                              <w:t>Dãy BitWise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92D577" id="Rectangle 117" o:spid="_x0000_s1031" style="position:absolute;left:0;text-align:left;margin-left:333.6pt;margin-top:233.4pt;width:74.4pt;height:22.8pt;z-index:-25154969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" fillcolor="#5b9bd5 [3204]" strokecolor="#1f4d78 [1604]" strokeweight="1pt">
                <v:textbox>
                  <w:txbxContent>
                    <w:p w:rsidR="003D069E" w:rsidRDefault="003D069E" w:rsidP="003D069E">
                      <w:pPr>
                        <w:jc w:val="center"/>
                      </w:pPr>
                      <w:r>
                        <w:t>Dãy BitWise</w:t>
                      </w:r>
                    </w:p>
                  </w:txbxContent>
                </v:textbox>
                <w10:wrap type="tight" anchory="page"/>
              </v:rect>
            </w:pict>
          </mc:Fallback>
        </mc:AlternateContent>
      </w:r>
      <w:r>
        <w:rPr>
          <w:noProof/>
          <w:lang w:eastAsia="en-US"/>
        </w:rPr>
        <mc:AlternateContent>
          <mc:Choice Requires="wps">
            <w:drawing>
              <wp:anchor distT="0" distB="0" distL="114300" distR="114300" simplePos="0" relativeHeight="251764736" behindDoc="1" locked="0" layoutInCell="1" allowOverlap="1" wp14:anchorId="394B9699" wp14:editId="23DD2DF8">
                <wp:simplePos x="0" y="0"/>
                <wp:positionH relativeFrom="column">
                  <wp:posOffset>2268220</wp:posOffset>
                </wp:positionH>
                <wp:positionV relativeFrom="page">
                  <wp:posOffset>2954020</wp:posOffset>
                </wp:positionV>
                <wp:extent cx="1127760" cy="289560"/>
                <wp:effectExtent l="0" t="0" r="15240" b="15240"/>
                <wp:wrapTight wrapText="bothSides">
                  <wp:wrapPolygon edited="0">
                    <wp:start x="0" y="0"/>
                    <wp:lineTo x="0" y="21316"/>
                    <wp:lineTo x="21527" y="21316"/>
                    <wp:lineTo x="21527" y="0"/>
                    <wp:lineTo x="0" y="0"/>
                  </wp:wrapPolygon>
                </wp:wrapTight>
                <wp:docPr id="113" name="Rectangle 113"/>
                <wp:cNvGraphicFramePr/>
                <a:graphic xmlns:a="http://schemas.openxmlformats.org/drawingml/2006/main">
                  <a:graphicData uri="http://schemas.microsoft.com/office/word/2010/wordprocessingShape">
                    <wps:wsp>
                      <wps:cNvSpPr/>
                      <wps:spPr>
                        <a:xfrm>
                          <a:off x="0" y="0"/>
                          <a:ext cx="1127760" cy="2895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D069E" w:rsidRDefault="003D069E" w:rsidP="003D069E">
                            <w:pPr>
                              <w:jc w:val="center"/>
                            </w:pPr>
                            <w:r>
                              <w:t>Chỉ mục ngược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4B9699" id="Rectangle 113" o:spid="_x0000_s1032" style="position:absolute;left:0;text-align:left;margin-left:178.6pt;margin-top:232.6pt;width:88.8pt;height:22.8pt;z-index:-2515517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" fillcolor="#5b9bd5 [3204]" strokecolor="#1f4d78 [1604]" strokeweight="1pt">
                <v:textbox>
                  <w:txbxContent>
                    <w:p w:rsidR="003D069E" w:rsidRDefault="003D069E" w:rsidP="003D069E">
                      <w:pPr>
                        <w:jc w:val="center"/>
                      </w:pPr>
                      <w:r>
                        <w:t>Chỉ mục ngược</w:t>
                      </w:r>
                    </w:p>
                  </w:txbxContent>
                </v:textbox>
                <w10:wrap type="tight" anchory="page"/>
              </v:rect>
            </w:pict>
          </mc:Fallback>
        </mc:AlternateContent>
      </w:r>
    </w:p>
    <w:p w:rsidR="003D069E" w:rsidRDefault="003D069E" w:rsidP="003D069E">
      <w:pPr>
        <w:pStyle w:val="ListParagraph"/>
        <w:ind w:firstLine="0"/>
        <w:rPr>
          <w:rFonts w:ascii="Times New Roman" w:hAnsi="Times New Roman" w:cs="Times New Roman"/>
          <w:sz w:val="26"/>
          <w:szCs w:val="26"/>
        </w:rPr>
      </w:pPr>
    </w:p>
    <w:p w:rsidR="003D069E" w:rsidRDefault="003D069E" w:rsidP="003D069E">
      <w:pPr>
        <w:pStyle w:val="ListParagraph"/>
        <w:ind w:firstLine="0"/>
        <w:rPr>
          <w:rFonts w:ascii="Times New Roman" w:hAnsi="Times New Roman" w:cs="Times New Roman"/>
          <w:sz w:val="26"/>
          <w:szCs w:val="26"/>
        </w:rPr>
      </w:pPr>
    </w:p>
    <w:p w:rsidR="003D069E" w:rsidRDefault="003D069E" w:rsidP="003D069E">
      <w:pPr>
        <w:pStyle w:val="ListParagraph"/>
        <w:ind w:firstLine="0"/>
        <w:rPr>
          <w:rFonts w:ascii="Times New Roman" w:hAnsi="Times New Roman" w:cs="Times New Roman"/>
          <w:sz w:val="26"/>
          <w:szCs w:val="26"/>
        </w:rPr>
      </w:pPr>
      <w:r>
        <w:rPr>
          <w:noProof/>
          <w:lang w:eastAsia="en-US"/>
        </w:rPr>
        <mc:AlternateContent>
          <mc:Choice Requires="wps">
            <w:drawing>
              <wp:anchor distT="0" distB="0" distL="114300" distR="114300" simplePos="0" relativeHeight="251768832" behindDoc="1" locked="0" layoutInCell="1" allowOverlap="1" wp14:anchorId="77395A62" wp14:editId="6E4D52E4">
                <wp:simplePos x="0" y="0"/>
                <wp:positionH relativeFrom="margin">
                  <wp:posOffset>2225040</wp:posOffset>
                </wp:positionH>
                <wp:positionV relativeFrom="page">
                  <wp:posOffset>3596640</wp:posOffset>
                </wp:positionV>
                <wp:extent cx="1219200" cy="266700"/>
                <wp:effectExtent l="0" t="0" r="19050" b="19050"/>
                <wp:wrapTight wrapText="bothSides">
                  <wp:wrapPolygon edited="0">
                    <wp:start x="0" y="0"/>
                    <wp:lineTo x="0" y="21600"/>
                    <wp:lineTo x="21600" y="21600"/>
                    <wp:lineTo x="21600" y="0"/>
                    <wp:lineTo x="0" y="0"/>
                  </wp:wrapPolygon>
                </wp:wrapTight>
                <wp:docPr id="127" name="Rectangle 127"/>
                <wp:cNvGraphicFramePr/>
                <a:graphic xmlns:a="http://schemas.openxmlformats.org/drawingml/2006/main">
                  <a:graphicData uri="http://schemas.microsoft.com/office/word/2010/wordprocessingShape">
                    <wps:wsp>
                      <wps:cNvSpPr/>
                      <wps:spPr>
                        <a:xfrm>
                          <a:off x="0" y="0"/>
                          <a:ext cx="1219200" cy="266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D069E" w:rsidRDefault="003D069E" w:rsidP="003D069E">
                            <w:pPr>
                              <w:jc w:val="center"/>
                            </w:pPr>
                            <w:r>
                              <w:t>Truy vấn ngược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395A62" id="Rectangle 127" o:spid="_x0000_s1033" style="position:absolute;left:0;text-align:left;margin-left:175.2pt;margin-top:283.2pt;width:96pt;height:21pt;z-index:-25154764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" fillcolor="#5b9bd5 [3204]" strokecolor="#1f4d78 [1604]" strokeweight="1pt">
                <v:textbox>
                  <w:txbxContent>
                    <w:p w:rsidR="003D069E" w:rsidRDefault="003D069E" w:rsidP="003D069E">
                      <w:pPr>
                        <w:jc w:val="center"/>
                      </w:pPr>
                      <w:r>
                        <w:t>Truy vấn ngược</w:t>
                      </w:r>
                    </w:p>
                  </w:txbxContent>
                </v:textbox>
                <w10:wrap type="tight" anchorx="margin" anchory="page"/>
              </v:rect>
            </w:pict>
          </mc:Fallback>
        </mc:AlternateContent>
      </w:r>
    </w:p>
    <w:p w:rsidR="003D069E" w:rsidRDefault="003D069E" w:rsidP="003D069E">
      <w:pPr>
        <w:pStyle w:val="ListParagraph"/>
        <w:ind w:firstLine="0"/>
        <w:rPr>
          <w:rFonts w:ascii="Times New Roman" w:hAnsi="Times New Roman" w:cs="Times New Roman"/>
          <w:sz w:val="26"/>
          <w:szCs w:val="26"/>
        </w:rPr>
      </w:pPr>
    </w:p>
    <w:p w:rsidR="003D069E" w:rsidRDefault="003D069E" w:rsidP="003D069E">
      <w:pPr>
        <w:pStyle w:val="ListParagraph"/>
        <w:ind w:firstLine="0"/>
        <w:rPr>
          <w:rFonts w:ascii="Times New Roman" w:hAnsi="Times New Roman" w:cs="Times New Roman"/>
          <w:sz w:val="26"/>
          <w:szCs w:val="26"/>
        </w:rPr>
      </w:pPr>
    </w:p>
    <w:p w:rsidR="003D069E" w:rsidRPr="003D069E" w:rsidRDefault="003D069E" w:rsidP="003D069E">
      <w:pPr>
        <w:pStyle w:val="Caption"/>
        <w:jc w:val="center"/>
        <w:rPr>
          <w:rFonts w:ascii="Times New Roman" w:hAnsi="Times New Roman" w:cs="Times New Roman"/>
          <w:sz w:val="26"/>
          <w:szCs w:val="26"/>
        </w:rPr>
      </w:pPr>
      <w:bookmarkStart w:id="22" w:name="_Toc485508010"/>
      <w:r w:rsidRPr="003D069E">
        <w:rPr>
          <w:sz w:val="26"/>
          <w:szCs w:val="26"/>
        </w:rPr>
        <w:t xml:space="preserve">Hình </w:t>
      </w:r>
      <w:r w:rsidRPr="003D069E">
        <w:rPr>
          <w:sz w:val="26"/>
          <w:szCs w:val="26"/>
        </w:rPr>
        <w:fldChar w:fldCharType="begin"/>
      </w:r>
      <w:r w:rsidRPr="003D069E">
        <w:rPr>
          <w:sz w:val="26"/>
          <w:szCs w:val="26"/>
        </w:rPr>
        <w:instrText xml:space="preserve"> SEQ Hình \* ARABIC </w:instrText>
      </w:r>
      <w:r w:rsidRPr="003D069E">
        <w:rPr>
          <w:sz w:val="26"/>
          <w:szCs w:val="26"/>
        </w:rPr>
        <w:fldChar w:fldCharType="separate"/>
      </w:r>
      <w:r w:rsidRPr="003D069E">
        <w:rPr>
          <w:noProof/>
          <w:sz w:val="26"/>
          <w:szCs w:val="26"/>
        </w:rPr>
        <w:t>7</w:t>
      </w:r>
      <w:r w:rsidRPr="003D069E">
        <w:rPr>
          <w:sz w:val="26"/>
          <w:szCs w:val="26"/>
        </w:rPr>
        <w:fldChar w:fldCharType="end"/>
      </w:r>
      <w:r w:rsidRPr="003D069E">
        <w:rPr>
          <w:sz w:val="26"/>
          <w:szCs w:val="26"/>
        </w:rPr>
        <w:t>: Mô hình Search với Boolean</w:t>
      </w:r>
      <w:bookmarkEnd w:id="22"/>
      <w:r w:rsidRPr="003D069E">
        <w:rPr>
          <w:rFonts w:ascii="Times New Roman" w:hAnsi="Times New Roman" w:cs="Times New Roman"/>
          <w:sz w:val="26"/>
          <w:szCs w:val="26"/>
        </w:rPr>
        <w:br w:type="page"/>
      </w:r>
    </w:p>
    <w:p w:rsidR="003D069E" w:rsidRDefault="003D069E" w:rsidP="003D069E">
      <w:pPr>
        <w:pStyle w:val="ListParagraph"/>
        <w:ind w:firstLine="0"/>
        <w:rPr>
          <w:rFonts w:ascii="Times New Roman" w:hAnsi="Times New Roman" w:cs="Times New Roman"/>
          <w:sz w:val="26"/>
          <w:szCs w:val="26"/>
        </w:rPr>
      </w:pPr>
    </w:p>
    <w:p w:rsidR="003D069E" w:rsidRPr="003D069E" w:rsidRDefault="003D069E" w:rsidP="003D069E">
      <w:pPr>
        <w:rPr>
          <w:rFonts w:ascii="Times New Roman" w:hAnsi="Times New Roman" w:cs="Times New Roman"/>
          <w:sz w:val="26"/>
          <w:szCs w:val="26"/>
        </w:rPr>
      </w:pPr>
    </w:p>
    <w:p w:rsidR="002007F2" w:rsidRDefault="002007F2" w:rsidP="00F63983">
      <w:pPr>
        <w:pStyle w:val="ListParagraph"/>
        <w:ind w:left="1440" w:firstLine="0"/>
        <w:rPr>
          <w:rFonts w:ascii="Times New Roman" w:hAnsi="Times New Roman" w:cs="Times New Roman"/>
          <w:sz w:val="26"/>
          <w:szCs w:val="26"/>
        </w:rPr>
      </w:pPr>
    </w:p>
    <w:p w:rsidR="003D069E" w:rsidRPr="00423174" w:rsidRDefault="003D069E" w:rsidP="00F63983">
      <w:pPr>
        <w:pStyle w:val="ListParagraph"/>
        <w:ind w:left="1440" w:firstLine="0"/>
        <w:rPr>
          <w:rFonts w:ascii="Times New Roman" w:hAnsi="Times New Roman" w:cs="Times New Roman"/>
          <w:sz w:val="26"/>
          <w:szCs w:val="26"/>
        </w:rPr>
      </w:pPr>
    </w:p>
    <w:p w:rsidR="00121276" w:rsidRPr="0083419B" w:rsidRDefault="00121276" w:rsidP="0083419B">
      <w:pPr>
        <w:pStyle w:val="ListParagraph"/>
        <w:numPr>
          <w:ilvl w:val="0"/>
          <w:numId w:val="8"/>
        </w:numPr>
        <w:outlineLvl w:val="1"/>
        <w:rPr>
          <w:rFonts w:ascii="Times New Roman" w:hAnsi="Times New Roman" w:cs="Times New Roman"/>
          <w:b/>
          <w:sz w:val="26"/>
          <w:szCs w:val="26"/>
        </w:rPr>
      </w:pPr>
      <w:bookmarkStart w:id="23" w:name="_Toc485508109"/>
      <w:r w:rsidRPr="0083419B">
        <w:rPr>
          <w:rFonts w:ascii="Times New Roman" w:hAnsi="Times New Roman" w:cs="Times New Roman"/>
          <w:b/>
          <w:sz w:val="26"/>
          <w:szCs w:val="26"/>
        </w:rPr>
        <w:t xml:space="preserve">Mô hình truy vấn theo vector space model </w:t>
      </w:r>
      <w:r w:rsidR="00330E3C">
        <w:rPr>
          <w:rFonts w:ascii="Times New Roman" w:hAnsi="Times New Roman" w:cs="Times New Roman"/>
          <w:b/>
          <w:sz w:val="26"/>
          <w:szCs w:val="26"/>
        </w:rPr>
        <w:fldChar w:fldCharType="begin" w:fldLock="1"/>
      </w:r>
      <w:r w:rsidR="00330E3C">
        <w:rPr>
          <w:rFonts w:ascii="Times New Roman" w:hAnsi="Times New Roman" w:cs="Times New Roman"/>
          <w:b/>
          <w:sz w:val="26"/>
          <w:szCs w:val="26"/>
        </w:rPr>
        <w:instrText>ADDIN CSL_CITATION { "citationItems" : [ { "id" : "ITEM-1", "itemData" : { "author" : [ { "dropping-particle" : "", "family" : "Space", "given" : "Vector", "non-dropping-particle" : "", "parse-names" : false, "suffix" : "" }, { "dropping-particle" : "", "family" : "Engine", "given" : "Search", "non-dropping-particle" : "", "parse-names" : false, "suffix" : "" }, { "dropping-particle" : "", "family" : "Coordinates", "given" : "Cartesian", "non-dropping-particle" : "", "parse-names" : false, "suffix" : "" } ], "id" : "ITEM-1", "issued" : { "date-parts" : [ [ "2004" ] ] }, "page" : "1-6", "title" : "Basic Vector Space Search Engine Theory", "type" : "article-journal" }, "uris" : [ "http://www.mendeley.com/documents/?uuid=60b70427-abdd-4754-916b-f712400340cd" ] } ], "mendeley" : { "formattedCitation" : "[4]", "plainTextFormattedCitation" : "[4]", "previouslyFormattedCitation" : "[4]" }, "properties" : { "noteIndex" : 0 }, "schema" : "https://github.com/citation-style-language/schema/raw/master/csl-citation.json" }</w:instrText>
      </w:r>
      <w:r w:rsidR="00330E3C">
        <w:rPr>
          <w:rFonts w:ascii="Times New Roman" w:hAnsi="Times New Roman" w:cs="Times New Roman"/>
          <w:b/>
          <w:sz w:val="26"/>
          <w:szCs w:val="26"/>
        </w:rPr>
        <w:fldChar w:fldCharType="separate"/>
      </w:r>
      <w:r w:rsidR="00330E3C" w:rsidRPr="00330E3C">
        <w:rPr>
          <w:rFonts w:ascii="Times New Roman" w:hAnsi="Times New Roman" w:cs="Times New Roman"/>
          <w:noProof/>
          <w:sz w:val="26"/>
          <w:szCs w:val="26"/>
        </w:rPr>
        <w:t>[4]</w:t>
      </w:r>
      <w:bookmarkEnd w:id="23"/>
      <w:r w:rsidR="00330E3C">
        <w:rPr>
          <w:rFonts w:ascii="Times New Roman" w:hAnsi="Times New Roman" w:cs="Times New Roman"/>
          <w:b/>
          <w:sz w:val="26"/>
          <w:szCs w:val="26"/>
        </w:rPr>
        <w:fldChar w:fldCharType="end"/>
      </w:r>
    </w:p>
    <w:p w:rsidR="00121276" w:rsidRDefault="00121276" w:rsidP="00C50D54">
      <w:pPr>
        <w:pStyle w:val="ListParagraph"/>
        <w:numPr>
          <w:ilvl w:val="0"/>
          <w:numId w:val="5"/>
        </w:numPr>
        <w:spacing w:line="360" w:lineRule="auto"/>
        <w:rPr>
          <w:rFonts w:ascii="Times New Roman" w:hAnsi="Times New Roman" w:cs="Times New Roman"/>
          <w:sz w:val="26"/>
          <w:szCs w:val="26"/>
        </w:rPr>
      </w:pPr>
      <w:r>
        <w:rPr>
          <w:rFonts w:ascii="Times New Roman" w:hAnsi="Times New Roman" w:cs="Times New Roman"/>
          <w:sz w:val="26"/>
          <w:szCs w:val="26"/>
        </w:rPr>
        <w:t>Vector space model xem mỗi tập tài liệu sẽ được biểu diễn dưới dạng vector, trong đó mỗi phần tử trong vector là giá trị TF*IDF của từ có trong tài liệu, độ dài của vector phụ thuộc vào số lượng từ vựng trong một tập tài liệu</w:t>
      </w:r>
    </w:p>
    <w:p w:rsidR="00CB27FE" w:rsidRDefault="00CB27FE" w:rsidP="00C50D54">
      <w:pPr>
        <w:pStyle w:val="ListParagraph"/>
        <w:numPr>
          <w:ilvl w:val="0"/>
          <w:numId w:val="5"/>
        </w:numPr>
        <w:spacing w:line="360" w:lineRule="auto"/>
        <w:rPr>
          <w:rFonts w:ascii="Times New Roman" w:hAnsi="Times New Roman" w:cs="Times New Roman"/>
          <w:sz w:val="26"/>
          <w:szCs w:val="26"/>
        </w:rPr>
      </w:pPr>
      <w:r>
        <w:rPr>
          <w:rFonts w:ascii="Times New Roman" w:hAnsi="Times New Roman" w:cs="Times New Roman"/>
          <w:sz w:val="26"/>
          <w:szCs w:val="26"/>
        </w:rPr>
        <w:t>Query trong vector space cũng qua các bước xử lý tương tự và được xem như là một vector, giá trị là TF*IDF của mỗi từ trong query</w:t>
      </w:r>
    </w:p>
    <w:p w:rsidR="002630A4" w:rsidRDefault="00CB27FE" w:rsidP="00C50D54">
      <w:pPr>
        <w:pStyle w:val="ListParagraph"/>
        <w:numPr>
          <w:ilvl w:val="0"/>
          <w:numId w:val="5"/>
        </w:numPr>
        <w:spacing w:line="360" w:lineRule="auto"/>
        <w:rPr>
          <w:rFonts w:ascii="Times New Roman" w:hAnsi="Times New Roman" w:cs="Times New Roman"/>
          <w:sz w:val="26"/>
          <w:szCs w:val="26"/>
        </w:rPr>
      </w:pPr>
      <w:r>
        <w:rPr>
          <w:rFonts w:ascii="Times New Roman" w:hAnsi="Times New Roman" w:cs="Times New Roman"/>
          <w:sz w:val="26"/>
          <w:szCs w:val="26"/>
        </w:rPr>
        <w:t xml:space="preserve">Sự tương đồng của query và văn phạm phụ thuộc vào giá trị </w:t>
      </w:r>
      <w:r w:rsidR="00AF6BE1">
        <w:rPr>
          <w:rFonts w:ascii="Times New Roman" w:hAnsi="Times New Roman" w:cs="Times New Roman"/>
          <w:sz w:val="26"/>
          <w:szCs w:val="26"/>
        </w:rPr>
        <w:t>của mỗi thành phần trong vector, có thể tính dựa trên nhiều công thức toán học như: cosin, euclid, L1…</w:t>
      </w:r>
    </w:p>
    <w:p w:rsidR="002630A4" w:rsidRPr="002630A4" w:rsidRDefault="002630A4" w:rsidP="002630A4">
      <w:pPr>
        <w:pStyle w:val="ListParagraph"/>
        <w:ind w:firstLine="0"/>
        <w:rPr>
          <w:rFonts w:ascii="Times New Roman" w:hAnsi="Times New Roman" w:cs="Times New Roman"/>
          <w:sz w:val="26"/>
          <w:szCs w:val="26"/>
        </w:rPr>
      </w:pPr>
      <w:r>
        <w:rPr>
          <w:rFonts w:ascii="Times New Roman" w:hAnsi="Times New Roman" w:cs="Times New Roman"/>
          <w:noProof/>
          <w:sz w:val="26"/>
          <w:szCs w:val="26"/>
          <w:lang w:eastAsia="en-US"/>
        </w:rPr>
        <mc:AlternateContent>
          <mc:Choice Requires="wps">
            <w:drawing>
              <wp:anchor distT="0" distB="0" distL="114300" distR="114300" simplePos="0" relativeHeight="251661312" behindDoc="1" locked="0" layoutInCell="1" allowOverlap="1" wp14:anchorId="2771E73F" wp14:editId="57C11D73">
                <wp:simplePos x="0" y="0"/>
                <wp:positionH relativeFrom="column">
                  <wp:posOffset>403860</wp:posOffset>
                </wp:positionH>
                <wp:positionV relativeFrom="paragraph">
                  <wp:posOffset>180975</wp:posOffset>
                </wp:positionV>
                <wp:extent cx="6233160" cy="2827020"/>
                <wp:effectExtent l="0" t="0" r="15240" b="11430"/>
                <wp:wrapNone/>
                <wp:docPr id="75" name="Rectangle 75"/>
                <wp:cNvGraphicFramePr/>
                <a:graphic xmlns:a="http://schemas.openxmlformats.org/drawingml/2006/main">
                  <a:graphicData uri="http://schemas.microsoft.com/office/word/2010/wordprocessingShape">
                    <wps:wsp>
                      <wps:cNvSpPr/>
                      <wps:spPr>
                        <a:xfrm>
                          <a:off x="0" y="0"/>
                          <a:ext cx="6233160" cy="28270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535E47" id="Rectangle 75" o:spid="_x0000_s1026" style="position:absolute;margin-left:31.8pt;margin-top:14.25pt;width:490.8pt;height:222.6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" fillcolor="#5b9bd5 [3204]" strokecolor="#1f4d78 [1604]" strokeweight="1pt"/>
            </w:pict>
          </mc:Fallback>
        </mc:AlternateContent>
      </w:r>
      <w:r>
        <w:rPr>
          <w:rFonts w:ascii="Times New Roman" w:hAnsi="Times New Roman" w:cs="Times New Roman"/>
          <w:noProof/>
          <w:sz w:val="26"/>
          <w:szCs w:val="26"/>
          <w:lang w:eastAsia="en-US"/>
          <w14:ligatures w14:val="none"/>
        </w:rPr>
        <mc:AlternateContent>
          <mc:Choice Requires="wps">
            <w:drawing>
              <wp:anchor distT="0" distB="0" distL="114300" distR="114300" simplePos="0" relativeHeight="251677696" behindDoc="0" locked="0" layoutInCell="1" allowOverlap="1" wp14:anchorId="26939C25" wp14:editId="07DA0957">
                <wp:simplePos x="0" y="0"/>
                <wp:positionH relativeFrom="column">
                  <wp:posOffset>1760220</wp:posOffset>
                </wp:positionH>
                <wp:positionV relativeFrom="paragraph">
                  <wp:posOffset>280035</wp:posOffset>
                </wp:positionV>
                <wp:extent cx="2156460" cy="312420"/>
                <wp:effectExtent l="0" t="0" r="15240" b="11430"/>
                <wp:wrapNone/>
                <wp:docPr id="97" name="Rectangle 97"/>
                <wp:cNvGraphicFramePr/>
                <a:graphic xmlns:a="http://schemas.openxmlformats.org/drawingml/2006/main">
                  <a:graphicData uri="http://schemas.microsoft.com/office/word/2010/wordprocessingShape">
                    <wps:wsp>
                      <wps:cNvSpPr/>
                      <wps:spPr>
                        <a:xfrm>
                          <a:off x="0" y="0"/>
                          <a:ext cx="2156460" cy="3124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D069E" w:rsidRDefault="003D069E" w:rsidP="002630A4">
                            <w:pPr>
                              <w:jc w:val="center"/>
                            </w:pPr>
                            <w:r>
                              <w:t>Loại Bỏ Stopword, Stemming</w:t>
                            </w:r>
                          </w:p>
                          <w:p w:rsidR="003D069E" w:rsidRDefault="003D069E" w:rsidP="002630A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6939C25" id="Rectangle 97" o:spid="_x0000_s1034" style="position:absolute;left:0;text-align:left;margin-left:138.6pt;margin-top:22.05pt;width:169.8pt;height:24.6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" fillcolor="#5b9bd5 [3204]" strokecolor="#1f4d78 [1604]" strokeweight="1pt">
                <v:textbox>
                  <w:txbxContent>
                    <w:p w:rsidR="003D069E" w:rsidRDefault="003D069E" w:rsidP="002630A4">
                      <w:pPr>
                        <w:jc w:val="center"/>
                      </w:pPr>
                      <w:r>
                        <w:t>Loại Bỏ Stopword, Stemming</w:t>
                      </w:r>
                    </w:p>
                    <w:p w:rsidR="003D069E" w:rsidRDefault="003D069E" w:rsidP="002630A4">
                      <w:pPr>
                        <w:jc w:val="center"/>
                      </w:pPr>
                    </w:p>
                  </w:txbxContent>
                </v:textbox>
              </v:rect>
            </w:pict>
          </mc:Fallback>
        </mc:AlternateContent>
      </w:r>
    </w:p>
    <w:p w:rsidR="002630A4" w:rsidRPr="002630A4" w:rsidRDefault="003D069E" w:rsidP="002630A4">
      <w:pPr>
        <w:rPr>
          <w:rFonts w:ascii="Times New Roman" w:hAnsi="Times New Roman" w:cs="Times New Roman"/>
          <w:sz w:val="26"/>
          <w:szCs w:val="26"/>
        </w:rPr>
      </w:pPr>
      <w:r>
        <w:rPr>
          <w:noProof/>
          <w:lang w:eastAsia="en-US"/>
        </w:rPr>
        <mc:AlternateContent>
          <mc:Choice Requires="wps">
            <w:drawing>
              <wp:anchor distT="0" distB="0" distL="114300" distR="114300" simplePos="0" relativeHeight="251663360" behindDoc="1" locked="0" layoutInCell="1" allowOverlap="1" wp14:anchorId="52A51689" wp14:editId="225E6DFF">
                <wp:simplePos x="0" y="0"/>
                <wp:positionH relativeFrom="column">
                  <wp:posOffset>670560</wp:posOffset>
                </wp:positionH>
                <wp:positionV relativeFrom="margin">
                  <wp:posOffset>4015740</wp:posOffset>
                </wp:positionV>
                <wp:extent cx="617220" cy="289560"/>
                <wp:effectExtent l="0" t="0" r="11430" b="15240"/>
                <wp:wrapTight wrapText="bothSides">
                  <wp:wrapPolygon edited="0">
                    <wp:start x="0" y="0"/>
                    <wp:lineTo x="0" y="21316"/>
                    <wp:lineTo x="21333" y="21316"/>
                    <wp:lineTo x="21333" y="0"/>
                    <wp:lineTo x="0" y="0"/>
                  </wp:wrapPolygon>
                </wp:wrapTight>
                <wp:docPr id="77" name="Rectangle 77"/>
                <wp:cNvGraphicFramePr/>
                <a:graphic xmlns:a="http://schemas.openxmlformats.org/drawingml/2006/main">
                  <a:graphicData uri="http://schemas.microsoft.com/office/word/2010/wordprocessingShape">
                    <wps:wsp>
                      <wps:cNvSpPr/>
                      <wps:spPr>
                        <a:xfrm>
                          <a:off x="0" y="0"/>
                          <a:ext cx="617220" cy="2895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D069E" w:rsidRDefault="003D069E" w:rsidP="002630A4">
                            <w:pPr>
                              <w:jc w:val="center"/>
                            </w:pPr>
                            <w:r>
                              <w:t>Query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A51689" id="Rectangle 77" o:spid="_x0000_s1035" style="position:absolute;margin-left:52.8pt;margin-top:316.2pt;width:48.6pt;height:22.8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" fillcolor="#5b9bd5 [3204]" strokecolor="#1f4d78 [1604]" strokeweight="1pt">
                <v:textbox>
                  <w:txbxContent>
                    <w:p w:rsidR="003D069E" w:rsidRDefault="003D069E" w:rsidP="002630A4">
                      <w:pPr>
                        <w:jc w:val="center"/>
                      </w:pPr>
                      <w:r>
                        <w:t>Query</w:t>
                      </w:r>
                    </w:p>
                  </w:txbxContent>
                </v:textbox>
                <w10:wrap type="tight" anchory="margin"/>
              </v:rect>
            </w:pict>
          </mc:Fallback>
        </mc:AlternateContent>
      </w:r>
      <w:r w:rsidR="002630A4">
        <w:rPr>
          <w:noProof/>
          <w:lang w:eastAsia="en-US"/>
        </w:rPr>
        <mc:AlternateContent>
          <mc:Choice Requires="wps">
            <w:drawing>
              <wp:anchor distT="0" distB="0" distL="114300" distR="114300" simplePos="0" relativeHeight="251676672" behindDoc="0" locked="0" layoutInCell="1" allowOverlap="1" wp14:anchorId="1BAE9C84" wp14:editId="14B7355E">
                <wp:simplePos x="0" y="0"/>
                <wp:positionH relativeFrom="margin">
                  <wp:posOffset>685800</wp:posOffset>
                </wp:positionH>
                <wp:positionV relativeFrom="paragraph">
                  <wp:posOffset>2055495</wp:posOffset>
                </wp:positionV>
                <wp:extent cx="2240280" cy="289560"/>
                <wp:effectExtent l="0" t="0" r="26670" b="15240"/>
                <wp:wrapNone/>
                <wp:docPr id="96" name="Rectangle 96"/>
                <wp:cNvGraphicFramePr/>
                <a:graphic xmlns:a="http://schemas.openxmlformats.org/drawingml/2006/main">
                  <a:graphicData uri="http://schemas.microsoft.com/office/word/2010/wordprocessingShape">
                    <wps:wsp>
                      <wps:cNvSpPr/>
                      <wps:spPr>
                        <a:xfrm>
                          <a:off x="0" y="0"/>
                          <a:ext cx="2240280" cy="2895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D069E" w:rsidRDefault="003D069E" w:rsidP="002630A4">
                            <w:pPr>
                              <w:jc w:val="center"/>
                            </w:pPr>
                            <w:r>
                              <w:t>Kết quả Doc ranking theo Cosin theo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AE9C84" id="Rectangle 96" o:spid="_x0000_s1036" style="position:absolute;margin-left:54pt;margin-top:161.85pt;width:176.4pt;height:22.8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" fillcolor="#5b9bd5 [3204]" strokecolor="#1f4d78 [1604]" strokeweight="1pt">
                <v:textbox>
                  <w:txbxContent>
                    <w:p w:rsidR="003D069E" w:rsidRDefault="003D069E" w:rsidP="002630A4">
                      <w:pPr>
                        <w:jc w:val="center"/>
                      </w:pPr>
                      <w:r>
                        <w:t>Kết quả Doc ranking theo Cosin theo</w:t>
                      </w:r>
                    </w:p>
                  </w:txbxContent>
                </v:textbox>
                <w10:wrap anchorx="margin"/>
              </v:rect>
            </w:pict>
          </mc:Fallback>
        </mc:AlternateContent>
      </w:r>
      <w:r w:rsidR="002630A4">
        <w:rPr>
          <w:noProof/>
          <w:lang w:eastAsia="en-US"/>
        </w:rPr>
        <mc:AlternateContent>
          <mc:Choice Requires="wps">
            <w:drawing>
              <wp:anchor distT="0" distB="0" distL="114300" distR="114300" simplePos="0" relativeHeight="251675648" behindDoc="0" locked="0" layoutInCell="1" allowOverlap="1" wp14:anchorId="53872094" wp14:editId="01F9A7E9">
                <wp:simplePos x="0" y="0"/>
                <wp:positionH relativeFrom="column">
                  <wp:posOffset>2933642</wp:posOffset>
                </wp:positionH>
                <wp:positionV relativeFrom="paragraph">
                  <wp:posOffset>2202815</wp:posOffset>
                </wp:positionV>
                <wp:extent cx="937261" cy="627"/>
                <wp:effectExtent l="38100" t="76200" r="0" b="95250"/>
                <wp:wrapNone/>
                <wp:docPr id="95" name="Straight Arrow Connector 95"/>
                <wp:cNvGraphicFramePr/>
                <a:graphic xmlns:a="http://schemas.openxmlformats.org/drawingml/2006/main">
                  <a:graphicData uri="http://schemas.microsoft.com/office/word/2010/wordprocessingShape">
                    <wps:wsp>
                      <wps:cNvCnPr/>
                      <wps:spPr>
                        <a:xfrm flipH="1">
                          <a:off x="0" y="0"/>
                          <a:ext cx="937261" cy="62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E12AC3" id="Straight Arrow Connector 95" o:spid="_x0000_s1026" type="#_x0000_t32" style="position:absolute;margin-left:231pt;margin-top:173.45pt;width:73.8pt;height:.05pt;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" strokecolor="black [3200]" strokeweight=".5pt">
                <v:stroke endarrow="block" joinstyle="miter"/>
              </v:shape>
            </w:pict>
          </mc:Fallback>
        </mc:AlternateContent>
      </w:r>
      <w:r w:rsidR="002630A4">
        <w:rPr>
          <w:noProof/>
          <w:lang w:eastAsia="en-US"/>
        </w:rPr>
        <mc:AlternateContent>
          <mc:Choice Requires="wps">
            <w:drawing>
              <wp:anchor distT="0" distB="0" distL="114300" distR="114300" simplePos="0" relativeHeight="251674624" behindDoc="0" locked="0" layoutInCell="1" allowOverlap="1" wp14:anchorId="61AB3676" wp14:editId="00553C24">
                <wp:simplePos x="0" y="0"/>
                <wp:positionH relativeFrom="column">
                  <wp:posOffset>3870960</wp:posOffset>
                </wp:positionH>
                <wp:positionV relativeFrom="paragraph">
                  <wp:posOffset>2055495</wp:posOffset>
                </wp:positionV>
                <wp:extent cx="1714500" cy="289560"/>
                <wp:effectExtent l="0" t="0" r="19050" b="15240"/>
                <wp:wrapNone/>
                <wp:docPr id="94" name="Rectangle 94"/>
                <wp:cNvGraphicFramePr/>
                <a:graphic xmlns:a="http://schemas.openxmlformats.org/drawingml/2006/main">
                  <a:graphicData uri="http://schemas.microsoft.com/office/word/2010/wordprocessingShape">
                    <wps:wsp>
                      <wps:cNvSpPr/>
                      <wps:spPr>
                        <a:xfrm>
                          <a:off x="0" y="0"/>
                          <a:ext cx="1714500" cy="2895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D069E" w:rsidRDefault="003D069E" w:rsidP="002630A4">
                            <w:pPr>
                              <w:jc w:val="center"/>
                            </w:pPr>
                            <w:r>
                              <w:t>Tính Cosin giữa 2 vector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AB3676" id="Rectangle 94" o:spid="_x0000_s1037" style="position:absolute;margin-left:304.8pt;margin-top:161.85pt;width:135pt;height:22.8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" fillcolor="#5b9bd5 [3204]" strokecolor="#1f4d78 [1604]" strokeweight="1pt">
                <v:textbox>
                  <w:txbxContent>
                    <w:p w:rsidR="003D069E" w:rsidRDefault="003D069E" w:rsidP="002630A4">
                      <w:pPr>
                        <w:jc w:val="center"/>
                      </w:pPr>
                      <w:r>
                        <w:t>Tính Cosin giữa 2 vector</w:t>
                      </w:r>
                    </w:p>
                  </w:txbxContent>
                </v:textbox>
              </v:rect>
            </w:pict>
          </mc:Fallback>
        </mc:AlternateContent>
      </w:r>
      <w:r w:rsidR="002630A4">
        <w:rPr>
          <w:noProof/>
          <w:lang w:eastAsia="en-US"/>
        </w:rPr>
        <mc:AlternateContent>
          <mc:Choice Requires="wps">
            <w:drawing>
              <wp:anchor distT="0" distB="0" distL="114300" distR="114300" simplePos="0" relativeHeight="251672576" behindDoc="0" locked="0" layoutInCell="1" allowOverlap="1" wp14:anchorId="60F0F171" wp14:editId="166B5705">
                <wp:simplePos x="0" y="0"/>
                <wp:positionH relativeFrom="page">
                  <wp:posOffset>6522720</wp:posOffset>
                </wp:positionH>
                <wp:positionV relativeFrom="paragraph">
                  <wp:posOffset>1042035</wp:posOffset>
                </wp:positionV>
                <wp:extent cx="365760" cy="1143000"/>
                <wp:effectExtent l="38100" t="0" r="510540" b="95250"/>
                <wp:wrapNone/>
                <wp:docPr id="91" name="Elbow Connector 91"/>
                <wp:cNvGraphicFramePr/>
                <a:graphic xmlns:a="http://schemas.openxmlformats.org/drawingml/2006/main">
                  <a:graphicData uri="http://schemas.microsoft.com/office/word/2010/wordprocessingShape">
                    <wps:wsp>
                      <wps:cNvCnPr/>
                      <wps:spPr>
                        <a:xfrm flipH="1">
                          <a:off x="0" y="0"/>
                          <a:ext cx="365760" cy="1143000"/>
                        </a:xfrm>
                        <a:prstGeom prst="bentConnector3">
                          <a:avLst>
                            <a:gd name="adj1" fmla="val -133644"/>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EFF734" id="Elbow Connector 91" o:spid="_x0000_s1026" type="#_x0000_t34" style="position:absolute;margin-left:513.6pt;margin-top:82.05pt;width:28.8pt;height:90pt;flip:x;z-index:2516725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" adj="-28867" strokecolor="black [3200]" strokeweight=".5pt">
                <v:stroke endarrow="block"/>
                <w10:wrap anchorx="page"/>
              </v:shape>
            </w:pict>
          </mc:Fallback>
        </mc:AlternateContent>
      </w:r>
      <w:r w:rsidR="002630A4">
        <w:rPr>
          <w:noProof/>
          <w:lang w:eastAsia="en-US"/>
        </w:rPr>
        <mc:AlternateContent>
          <mc:Choice Requires="wps">
            <w:drawing>
              <wp:anchor distT="0" distB="0" distL="114300" distR="114300" simplePos="0" relativeHeight="251673600" behindDoc="0" locked="0" layoutInCell="1" allowOverlap="1" wp14:anchorId="2EF609F3" wp14:editId="2FE86C6C">
                <wp:simplePos x="0" y="0"/>
                <wp:positionH relativeFrom="column">
                  <wp:posOffset>6309995</wp:posOffset>
                </wp:positionH>
                <wp:positionV relativeFrom="paragraph">
                  <wp:posOffset>1758950</wp:posOffset>
                </wp:positionV>
                <wp:extent cx="135920" cy="1158"/>
                <wp:effectExtent l="0" t="76200" r="16510" b="94615"/>
                <wp:wrapNone/>
                <wp:docPr id="92" name="Straight Arrow Connector 92"/>
                <wp:cNvGraphicFramePr/>
                <a:graphic xmlns:a="http://schemas.openxmlformats.org/drawingml/2006/main">
                  <a:graphicData uri="http://schemas.microsoft.com/office/word/2010/wordprocessingShape">
                    <wps:wsp>
                      <wps:cNvCnPr/>
                      <wps:spPr>
                        <a:xfrm>
                          <a:off x="0" y="0"/>
                          <a:ext cx="135920" cy="115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24299B" id="Straight Arrow Connector 92" o:spid="_x0000_s1026" type="#_x0000_t32" style="position:absolute;margin-left:496.85pt;margin-top:138.5pt;width:10.7pt;height:.1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" strokecolor="black [3200]" strokeweight=".5pt">
                <v:stroke endarrow="block" joinstyle="miter"/>
              </v:shape>
            </w:pict>
          </mc:Fallback>
        </mc:AlternateContent>
      </w:r>
      <w:r w:rsidR="002630A4">
        <w:rPr>
          <w:noProof/>
          <w:lang w:eastAsia="en-US"/>
        </w:rPr>
        <mc:AlternateContent>
          <mc:Choice Requires="wps">
            <w:drawing>
              <wp:anchor distT="0" distB="0" distL="114300" distR="114300" simplePos="0" relativeHeight="251667456" behindDoc="0" locked="0" layoutInCell="1" allowOverlap="1" wp14:anchorId="0294271B" wp14:editId="08ACEF4F">
                <wp:simplePos x="0" y="0"/>
                <wp:positionH relativeFrom="column">
                  <wp:posOffset>4594860</wp:posOffset>
                </wp:positionH>
                <wp:positionV relativeFrom="paragraph">
                  <wp:posOffset>897255</wp:posOffset>
                </wp:positionV>
                <wp:extent cx="1325880" cy="289560"/>
                <wp:effectExtent l="0" t="0" r="26670" b="15240"/>
                <wp:wrapNone/>
                <wp:docPr id="84" name="Rectangle 84"/>
                <wp:cNvGraphicFramePr/>
                <a:graphic xmlns:a="http://schemas.openxmlformats.org/drawingml/2006/main">
                  <a:graphicData uri="http://schemas.microsoft.com/office/word/2010/wordprocessingShape">
                    <wps:wsp>
                      <wps:cNvSpPr/>
                      <wps:spPr>
                        <a:xfrm>
                          <a:off x="0" y="0"/>
                          <a:ext cx="1325880" cy="2895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D069E" w:rsidRDefault="003D069E" w:rsidP="002630A4">
                            <w:pPr>
                              <w:jc w:val="center"/>
                            </w:pPr>
                            <w:r>
                              <w:t>Vector&lt;TF*IDF&gt;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94271B" id="Rectangle 84" o:spid="_x0000_s1038" style="position:absolute;margin-left:361.8pt;margin-top:70.65pt;width:104.4pt;height:22.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" fillcolor="#5b9bd5 [3204]" strokecolor="#1f4d78 [1604]" strokeweight="1pt">
                <v:textbox>
                  <w:txbxContent>
                    <w:p w:rsidR="003D069E" w:rsidRDefault="003D069E" w:rsidP="002630A4">
                      <w:pPr>
                        <w:jc w:val="center"/>
                      </w:pPr>
                      <w:r>
                        <w:t>Vector&lt;TF*IDF&gt;</w:t>
                      </w:r>
                    </w:p>
                  </w:txbxContent>
                </v:textbox>
              </v:rect>
            </w:pict>
          </mc:Fallback>
        </mc:AlternateContent>
      </w:r>
      <w:r w:rsidR="002630A4">
        <w:rPr>
          <w:noProof/>
          <w:lang w:eastAsia="en-US"/>
        </w:rPr>
        <mc:AlternateContent>
          <mc:Choice Requires="wps">
            <w:drawing>
              <wp:anchor distT="0" distB="0" distL="114300" distR="114300" simplePos="0" relativeHeight="251662336" behindDoc="0" locked="0" layoutInCell="1" allowOverlap="1" wp14:anchorId="6D655B87" wp14:editId="647532DB">
                <wp:simplePos x="0" y="0"/>
                <wp:positionH relativeFrom="column">
                  <wp:posOffset>3101340</wp:posOffset>
                </wp:positionH>
                <wp:positionV relativeFrom="paragraph">
                  <wp:posOffset>478155</wp:posOffset>
                </wp:positionV>
                <wp:extent cx="2110740" cy="335280"/>
                <wp:effectExtent l="0" t="0" r="22860" b="26670"/>
                <wp:wrapNone/>
                <wp:docPr id="76" name="Rectangle 76"/>
                <wp:cNvGraphicFramePr/>
                <a:graphic xmlns:a="http://schemas.openxmlformats.org/drawingml/2006/main">
                  <a:graphicData uri="http://schemas.microsoft.com/office/word/2010/wordprocessingShape">
                    <wps:wsp>
                      <wps:cNvSpPr/>
                      <wps:spPr>
                        <a:xfrm>
                          <a:off x="0" y="0"/>
                          <a:ext cx="2110740" cy="3352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D069E" w:rsidRDefault="003D069E" w:rsidP="002630A4">
                            <w:pPr>
                              <w:jc w:val="center"/>
                            </w:pPr>
                            <w:r>
                              <w:t>Rút IDF từ Từ vựng và posting List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655B87" id="Rectangle 76" o:spid="_x0000_s1039" style="position:absolute;margin-left:244.2pt;margin-top:37.65pt;width:166.2pt;height:26.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" fillcolor="#5b9bd5 [3204]" strokecolor="#1f4d78 [1604]" strokeweight="1pt">
                <v:textbox>
                  <w:txbxContent>
                    <w:p w:rsidR="003D069E" w:rsidRDefault="003D069E" w:rsidP="002630A4">
                      <w:pPr>
                        <w:jc w:val="center"/>
                      </w:pPr>
                      <w:r>
                        <w:t>Rút IDF từ Từ vựng và posting List</w:t>
                      </w:r>
                    </w:p>
                  </w:txbxContent>
                </v:textbox>
              </v:rect>
            </w:pict>
          </mc:Fallback>
        </mc:AlternateContent>
      </w:r>
      <w:r w:rsidR="002630A4">
        <w:rPr>
          <w:noProof/>
          <w:lang w:eastAsia="en-US"/>
        </w:rPr>
        <mc:AlternateContent>
          <mc:Choice Requires="wps">
            <w:drawing>
              <wp:anchor distT="0" distB="0" distL="114300" distR="114300" simplePos="0" relativeHeight="251666432" behindDoc="0" locked="0" layoutInCell="1" allowOverlap="1" wp14:anchorId="7F2CF0F8" wp14:editId="7A254C22">
                <wp:simplePos x="0" y="0"/>
                <wp:positionH relativeFrom="column">
                  <wp:posOffset>5245735</wp:posOffset>
                </wp:positionH>
                <wp:positionV relativeFrom="paragraph">
                  <wp:posOffset>435610</wp:posOffset>
                </wp:positionV>
                <wp:extent cx="0" cy="445770"/>
                <wp:effectExtent l="76200" t="0" r="57150" b="49530"/>
                <wp:wrapNone/>
                <wp:docPr id="83" name="Straight Arrow Connector 83"/>
                <wp:cNvGraphicFramePr/>
                <a:graphic xmlns:a="http://schemas.openxmlformats.org/drawingml/2006/main">
                  <a:graphicData uri="http://schemas.microsoft.com/office/word/2010/wordprocessingShape">
                    <wps:wsp>
                      <wps:cNvCnPr/>
                      <wps:spPr>
                        <a:xfrm flipH="1">
                          <a:off x="0" y="0"/>
                          <a:ext cx="0" cy="44577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A7BD5C" id="Straight Arrow Connector 83" o:spid="_x0000_s1026" type="#_x0000_t32" style="position:absolute;margin-left:413.05pt;margin-top:34.3pt;width:0;height:35.1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" strokecolor="black [3200]" strokeweight=".5pt">
                <v:stroke endarrow="block" joinstyle="miter"/>
              </v:shape>
            </w:pict>
          </mc:Fallback>
        </mc:AlternateContent>
      </w:r>
      <w:r w:rsidR="002630A4">
        <w:rPr>
          <w:noProof/>
          <w:lang w:eastAsia="en-US"/>
        </w:rPr>
        <mc:AlternateContent>
          <mc:Choice Requires="wps">
            <w:drawing>
              <wp:anchor distT="0" distB="0" distL="114300" distR="114300" simplePos="0" relativeHeight="251664384" behindDoc="0" locked="0" layoutInCell="1" allowOverlap="1" wp14:anchorId="03E69FE1" wp14:editId="41902107">
                <wp:simplePos x="0" y="0"/>
                <wp:positionH relativeFrom="column">
                  <wp:posOffset>1280112</wp:posOffset>
                </wp:positionH>
                <wp:positionV relativeFrom="paragraph">
                  <wp:posOffset>284480</wp:posOffset>
                </wp:positionV>
                <wp:extent cx="3174054" cy="5080"/>
                <wp:effectExtent l="0" t="57150" r="26670" b="90170"/>
                <wp:wrapNone/>
                <wp:docPr id="80" name="Straight Arrow Connector 80"/>
                <wp:cNvGraphicFramePr/>
                <a:graphic xmlns:a="http://schemas.openxmlformats.org/drawingml/2006/main">
                  <a:graphicData uri="http://schemas.microsoft.com/office/word/2010/wordprocessingShape">
                    <wps:wsp>
                      <wps:cNvCnPr/>
                      <wps:spPr>
                        <a:xfrm>
                          <a:off x="0" y="0"/>
                          <a:ext cx="3174054" cy="5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23C647" id="Straight Arrow Connector 80" o:spid="_x0000_s1026" type="#_x0000_t32" style="position:absolute;margin-left:100.8pt;margin-top:22.4pt;width:249.95pt;height:.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" strokecolor="black [3200]" strokeweight=".5pt">
                <v:stroke endarrow="block" joinstyle="miter"/>
              </v:shape>
            </w:pict>
          </mc:Fallback>
        </mc:AlternateContent>
      </w:r>
      <w:r w:rsidR="002630A4">
        <w:rPr>
          <w:noProof/>
          <w:lang w:eastAsia="en-US"/>
        </w:rPr>
        <mc:AlternateContent>
          <mc:Choice Requires="wps">
            <w:drawing>
              <wp:anchor distT="0" distB="0" distL="114300" distR="114300" simplePos="0" relativeHeight="251665408" behindDoc="0" locked="0" layoutInCell="1" allowOverlap="1" wp14:anchorId="514FDC6A" wp14:editId="7FC7A44C">
                <wp:simplePos x="0" y="0"/>
                <wp:positionH relativeFrom="margin">
                  <wp:align>right</wp:align>
                </wp:positionH>
                <wp:positionV relativeFrom="paragraph">
                  <wp:posOffset>150495</wp:posOffset>
                </wp:positionV>
                <wp:extent cx="1325880" cy="289560"/>
                <wp:effectExtent l="0" t="0" r="26670" b="15240"/>
                <wp:wrapNone/>
                <wp:docPr id="82" name="Rectangle 82"/>
                <wp:cNvGraphicFramePr/>
                <a:graphic xmlns:a="http://schemas.openxmlformats.org/drawingml/2006/main">
                  <a:graphicData uri="http://schemas.microsoft.com/office/word/2010/wordprocessingShape">
                    <wps:wsp>
                      <wps:cNvSpPr/>
                      <wps:spPr>
                        <a:xfrm>
                          <a:off x="0" y="0"/>
                          <a:ext cx="1325880" cy="2895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D069E" w:rsidRDefault="003D069E" w:rsidP="002630A4">
                            <w:pPr>
                              <w:jc w:val="center"/>
                            </w:pPr>
                            <w:r>
                              <w:t>Tính TF, mỗi term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4FDC6A" id="Rectangle 82" o:spid="_x0000_s1040" style="position:absolute;margin-left:53.2pt;margin-top:11.85pt;width:104.4pt;height:22.8pt;z-index:2516654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" fillcolor="#5b9bd5 [3204]" strokecolor="#1f4d78 [1604]" strokeweight="1pt">
                <v:textbox>
                  <w:txbxContent>
                    <w:p w:rsidR="003D069E" w:rsidRDefault="003D069E" w:rsidP="002630A4">
                      <w:pPr>
                        <w:jc w:val="center"/>
                      </w:pPr>
                      <w:r>
                        <w:t>Tính TF, mỗi term</w:t>
                      </w:r>
                    </w:p>
                  </w:txbxContent>
                </v:textbox>
                <w10:wrap anchorx="margin"/>
              </v:rect>
            </w:pict>
          </mc:Fallback>
        </mc:AlternateContent>
      </w:r>
      <w:r w:rsidR="002630A4">
        <w:rPr>
          <w:noProof/>
          <w:lang w:eastAsia="en-US"/>
        </w:rPr>
        <mc:AlternateContent>
          <mc:Choice Requires="wps">
            <w:drawing>
              <wp:anchor distT="0" distB="0" distL="114300" distR="114300" simplePos="0" relativeHeight="251671552" behindDoc="0" locked="0" layoutInCell="1" allowOverlap="1" wp14:anchorId="28F6F6FD" wp14:editId="256E19A9">
                <wp:simplePos x="0" y="0"/>
                <wp:positionH relativeFrom="column">
                  <wp:posOffset>4450080</wp:posOffset>
                </wp:positionH>
                <wp:positionV relativeFrom="paragraph">
                  <wp:posOffset>1621155</wp:posOffset>
                </wp:positionV>
                <wp:extent cx="1844040" cy="289560"/>
                <wp:effectExtent l="0" t="0" r="22860" b="15240"/>
                <wp:wrapNone/>
                <wp:docPr id="89" name="Rectangle 89"/>
                <wp:cNvGraphicFramePr/>
                <a:graphic xmlns:a="http://schemas.openxmlformats.org/drawingml/2006/main">
                  <a:graphicData uri="http://schemas.microsoft.com/office/word/2010/wordprocessingShape">
                    <wps:wsp>
                      <wps:cNvSpPr/>
                      <wps:spPr>
                        <a:xfrm>
                          <a:off x="0" y="0"/>
                          <a:ext cx="1844040" cy="2895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D069E" w:rsidRDefault="003D069E" w:rsidP="002630A4">
                            <w:pPr>
                              <w:jc w:val="center"/>
                            </w:pPr>
                            <w:r>
                              <w:t>Mỗi doc: Vector&lt;TF*IDF&gt;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F6F6FD" id="Rectangle 89" o:spid="_x0000_s1041" style="position:absolute;margin-left:350.4pt;margin-top:127.65pt;width:145.2pt;height:22.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" fillcolor="#5b9bd5 [3204]" strokecolor="#1f4d78 [1604]" strokeweight="1pt">
                <v:textbox>
                  <w:txbxContent>
                    <w:p w:rsidR="003D069E" w:rsidRDefault="003D069E" w:rsidP="002630A4">
                      <w:pPr>
                        <w:jc w:val="center"/>
                      </w:pPr>
                      <w:r>
                        <w:t>Mỗi doc: Vector&lt;TF*IDF&gt;</w:t>
                      </w:r>
                    </w:p>
                  </w:txbxContent>
                </v:textbox>
              </v:rect>
            </w:pict>
          </mc:Fallback>
        </mc:AlternateContent>
      </w:r>
      <w:r w:rsidR="002630A4">
        <w:rPr>
          <w:noProof/>
          <w:lang w:eastAsia="en-US"/>
        </w:rPr>
        <mc:AlternateContent>
          <mc:Choice Requires="wps">
            <w:drawing>
              <wp:anchor distT="0" distB="0" distL="114300" distR="114300" simplePos="0" relativeHeight="251670528" behindDoc="0" locked="0" layoutInCell="1" allowOverlap="1" wp14:anchorId="0BDB2264" wp14:editId="70C3206E">
                <wp:simplePos x="0" y="0"/>
                <wp:positionH relativeFrom="margin">
                  <wp:posOffset>2103120</wp:posOffset>
                </wp:positionH>
                <wp:positionV relativeFrom="paragraph">
                  <wp:posOffset>1415415</wp:posOffset>
                </wp:positionV>
                <wp:extent cx="2171700" cy="289560"/>
                <wp:effectExtent l="0" t="0" r="19050" b="15240"/>
                <wp:wrapNone/>
                <wp:docPr id="88" name="Rectangle 88"/>
                <wp:cNvGraphicFramePr/>
                <a:graphic xmlns:a="http://schemas.openxmlformats.org/drawingml/2006/main">
                  <a:graphicData uri="http://schemas.microsoft.com/office/word/2010/wordprocessingShape">
                    <wps:wsp>
                      <wps:cNvSpPr/>
                      <wps:spPr>
                        <a:xfrm>
                          <a:off x="0" y="0"/>
                          <a:ext cx="2171700" cy="2895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D069E" w:rsidRDefault="003D069E" w:rsidP="002630A4">
                            <w:pPr>
                              <w:jc w:val="center"/>
                            </w:pPr>
                            <w:r>
                              <w:t>Xây dựng vector cho mỗi doc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DB2264" id="Rectangle 88" o:spid="_x0000_s1042" style="position:absolute;margin-left:165.6pt;margin-top:111.45pt;width:171pt;height:22.8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" fillcolor="#5b9bd5 [3204]" strokecolor="#1f4d78 [1604]" strokeweight="1pt">
                <v:textbox>
                  <w:txbxContent>
                    <w:p w:rsidR="003D069E" w:rsidRDefault="003D069E" w:rsidP="002630A4">
                      <w:pPr>
                        <w:jc w:val="center"/>
                      </w:pPr>
                      <w:r>
                        <w:t>Xây dựng vector cho mỗi doc</w:t>
                      </w:r>
                    </w:p>
                  </w:txbxContent>
                </v:textbox>
                <w10:wrap anchorx="margin"/>
              </v:rect>
            </w:pict>
          </mc:Fallback>
        </mc:AlternateContent>
      </w:r>
      <w:r w:rsidR="002630A4">
        <w:rPr>
          <w:noProof/>
          <w:lang w:eastAsia="en-US"/>
        </w:rPr>
        <mc:AlternateContent>
          <mc:Choice Requires="wps">
            <w:drawing>
              <wp:anchor distT="0" distB="0" distL="114300" distR="114300" simplePos="0" relativeHeight="251669504" behindDoc="0" locked="0" layoutInCell="1" allowOverlap="1" wp14:anchorId="08C00E74" wp14:editId="4AF74099">
                <wp:simplePos x="0" y="0"/>
                <wp:positionH relativeFrom="column">
                  <wp:posOffset>2057400</wp:posOffset>
                </wp:positionH>
                <wp:positionV relativeFrom="paragraph">
                  <wp:posOffset>1735455</wp:posOffset>
                </wp:positionV>
                <wp:extent cx="2385060" cy="5105"/>
                <wp:effectExtent l="0" t="57150" r="34290" b="90170"/>
                <wp:wrapNone/>
                <wp:docPr id="87" name="Straight Arrow Connector 87"/>
                <wp:cNvGraphicFramePr/>
                <a:graphic xmlns:a="http://schemas.openxmlformats.org/drawingml/2006/main">
                  <a:graphicData uri="http://schemas.microsoft.com/office/word/2010/wordprocessingShape">
                    <wps:wsp>
                      <wps:cNvCnPr/>
                      <wps:spPr>
                        <a:xfrm>
                          <a:off x="0" y="0"/>
                          <a:ext cx="2385060" cy="51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27B9BE" id="Straight Arrow Connector 87" o:spid="_x0000_s1026" type="#_x0000_t32" style="position:absolute;margin-left:162pt;margin-top:136.65pt;width:187.8pt;height:.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" strokecolor="black [3200]" strokeweight=".5pt">
                <v:stroke endarrow="block" joinstyle="miter"/>
              </v:shape>
            </w:pict>
          </mc:Fallback>
        </mc:AlternateContent>
      </w:r>
      <w:r w:rsidR="002630A4">
        <w:rPr>
          <w:noProof/>
          <w:lang w:eastAsia="en-US"/>
        </w:rPr>
        <mc:AlternateContent>
          <mc:Choice Requires="wps">
            <w:drawing>
              <wp:anchor distT="0" distB="0" distL="114300" distR="114300" simplePos="0" relativeHeight="251668480" behindDoc="0" locked="0" layoutInCell="1" allowOverlap="1" wp14:anchorId="0A75F9DD" wp14:editId="6AFF4350">
                <wp:simplePos x="0" y="0"/>
                <wp:positionH relativeFrom="column">
                  <wp:posOffset>480060</wp:posOffset>
                </wp:positionH>
                <wp:positionV relativeFrom="paragraph">
                  <wp:posOffset>1605915</wp:posOffset>
                </wp:positionV>
                <wp:extent cx="1546860" cy="335280"/>
                <wp:effectExtent l="0" t="0" r="15240" b="26670"/>
                <wp:wrapNone/>
                <wp:docPr id="86" name="Rectangle 86"/>
                <wp:cNvGraphicFramePr/>
                <a:graphic xmlns:a="http://schemas.openxmlformats.org/drawingml/2006/main">
                  <a:graphicData uri="http://schemas.microsoft.com/office/word/2010/wordprocessingShape">
                    <wps:wsp>
                      <wps:cNvSpPr/>
                      <wps:spPr>
                        <a:xfrm>
                          <a:off x="0" y="0"/>
                          <a:ext cx="1546860" cy="3352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D069E" w:rsidRDefault="003D069E" w:rsidP="002630A4">
                            <w:pPr>
                              <w:jc w:val="center"/>
                            </w:pPr>
                            <w:r>
                              <w:t>Từ vựng và posting List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75F9DD" id="Rectangle 86" o:spid="_x0000_s1043" style="position:absolute;margin-left:37.8pt;margin-top:126.45pt;width:121.8pt;height:26.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" fillcolor="#5b9bd5 [3204]" strokecolor="#1f4d78 [1604]" strokeweight="1pt">
                <v:textbox>
                  <w:txbxContent>
                    <w:p w:rsidR="003D069E" w:rsidRDefault="003D069E" w:rsidP="002630A4">
                      <w:pPr>
                        <w:jc w:val="center"/>
                      </w:pPr>
                      <w:r>
                        <w:t>Từ vựng và posting List</w:t>
                      </w:r>
                    </w:p>
                  </w:txbxContent>
                </v:textbox>
              </v:rect>
            </w:pict>
          </mc:Fallback>
        </mc:AlternateContent>
      </w:r>
    </w:p>
    <w:p w:rsidR="002630A4" w:rsidRDefault="002630A4" w:rsidP="002630A4">
      <w:pPr>
        <w:rPr>
          <w:rFonts w:ascii="Times New Roman" w:hAnsi="Times New Roman" w:cs="Times New Roman"/>
          <w:sz w:val="26"/>
          <w:szCs w:val="26"/>
        </w:rPr>
      </w:pPr>
    </w:p>
    <w:p w:rsidR="002630A4" w:rsidRDefault="002630A4" w:rsidP="002630A4">
      <w:pPr>
        <w:rPr>
          <w:rFonts w:ascii="Times New Roman" w:hAnsi="Times New Roman" w:cs="Times New Roman"/>
          <w:sz w:val="26"/>
          <w:szCs w:val="26"/>
        </w:rPr>
      </w:pPr>
    </w:p>
    <w:p w:rsidR="002630A4" w:rsidRDefault="002630A4" w:rsidP="002630A4">
      <w:pPr>
        <w:rPr>
          <w:rFonts w:ascii="Times New Roman" w:hAnsi="Times New Roman" w:cs="Times New Roman"/>
          <w:sz w:val="26"/>
          <w:szCs w:val="26"/>
        </w:rPr>
      </w:pPr>
    </w:p>
    <w:p w:rsidR="002630A4" w:rsidRDefault="002630A4" w:rsidP="002630A4">
      <w:pPr>
        <w:rPr>
          <w:rFonts w:ascii="Times New Roman" w:hAnsi="Times New Roman" w:cs="Times New Roman"/>
          <w:sz w:val="26"/>
          <w:szCs w:val="26"/>
        </w:rPr>
      </w:pPr>
    </w:p>
    <w:p w:rsidR="002630A4" w:rsidRDefault="002630A4" w:rsidP="002630A4">
      <w:pPr>
        <w:rPr>
          <w:rFonts w:ascii="Times New Roman" w:hAnsi="Times New Roman" w:cs="Times New Roman"/>
          <w:sz w:val="26"/>
          <w:szCs w:val="26"/>
        </w:rPr>
      </w:pPr>
    </w:p>
    <w:p w:rsidR="002630A4" w:rsidRDefault="002630A4" w:rsidP="002630A4">
      <w:pPr>
        <w:rPr>
          <w:rFonts w:ascii="Times New Roman" w:hAnsi="Times New Roman" w:cs="Times New Roman"/>
          <w:sz w:val="26"/>
          <w:szCs w:val="26"/>
        </w:rPr>
      </w:pPr>
    </w:p>
    <w:p w:rsidR="002630A4" w:rsidRDefault="002630A4" w:rsidP="002630A4">
      <w:pPr>
        <w:rPr>
          <w:rFonts w:ascii="Times New Roman" w:hAnsi="Times New Roman" w:cs="Times New Roman"/>
          <w:sz w:val="26"/>
          <w:szCs w:val="26"/>
        </w:rPr>
      </w:pPr>
    </w:p>
    <w:p w:rsidR="002630A4" w:rsidRPr="003D069E" w:rsidRDefault="003D069E" w:rsidP="003D069E">
      <w:pPr>
        <w:pStyle w:val="Caption"/>
        <w:jc w:val="center"/>
        <w:rPr>
          <w:rFonts w:ascii="Times New Roman" w:hAnsi="Times New Roman" w:cs="Times New Roman"/>
          <w:sz w:val="26"/>
          <w:szCs w:val="26"/>
        </w:rPr>
      </w:pPr>
      <w:bookmarkStart w:id="24" w:name="_Toc485508011"/>
      <w:r w:rsidRPr="003D069E">
        <w:rPr>
          <w:sz w:val="26"/>
          <w:szCs w:val="26"/>
        </w:rPr>
        <w:t xml:space="preserve">Hình </w:t>
      </w:r>
      <w:r w:rsidRPr="003D069E">
        <w:rPr>
          <w:sz w:val="26"/>
          <w:szCs w:val="26"/>
        </w:rPr>
        <w:fldChar w:fldCharType="begin"/>
      </w:r>
      <w:r w:rsidRPr="003D069E">
        <w:rPr>
          <w:sz w:val="26"/>
          <w:szCs w:val="26"/>
        </w:rPr>
        <w:instrText xml:space="preserve"> SEQ Hình \* ARABIC </w:instrText>
      </w:r>
      <w:r w:rsidRPr="003D069E">
        <w:rPr>
          <w:sz w:val="26"/>
          <w:szCs w:val="26"/>
        </w:rPr>
        <w:fldChar w:fldCharType="separate"/>
      </w:r>
      <w:r w:rsidRPr="003D069E">
        <w:rPr>
          <w:noProof/>
          <w:sz w:val="26"/>
          <w:szCs w:val="26"/>
        </w:rPr>
        <w:t>8</w:t>
      </w:r>
      <w:r w:rsidRPr="003D069E">
        <w:rPr>
          <w:sz w:val="26"/>
          <w:szCs w:val="26"/>
        </w:rPr>
        <w:fldChar w:fldCharType="end"/>
      </w:r>
      <w:r w:rsidRPr="003D069E">
        <w:rPr>
          <w:sz w:val="26"/>
          <w:szCs w:val="26"/>
        </w:rPr>
        <w:t>: Mô hình search với Vector Space</w:t>
      </w:r>
      <w:bookmarkEnd w:id="24"/>
    </w:p>
    <w:p w:rsidR="002630A4" w:rsidRDefault="002630A4" w:rsidP="00C50D54">
      <w:pPr>
        <w:pStyle w:val="ListParagraph"/>
        <w:numPr>
          <w:ilvl w:val="0"/>
          <w:numId w:val="5"/>
        </w:numPr>
        <w:spacing w:line="360" w:lineRule="auto"/>
        <w:rPr>
          <w:rFonts w:ascii="Times New Roman" w:hAnsi="Times New Roman" w:cs="Times New Roman"/>
          <w:sz w:val="26"/>
          <w:szCs w:val="26"/>
        </w:rPr>
      </w:pPr>
      <w:r>
        <w:rPr>
          <w:rFonts w:ascii="Times New Roman" w:hAnsi="Times New Roman" w:cs="Times New Roman"/>
          <w:sz w:val="26"/>
          <w:szCs w:val="26"/>
        </w:rPr>
        <w:t xml:space="preserve">Tính Cosin giữa hai vector: mỗi vector trong công thức là độ lớn của các từ giống nhau query so với document, các từ không giống nhau không được sử dụng </w:t>
      </w:r>
    </w:p>
    <w:p w:rsidR="00423174" w:rsidRDefault="00423174" w:rsidP="00C50D54">
      <w:pPr>
        <w:pStyle w:val="ListParagraph"/>
        <w:numPr>
          <w:ilvl w:val="1"/>
          <w:numId w:val="5"/>
        </w:numPr>
        <w:spacing w:line="360" w:lineRule="auto"/>
        <w:rPr>
          <w:rFonts w:ascii="Times New Roman" w:hAnsi="Times New Roman" w:cs="Times New Roman"/>
          <w:sz w:val="26"/>
          <w:szCs w:val="26"/>
        </w:rPr>
      </w:pPr>
      <w:r>
        <w:rPr>
          <w:rFonts w:ascii="Times New Roman" w:hAnsi="Times New Roman" w:cs="Times New Roman"/>
          <w:sz w:val="26"/>
          <w:szCs w:val="26"/>
        </w:rPr>
        <w:lastRenderedPageBreak/>
        <w:t>Giả sử Query có vector của các từ Query =(A, B, G), và Document có vector của các từ Document = (A, C, D, H, G, Z, T) thì Cosin giữa Query và Document được tính:</w:t>
      </w:r>
    </w:p>
    <w:p w:rsidR="00423174" w:rsidRPr="00423174" w:rsidRDefault="00423174" w:rsidP="00C50D54">
      <w:pPr>
        <w:pStyle w:val="ListParagraph"/>
        <w:spacing w:line="360" w:lineRule="auto"/>
        <w:ind w:left="1440" w:firstLine="0"/>
        <w:jc w:val="center"/>
        <w:rPr>
          <w:rFonts w:ascii="Times New Roman" w:hAnsi="Times New Roman" w:cs="Times New Roman"/>
          <w:sz w:val="26"/>
          <w:szCs w:val="26"/>
        </w:rPr>
      </w:pPr>
      <m:oMathPara>
        <m:oMath>
          <m:r>
            <w:rPr>
              <w:rFonts w:ascii="Cambria Math" w:hAnsi="Cambria Math" w:cs="Times New Roman"/>
              <w:sz w:val="26"/>
              <w:szCs w:val="26"/>
            </w:rPr>
            <m:t>Cosin</m:t>
          </m:r>
          <m:d>
            <m:dPr>
              <m:ctrlPr>
                <w:rPr>
                  <w:rFonts w:ascii="Cambria Math" w:hAnsi="Cambria Math" w:cs="Times New Roman"/>
                  <w:i/>
                  <w:sz w:val="26"/>
                  <w:szCs w:val="26"/>
                </w:rPr>
              </m:ctrlPr>
            </m:dPr>
            <m:e>
              <m:r>
                <w:rPr>
                  <w:rFonts w:ascii="Cambria Math" w:hAnsi="Cambria Math" w:cs="Times New Roman"/>
                  <w:sz w:val="26"/>
                  <w:szCs w:val="26"/>
                </w:rPr>
                <m:t>Q,D</m:t>
              </m:r>
            </m:e>
          </m:d>
          <m:r>
            <w:rPr>
              <w:rFonts w:ascii="Cambria Math" w:hAnsi="Cambria Math" w:cs="Times New Roman"/>
              <w:sz w:val="26"/>
              <w:szCs w:val="26"/>
            </w:rPr>
            <m:t>=</m:t>
          </m:r>
          <m:f>
            <m:fPr>
              <m:ctrlPr>
                <w:rPr>
                  <w:rFonts w:ascii="Cambria Math" w:hAnsi="Cambria Math" w:cs="Times New Roman"/>
                  <w:i/>
                  <w:sz w:val="26"/>
                  <w:szCs w:val="26"/>
                </w:rPr>
              </m:ctrlPr>
            </m:fPr>
            <m:num>
              <m:sSub>
                <m:sSubPr>
                  <m:ctrlPr>
                    <w:rPr>
                      <w:rFonts w:ascii="Cambria Math" w:hAnsi="Cambria Math" w:cs="Times New Roman"/>
                      <w:i/>
                      <w:sz w:val="26"/>
                      <w:szCs w:val="26"/>
                    </w:rPr>
                  </m:ctrlPr>
                </m:sSubPr>
                <m:e>
                  <m:r>
                    <w:rPr>
                      <w:rFonts w:ascii="Cambria Math" w:hAnsi="Cambria Math" w:cs="Times New Roman"/>
                      <w:sz w:val="26"/>
                      <w:szCs w:val="26"/>
                    </w:rPr>
                    <m:t>Q</m:t>
                  </m:r>
                </m:e>
                <m:sub>
                  <m:r>
                    <w:rPr>
                      <w:rFonts w:ascii="Cambria Math" w:hAnsi="Cambria Math" w:cs="Times New Roman"/>
                      <w:sz w:val="26"/>
                      <w:szCs w:val="26"/>
                    </w:rPr>
                    <m:t>A</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D</m:t>
                  </m:r>
                </m:e>
                <m:sub>
                  <m:r>
                    <w:rPr>
                      <w:rFonts w:ascii="Cambria Math" w:hAnsi="Cambria Math" w:cs="Times New Roman"/>
                      <w:sz w:val="26"/>
                      <w:szCs w:val="26"/>
                    </w:rPr>
                    <m:t>A</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Q</m:t>
                  </m:r>
                </m:e>
                <m:sub>
                  <m:r>
                    <w:rPr>
                      <w:rFonts w:ascii="Cambria Math" w:hAnsi="Cambria Math" w:cs="Times New Roman"/>
                      <w:sz w:val="26"/>
                      <w:szCs w:val="26"/>
                    </w:rPr>
                    <m:t>G</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D</m:t>
                  </m:r>
                </m:e>
                <m:sub>
                  <m:r>
                    <w:rPr>
                      <w:rFonts w:ascii="Cambria Math" w:hAnsi="Cambria Math" w:cs="Times New Roman"/>
                      <w:sz w:val="26"/>
                      <w:szCs w:val="26"/>
                    </w:rPr>
                    <m:t>G</m:t>
                  </m:r>
                </m:sub>
              </m:sSub>
            </m:num>
            <m:den>
              <m:rad>
                <m:radPr>
                  <m:degHide m:val="1"/>
                  <m:ctrlPr>
                    <w:rPr>
                      <w:rFonts w:ascii="Cambria Math" w:hAnsi="Cambria Math" w:cs="Times New Roman"/>
                      <w:i/>
                      <w:sz w:val="26"/>
                      <w:szCs w:val="26"/>
                    </w:rPr>
                  </m:ctrlPr>
                </m:radPr>
                <m:deg/>
                <m:e>
                  <m:sSubSup>
                    <m:sSubSupPr>
                      <m:ctrlPr>
                        <w:rPr>
                          <w:rFonts w:ascii="Cambria Math" w:hAnsi="Cambria Math" w:cs="Times New Roman"/>
                          <w:i/>
                          <w:sz w:val="26"/>
                          <w:szCs w:val="26"/>
                        </w:rPr>
                      </m:ctrlPr>
                    </m:sSubSupPr>
                    <m:e>
                      <m:r>
                        <w:rPr>
                          <w:rFonts w:ascii="Cambria Math" w:hAnsi="Cambria Math" w:cs="Times New Roman"/>
                          <w:sz w:val="26"/>
                          <w:szCs w:val="26"/>
                        </w:rPr>
                        <m:t>Q</m:t>
                      </m:r>
                    </m:e>
                    <m:sub>
                      <m:r>
                        <w:rPr>
                          <w:rFonts w:ascii="Cambria Math" w:hAnsi="Cambria Math" w:cs="Times New Roman"/>
                          <w:sz w:val="26"/>
                          <w:szCs w:val="26"/>
                        </w:rPr>
                        <m:t>A</m:t>
                      </m:r>
                    </m:sub>
                    <m:sup>
                      <m:r>
                        <w:rPr>
                          <w:rFonts w:ascii="Cambria Math" w:hAnsi="Cambria Math" w:cs="Times New Roman"/>
                          <w:sz w:val="26"/>
                          <w:szCs w:val="26"/>
                        </w:rPr>
                        <m:t>2</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Q</m:t>
                      </m:r>
                    </m:e>
                    <m:sub>
                      <m:r>
                        <w:rPr>
                          <w:rFonts w:ascii="Cambria Math" w:hAnsi="Cambria Math" w:cs="Times New Roman"/>
                          <w:sz w:val="26"/>
                          <w:szCs w:val="26"/>
                        </w:rPr>
                        <m:t>G</m:t>
                      </m:r>
                    </m:sub>
                    <m:sup>
                      <m:r>
                        <w:rPr>
                          <w:rFonts w:ascii="Cambria Math" w:hAnsi="Cambria Math" w:cs="Times New Roman"/>
                          <w:sz w:val="26"/>
                          <w:szCs w:val="26"/>
                        </w:rPr>
                        <m:t>2</m:t>
                      </m:r>
                    </m:sup>
                  </m:sSubSup>
                </m:e>
              </m:rad>
              <m:rad>
                <m:radPr>
                  <m:degHide m:val="1"/>
                  <m:ctrlPr>
                    <w:rPr>
                      <w:rFonts w:ascii="Cambria Math" w:hAnsi="Cambria Math" w:cs="Times New Roman"/>
                      <w:i/>
                      <w:sz w:val="26"/>
                      <w:szCs w:val="26"/>
                    </w:rPr>
                  </m:ctrlPr>
                </m:radPr>
                <m:deg/>
                <m:e>
                  <m:sSubSup>
                    <m:sSubSupPr>
                      <m:ctrlPr>
                        <w:rPr>
                          <w:rFonts w:ascii="Cambria Math" w:hAnsi="Cambria Math" w:cs="Times New Roman"/>
                          <w:i/>
                          <w:sz w:val="26"/>
                          <w:szCs w:val="26"/>
                        </w:rPr>
                      </m:ctrlPr>
                    </m:sSubSupPr>
                    <m:e>
                      <m:r>
                        <w:rPr>
                          <w:rFonts w:ascii="Cambria Math" w:hAnsi="Cambria Math" w:cs="Times New Roman"/>
                          <w:sz w:val="26"/>
                          <w:szCs w:val="26"/>
                        </w:rPr>
                        <m:t>D</m:t>
                      </m:r>
                    </m:e>
                    <m:sub>
                      <m:r>
                        <w:rPr>
                          <w:rFonts w:ascii="Cambria Math" w:hAnsi="Cambria Math" w:cs="Times New Roman"/>
                          <w:sz w:val="26"/>
                          <w:szCs w:val="26"/>
                        </w:rPr>
                        <m:t>A</m:t>
                      </m:r>
                    </m:sub>
                    <m:sup>
                      <m:r>
                        <w:rPr>
                          <w:rFonts w:ascii="Cambria Math" w:hAnsi="Cambria Math" w:cs="Times New Roman"/>
                          <w:sz w:val="26"/>
                          <w:szCs w:val="26"/>
                        </w:rPr>
                        <m:t>2</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D</m:t>
                      </m:r>
                    </m:e>
                    <m:sub>
                      <m:r>
                        <w:rPr>
                          <w:rFonts w:ascii="Cambria Math" w:hAnsi="Cambria Math" w:cs="Times New Roman"/>
                          <w:sz w:val="26"/>
                          <w:szCs w:val="26"/>
                        </w:rPr>
                        <m:t>G</m:t>
                      </m:r>
                    </m:sub>
                    <m:sup>
                      <m:r>
                        <w:rPr>
                          <w:rFonts w:ascii="Cambria Math" w:hAnsi="Cambria Math" w:cs="Times New Roman"/>
                          <w:sz w:val="26"/>
                          <w:szCs w:val="26"/>
                        </w:rPr>
                        <m:t>2</m:t>
                      </m:r>
                    </m:sup>
                  </m:sSubSup>
                </m:e>
              </m:rad>
            </m:den>
          </m:f>
        </m:oMath>
      </m:oMathPara>
    </w:p>
    <w:p w:rsidR="00423174" w:rsidRDefault="00423174" w:rsidP="00C50D54">
      <w:pPr>
        <w:pStyle w:val="ListParagraph"/>
        <w:numPr>
          <w:ilvl w:val="0"/>
          <w:numId w:val="5"/>
        </w:numPr>
        <w:spacing w:line="360" w:lineRule="auto"/>
        <w:rPr>
          <w:rFonts w:ascii="Times New Roman" w:hAnsi="Times New Roman" w:cs="Times New Roman"/>
          <w:sz w:val="26"/>
          <w:szCs w:val="26"/>
        </w:rPr>
      </w:pPr>
      <w:r>
        <w:rPr>
          <w:rFonts w:ascii="Times New Roman" w:hAnsi="Times New Roman" w:cs="Times New Roman"/>
          <w:sz w:val="26"/>
          <w:szCs w:val="26"/>
        </w:rPr>
        <w:t>Sau quá tình tinh cho mỗi tài liệu sẽ sắp xếp kết quả theo chiều giảm dần của cosin, những tài liệu có giá trị càng lơn thì độ tương đồng càng cao và ngược lại</w:t>
      </w:r>
    </w:p>
    <w:p w:rsidR="002007F2" w:rsidRDefault="002007F2" w:rsidP="00C50D54">
      <w:pPr>
        <w:pStyle w:val="ListParagraph"/>
        <w:numPr>
          <w:ilvl w:val="0"/>
          <w:numId w:val="5"/>
        </w:numPr>
        <w:spacing w:line="360" w:lineRule="auto"/>
        <w:rPr>
          <w:rFonts w:ascii="Times New Roman" w:hAnsi="Times New Roman" w:cs="Times New Roman"/>
          <w:sz w:val="26"/>
          <w:szCs w:val="26"/>
        </w:rPr>
      </w:pPr>
      <w:r>
        <w:rPr>
          <w:rFonts w:ascii="Times New Roman" w:hAnsi="Times New Roman" w:cs="Times New Roman"/>
          <w:sz w:val="26"/>
          <w:szCs w:val="26"/>
        </w:rPr>
        <w:t>Ưu nhược điểm mô hình Vector Space:</w:t>
      </w:r>
    </w:p>
    <w:p w:rsidR="002007F2" w:rsidRDefault="002007F2" w:rsidP="00C50D54">
      <w:pPr>
        <w:pStyle w:val="ListParagraph"/>
        <w:numPr>
          <w:ilvl w:val="1"/>
          <w:numId w:val="5"/>
        </w:numPr>
        <w:spacing w:line="360" w:lineRule="auto"/>
        <w:rPr>
          <w:rFonts w:ascii="Times New Roman" w:hAnsi="Times New Roman" w:cs="Times New Roman"/>
          <w:sz w:val="26"/>
          <w:szCs w:val="26"/>
        </w:rPr>
      </w:pPr>
      <w:r>
        <w:rPr>
          <w:rFonts w:ascii="Times New Roman" w:hAnsi="Times New Roman" w:cs="Times New Roman"/>
          <w:sz w:val="26"/>
          <w:szCs w:val="26"/>
        </w:rPr>
        <w:t>Ưu điểm</w:t>
      </w:r>
    </w:p>
    <w:p w:rsidR="00C50D54" w:rsidRPr="00C50D54" w:rsidRDefault="00C50D54" w:rsidP="00C50D54">
      <w:pPr>
        <w:pStyle w:val="ListParagraph"/>
        <w:numPr>
          <w:ilvl w:val="2"/>
          <w:numId w:val="5"/>
        </w:numPr>
        <w:spacing w:line="360" w:lineRule="auto"/>
        <w:rPr>
          <w:rFonts w:ascii="Times New Roman" w:hAnsi="Times New Roman" w:cs="Times New Roman"/>
          <w:sz w:val="26"/>
          <w:szCs w:val="26"/>
        </w:rPr>
      </w:pPr>
      <w:r>
        <w:rPr>
          <w:rStyle w:val="fontstyle01"/>
        </w:rPr>
        <w:t>Các tài liệu trả lại có thể được sắp xếp theo mức độ liên quan đến nội dung yêu cầu do trong phép thử mỗi tài liệu đều trả lại chỉ số đánh giá độ liên quan của nó đến nội dung.</w:t>
      </w:r>
    </w:p>
    <w:p w:rsidR="00C50D54" w:rsidRPr="00C50D54" w:rsidRDefault="00C50D54" w:rsidP="00C50D54">
      <w:pPr>
        <w:pStyle w:val="ListParagraph"/>
        <w:numPr>
          <w:ilvl w:val="2"/>
          <w:numId w:val="5"/>
        </w:numPr>
        <w:spacing w:line="360" w:lineRule="auto"/>
        <w:rPr>
          <w:rFonts w:ascii="Times New Roman" w:hAnsi="Times New Roman" w:cs="Times New Roman"/>
          <w:sz w:val="26"/>
          <w:szCs w:val="26"/>
        </w:rPr>
      </w:pPr>
      <w:r>
        <w:rPr>
          <w:rStyle w:val="fontstyle01"/>
        </w:rPr>
        <w:t>Việc đưa ra các câu hỏi tìm kiếm là dễ dàng và không yêu cầu người tìm kiếm có trình độ chuyên môn cao về vấn đề đó.</w:t>
      </w:r>
    </w:p>
    <w:p w:rsidR="00C50D54" w:rsidRPr="00C50D54" w:rsidRDefault="00C50D54" w:rsidP="00C50D54">
      <w:pPr>
        <w:pStyle w:val="ListParagraph"/>
        <w:numPr>
          <w:ilvl w:val="2"/>
          <w:numId w:val="5"/>
        </w:numPr>
        <w:spacing w:line="360" w:lineRule="auto"/>
        <w:rPr>
          <w:rFonts w:ascii="Times New Roman" w:hAnsi="Times New Roman" w:cs="Times New Roman"/>
          <w:sz w:val="26"/>
          <w:szCs w:val="26"/>
        </w:rPr>
      </w:pPr>
      <w:r>
        <w:rPr>
          <w:rStyle w:val="fontstyle01"/>
        </w:rPr>
        <w:t>Tiến hành lưu trữ và tìm kiếm đơn giản hơn phương pháp Logic.</w:t>
      </w:r>
    </w:p>
    <w:p w:rsidR="002007F2" w:rsidRDefault="002007F2" w:rsidP="00C50D54">
      <w:pPr>
        <w:pStyle w:val="ListParagraph"/>
        <w:numPr>
          <w:ilvl w:val="1"/>
          <w:numId w:val="5"/>
        </w:numPr>
        <w:spacing w:line="360" w:lineRule="auto"/>
        <w:rPr>
          <w:rFonts w:ascii="Times New Roman" w:hAnsi="Times New Roman" w:cs="Times New Roman"/>
          <w:sz w:val="26"/>
          <w:szCs w:val="26"/>
        </w:rPr>
      </w:pPr>
      <w:r>
        <w:rPr>
          <w:rFonts w:ascii="Times New Roman" w:hAnsi="Times New Roman" w:cs="Times New Roman"/>
          <w:sz w:val="26"/>
          <w:szCs w:val="26"/>
        </w:rPr>
        <w:t>Nhược điểm</w:t>
      </w:r>
    </w:p>
    <w:p w:rsidR="00C50D54" w:rsidRPr="00C50D54" w:rsidRDefault="00C50D54" w:rsidP="00C50D54">
      <w:pPr>
        <w:pStyle w:val="ListParagraph"/>
        <w:numPr>
          <w:ilvl w:val="2"/>
          <w:numId w:val="5"/>
        </w:numPr>
        <w:spacing w:line="360" w:lineRule="auto"/>
        <w:rPr>
          <w:rFonts w:ascii="Times New Roman" w:hAnsi="Times New Roman" w:cs="Times New Roman"/>
          <w:sz w:val="26"/>
          <w:szCs w:val="26"/>
        </w:rPr>
      </w:pPr>
      <w:r>
        <w:rPr>
          <w:rStyle w:val="fontstyle01"/>
        </w:rPr>
        <w:t>Việc tìm kiếm tiến hành chậm khi hệ thống các từ vựng là lớn do phải tính toán trên toàn bộ các vector của tài liệu.</w:t>
      </w:r>
    </w:p>
    <w:p w:rsidR="00C50D54" w:rsidRPr="00C50D54" w:rsidRDefault="00C50D54" w:rsidP="00C50D54">
      <w:pPr>
        <w:pStyle w:val="ListParagraph"/>
        <w:numPr>
          <w:ilvl w:val="2"/>
          <w:numId w:val="5"/>
        </w:numPr>
        <w:spacing w:line="360" w:lineRule="auto"/>
        <w:rPr>
          <w:rStyle w:val="fontstyle01"/>
          <w:rFonts w:ascii="Times New Roman" w:hAnsi="Times New Roman" w:cs="Times New Roman"/>
          <w:color w:val="404040" w:themeColor="text1" w:themeTint="BF"/>
        </w:rPr>
      </w:pPr>
      <w:r>
        <w:rPr>
          <w:rStyle w:val="fontstyle01"/>
        </w:rPr>
        <w:t>Khi biểu diễn các vector với các hệ số là số tự nhiên sẽ làm tăng mức độ chính</w:t>
      </w:r>
      <w:r>
        <w:rPr>
          <w:rFonts w:ascii="TimesNewRomanPSMT" w:hAnsi="TimesNewRomanPSMT"/>
          <w:color w:val="000000"/>
          <w:sz w:val="26"/>
          <w:szCs w:val="26"/>
        </w:rPr>
        <w:t xml:space="preserve"> </w:t>
      </w:r>
      <w:r>
        <w:rPr>
          <w:rStyle w:val="fontstyle01"/>
        </w:rPr>
        <w:t>xác của việc tìm kiếm nhưng làm tốc độ tính toán giảm đi rẩt nhiều do các phép nhân vector phải tiến hành trên các số tự nhiên hoặc số thực, hơn nữa việc lưu trữ các vector sẽ tốn kém và phức tạp.</w:t>
      </w:r>
    </w:p>
    <w:p w:rsidR="00C50D54" w:rsidRPr="00C50D54" w:rsidRDefault="00C50D54" w:rsidP="00C50D54">
      <w:pPr>
        <w:pStyle w:val="ListParagraph"/>
        <w:numPr>
          <w:ilvl w:val="2"/>
          <w:numId w:val="5"/>
        </w:numPr>
        <w:spacing w:line="360" w:lineRule="auto"/>
        <w:rPr>
          <w:rStyle w:val="fontstyle01"/>
          <w:rFonts w:ascii="Times New Roman" w:hAnsi="Times New Roman" w:cs="Times New Roman"/>
          <w:color w:val="404040" w:themeColor="text1" w:themeTint="BF"/>
        </w:rPr>
      </w:pPr>
      <w:r>
        <w:rPr>
          <w:rStyle w:val="fontstyle01"/>
        </w:rPr>
        <w:t>Hệ thống không linh hoạt khi lưu trữ các từ khóa. Chỉ cần một thay đổi rất nhỏ trong bảng từ vựng sẽ kéo theo hoặc là vector hoá lại toàn bộ các tài liệu lưu trữ, hoặc là sẽ bỏ qua các từ có nghĩa bổ sung trong các tài liệu được mã hóa trước đó.</w:t>
      </w:r>
    </w:p>
    <w:p w:rsidR="00C50D54" w:rsidRPr="00C50D54" w:rsidRDefault="00C50D54" w:rsidP="00C50D54">
      <w:pPr>
        <w:pStyle w:val="ListParagraph"/>
        <w:numPr>
          <w:ilvl w:val="2"/>
          <w:numId w:val="5"/>
        </w:numPr>
        <w:spacing w:line="360" w:lineRule="auto"/>
        <w:rPr>
          <w:rFonts w:ascii="Times New Roman" w:hAnsi="Times New Roman" w:cs="Times New Roman"/>
          <w:sz w:val="26"/>
          <w:szCs w:val="26"/>
        </w:rPr>
      </w:pPr>
      <w:r>
        <w:rPr>
          <w:rStyle w:val="fontstyle01"/>
        </w:rPr>
        <w:t xml:space="preserve">Một nhược điểm nữa, chiều của mỗi Vector theo cách biểu diễn này là rất lớn, bởi vì chiều của nó được xác định bằng số lượng các từ </w:t>
      </w:r>
      <w:r>
        <w:rPr>
          <w:rStyle w:val="fontstyle01"/>
        </w:rPr>
        <w:lastRenderedPageBreak/>
        <w:t>khác nhau trong tập hợp văn bản. Ví dụ số lượng các từ có thể có từ 10</w:t>
      </w:r>
      <w:r w:rsidRPr="00C50D54">
        <w:rPr>
          <w:rStyle w:val="fontstyle01"/>
          <w:sz w:val="18"/>
          <w:szCs w:val="18"/>
        </w:rPr>
        <w:t xml:space="preserve">3 </w:t>
      </w:r>
      <w:r>
        <w:rPr>
          <w:rStyle w:val="fontstyle01"/>
        </w:rPr>
        <w:t>đến 10</w:t>
      </w:r>
      <w:r w:rsidRPr="00C50D54">
        <w:rPr>
          <w:rStyle w:val="fontstyle01"/>
          <w:sz w:val="18"/>
          <w:szCs w:val="18"/>
        </w:rPr>
        <w:t xml:space="preserve">5 </w:t>
      </w:r>
      <w:r>
        <w:rPr>
          <w:rStyle w:val="fontstyle01"/>
        </w:rPr>
        <w:t>trong tập hợp các văn bản nhỏ, còn trong tập ợp các văn bản lớn thì số lượng sẽ nhiều hơn, đặc biệt trong môi trường Web.</w:t>
      </w:r>
    </w:p>
    <w:p w:rsidR="003D069E" w:rsidRDefault="003D069E">
      <w:pPr>
        <w:rPr>
          <w:rFonts w:ascii="Times New Roman" w:hAnsi="Times New Roman" w:cs="Times New Roman"/>
          <w:sz w:val="26"/>
          <w:szCs w:val="26"/>
        </w:rPr>
      </w:pPr>
      <w:r>
        <w:rPr>
          <w:rFonts w:ascii="Times New Roman" w:hAnsi="Times New Roman" w:cs="Times New Roman"/>
          <w:sz w:val="26"/>
          <w:szCs w:val="26"/>
        </w:rPr>
        <w:br w:type="page"/>
      </w:r>
    </w:p>
    <w:p w:rsidR="00BA4FD0" w:rsidRPr="00C50D54" w:rsidRDefault="00BA4FD0" w:rsidP="00C50D54">
      <w:pPr>
        <w:rPr>
          <w:rFonts w:ascii="Times New Roman" w:hAnsi="Times New Roman" w:cs="Times New Roman"/>
          <w:sz w:val="26"/>
          <w:szCs w:val="26"/>
        </w:rPr>
      </w:pPr>
    </w:p>
    <w:p w:rsidR="00BA4FD0" w:rsidRPr="00C50D54" w:rsidRDefault="00523F5C" w:rsidP="0083419B">
      <w:pPr>
        <w:pStyle w:val="ListParagraph"/>
        <w:numPr>
          <w:ilvl w:val="0"/>
          <w:numId w:val="3"/>
        </w:numPr>
        <w:outlineLvl w:val="0"/>
        <w:rPr>
          <w:rFonts w:ascii="Times New Roman" w:hAnsi="Times New Roman" w:cs="Times New Roman"/>
          <w:b/>
          <w:sz w:val="30"/>
          <w:szCs w:val="30"/>
        </w:rPr>
      </w:pPr>
      <w:bookmarkStart w:id="25" w:name="_Toc485508110"/>
      <w:r w:rsidRPr="00C50D54">
        <w:rPr>
          <w:rFonts w:ascii="Times New Roman" w:hAnsi="Times New Roman" w:cs="Times New Roman"/>
          <w:b/>
          <w:sz w:val="30"/>
          <w:szCs w:val="30"/>
        </w:rPr>
        <w:t>Xây dựng ứng dụng search tài liệu</w:t>
      </w:r>
      <w:bookmarkEnd w:id="25"/>
    </w:p>
    <w:p w:rsidR="00523F5C" w:rsidRPr="0083419B" w:rsidRDefault="00F747A0" w:rsidP="00C50D54">
      <w:pPr>
        <w:pStyle w:val="ListParagraph"/>
        <w:numPr>
          <w:ilvl w:val="0"/>
          <w:numId w:val="14"/>
        </w:numPr>
        <w:spacing w:line="360" w:lineRule="auto"/>
        <w:outlineLvl w:val="1"/>
        <w:rPr>
          <w:rFonts w:ascii="Times New Roman" w:hAnsi="Times New Roman" w:cs="Times New Roman"/>
          <w:b/>
          <w:sz w:val="26"/>
          <w:szCs w:val="26"/>
        </w:rPr>
      </w:pPr>
      <w:bookmarkStart w:id="26" w:name="_Toc485508111"/>
      <w:r w:rsidRPr="0083419B">
        <w:rPr>
          <w:rFonts w:ascii="Times New Roman" w:hAnsi="Times New Roman" w:cs="Times New Roman"/>
          <w:b/>
          <w:sz w:val="26"/>
          <w:szCs w:val="26"/>
        </w:rPr>
        <w:t>Tách từ và xây dựng tập Compound Word</w:t>
      </w:r>
      <w:bookmarkEnd w:id="26"/>
    </w:p>
    <w:p w:rsidR="00F747A0" w:rsidRDefault="00F747A0" w:rsidP="00C50D54">
      <w:pPr>
        <w:pStyle w:val="ListParagraph"/>
        <w:numPr>
          <w:ilvl w:val="0"/>
          <w:numId w:val="5"/>
        </w:numPr>
        <w:spacing w:line="360" w:lineRule="auto"/>
        <w:rPr>
          <w:rFonts w:ascii="Times New Roman" w:hAnsi="Times New Roman" w:cs="Times New Roman"/>
          <w:sz w:val="26"/>
          <w:szCs w:val="26"/>
        </w:rPr>
      </w:pPr>
      <w:r w:rsidRPr="00F747A0">
        <w:rPr>
          <w:rFonts w:ascii="Times New Roman" w:hAnsi="Times New Roman" w:cs="Times New Roman"/>
          <w:sz w:val="26"/>
          <w:szCs w:val="26"/>
        </w:rPr>
        <w:t>Được thu thập từ các trang báo điện tử tập hợp các từ được định nghĩa bởi hai hoặc ba từ khi ghép lại bằng khoảng trắng có nghĩa như: bottled water,</w:t>
      </w:r>
      <w:r>
        <w:rPr>
          <w:rFonts w:ascii="Times New Roman" w:hAnsi="Times New Roman" w:cs="Times New Roman"/>
          <w:sz w:val="26"/>
          <w:szCs w:val="26"/>
        </w:rPr>
        <w:t xml:space="preserve"> c</w:t>
      </w:r>
      <w:r w:rsidRPr="00F747A0">
        <w:rPr>
          <w:rFonts w:ascii="Times New Roman" w:hAnsi="Times New Roman" w:cs="Times New Roman"/>
          <w:sz w:val="26"/>
          <w:szCs w:val="26"/>
        </w:rPr>
        <w:t>ell phone</w:t>
      </w:r>
      <w:r>
        <w:rPr>
          <w:rFonts w:ascii="Times New Roman" w:hAnsi="Times New Roman" w:cs="Times New Roman"/>
          <w:sz w:val="26"/>
          <w:szCs w:val="26"/>
        </w:rPr>
        <w:t xml:space="preserve">, </w:t>
      </w:r>
      <w:r w:rsidRPr="00F747A0">
        <w:rPr>
          <w:rFonts w:ascii="Times New Roman" w:hAnsi="Times New Roman" w:cs="Times New Roman"/>
          <w:sz w:val="26"/>
          <w:szCs w:val="26"/>
        </w:rPr>
        <w:t>civil right</w:t>
      </w:r>
      <w:r>
        <w:rPr>
          <w:rFonts w:ascii="Times New Roman" w:hAnsi="Times New Roman" w:cs="Times New Roman"/>
          <w:sz w:val="26"/>
          <w:szCs w:val="26"/>
        </w:rPr>
        <w:t xml:space="preserve">, </w:t>
      </w:r>
      <w:r w:rsidRPr="00F747A0">
        <w:rPr>
          <w:rFonts w:ascii="Times New Roman" w:hAnsi="Times New Roman" w:cs="Times New Roman"/>
          <w:sz w:val="26"/>
          <w:szCs w:val="26"/>
        </w:rPr>
        <w:t>crossword puzzle</w:t>
      </w:r>
      <w:r>
        <w:rPr>
          <w:rFonts w:ascii="Times New Roman" w:hAnsi="Times New Roman" w:cs="Times New Roman"/>
          <w:sz w:val="26"/>
          <w:szCs w:val="26"/>
        </w:rPr>
        <w:t xml:space="preserve">, </w:t>
      </w:r>
      <w:r w:rsidRPr="00F747A0">
        <w:rPr>
          <w:rFonts w:ascii="Times New Roman" w:hAnsi="Times New Roman" w:cs="Times New Roman"/>
          <w:sz w:val="26"/>
          <w:szCs w:val="26"/>
        </w:rPr>
        <w:t>dump truck</w:t>
      </w:r>
      <w:r>
        <w:rPr>
          <w:rFonts w:ascii="Times New Roman" w:hAnsi="Times New Roman" w:cs="Times New Roman"/>
          <w:sz w:val="26"/>
          <w:szCs w:val="26"/>
        </w:rPr>
        <w:t xml:space="preserve">, </w:t>
      </w:r>
      <w:r w:rsidRPr="00F747A0">
        <w:rPr>
          <w:rFonts w:ascii="Times New Roman" w:hAnsi="Times New Roman" w:cs="Times New Roman"/>
          <w:sz w:val="26"/>
          <w:szCs w:val="26"/>
        </w:rPr>
        <w:t>French fry</w:t>
      </w:r>
      <w:r>
        <w:rPr>
          <w:rFonts w:ascii="Times New Roman" w:hAnsi="Times New Roman" w:cs="Times New Roman"/>
          <w:sz w:val="26"/>
          <w:szCs w:val="26"/>
        </w:rPr>
        <w:t>…</w:t>
      </w:r>
    </w:p>
    <w:p w:rsidR="00F747A0" w:rsidRDefault="00F747A0" w:rsidP="00C50D54">
      <w:pPr>
        <w:pStyle w:val="ListParagraph"/>
        <w:numPr>
          <w:ilvl w:val="0"/>
          <w:numId w:val="5"/>
        </w:numPr>
        <w:spacing w:line="360" w:lineRule="auto"/>
        <w:rPr>
          <w:rFonts w:ascii="Times New Roman" w:hAnsi="Times New Roman" w:cs="Times New Roman"/>
          <w:sz w:val="26"/>
          <w:szCs w:val="26"/>
        </w:rPr>
      </w:pPr>
      <w:r>
        <w:rPr>
          <w:rFonts w:ascii="Times New Roman" w:hAnsi="Times New Roman" w:cs="Times New Roman"/>
          <w:sz w:val="26"/>
          <w:szCs w:val="26"/>
        </w:rPr>
        <w:t>Tập Compound Word giúp tăng khả năng hiểu về từ cho dataset và query, giúp tránh trường hợp hiểu sai nghĩa về mặt từ vựng, giúp tăng độ chính xác khi truy vấn</w:t>
      </w:r>
    </w:p>
    <w:p w:rsidR="00F747A0" w:rsidRDefault="00F747A0" w:rsidP="00C50D54">
      <w:pPr>
        <w:pStyle w:val="ListParagraph"/>
        <w:numPr>
          <w:ilvl w:val="0"/>
          <w:numId w:val="5"/>
        </w:numPr>
        <w:spacing w:line="360" w:lineRule="auto"/>
        <w:rPr>
          <w:rFonts w:ascii="Times New Roman" w:hAnsi="Times New Roman" w:cs="Times New Roman"/>
          <w:sz w:val="26"/>
          <w:szCs w:val="26"/>
        </w:rPr>
      </w:pPr>
      <w:r>
        <w:rPr>
          <w:rFonts w:ascii="Times New Roman" w:hAnsi="Times New Roman" w:cs="Times New Roman"/>
          <w:sz w:val="26"/>
          <w:szCs w:val="26"/>
        </w:rPr>
        <w:t xml:space="preserve">Trong cấu trúc văn phạm, mỗi từ cách nhau bằng khoảng trắng để thể hiện sự ưu tiên các từ trong tập Compound word </w:t>
      </w:r>
      <w:r w:rsidR="00C249DF">
        <w:rPr>
          <w:rFonts w:ascii="Times New Roman" w:hAnsi="Times New Roman" w:cs="Times New Roman"/>
          <w:sz w:val="26"/>
          <w:szCs w:val="26"/>
        </w:rPr>
        <w:t>so sánh mỗi từ trong dữ liệu với tập từ điển có sẵn, sau đó nếu không còn từ nào sẽ tách theo khoảng trắng và dấu câu.</w:t>
      </w:r>
    </w:p>
    <w:p w:rsidR="00C249DF" w:rsidRDefault="00C249DF" w:rsidP="00C50D54">
      <w:pPr>
        <w:pStyle w:val="ListParagraph"/>
        <w:numPr>
          <w:ilvl w:val="0"/>
          <w:numId w:val="5"/>
        </w:numPr>
        <w:spacing w:line="360" w:lineRule="auto"/>
        <w:rPr>
          <w:rFonts w:ascii="Times New Roman" w:hAnsi="Times New Roman" w:cs="Times New Roman"/>
          <w:sz w:val="26"/>
          <w:szCs w:val="26"/>
        </w:rPr>
      </w:pPr>
      <w:r>
        <w:rPr>
          <w:rFonts w:ascii="Times New Roman" w:hAnsi="Times New Roman" w:cs="Times New Roman"/>
          <w:noProof/>
          <w:sz w:val="26"/>
          <w:szCs w:val="26"/>
          <w:lang w:eastAsia="en-US"/>
          <w14:ligatures w14:val="none"/>
        </w:rPr>
        <mc:AlternateContent>
          <mc:Choice Requires="wps">
            <w:drawing>
              <wp:anchor distT="0" distB="0" distL="114300" distR="114300" simplePos="0" relativeHeight="251722752" behindDoc="0" locked="0" layoutInCell="1" allowOverlap="1" wp14:anchorId="5DC63E76" wp14:editId="19570C03">
                <wp:simplePos x="0" y="0"/>
                <wp:positionH relativeFrom="column">
                  <wp:posOffset>449580</wp:posOffset>
                </wp:positionH>
                <wp:positionV relativeFrom="paragraph">
                  <wp:posOffset>243205</wp:posOffset>
                </wp:positionV>
                <wp:extent cx="5417820" cy="281940"/>
                <wp:effectExtent l="0" t="0" r="11430" b="22860"/>
                <wp:wrapTopAndBottom/>
                <wp:docPr id="78" name="Rectangle 78"/>
                <wp:cNvGraphicFramePr/>
                <a:graphic xmlns:a="http://schemas.openxmlformats.org/drawingml/2006/main">
                  <a:graphicData uri="http://schemas.microsoft.com/office/word/2010/wordprocessingShape">
                    <wps:wsp>
                      <wps:cNvSpPr/>
                      <wps:spPr>
                        <a:xfrm>
                          <a:off x="0" y="0"/>
                          <a:ext cx="5417820" cy="281940"/>
                        </a:xfrm>
                        <a:prstGeom prst="rect">
                          <a:avLst/>
                        </a:prstGeom>
                      </wps:spPr>
                      <wps:style>
                        <a:lnRef idx="2">
                          <a:schemeClr val="accent6"/>
                        </a:lnRef>
                        <a:fillRef idx="1">
                          <a:schemeClr val="lt1"/>
                        </a:fillRef>
                        <a:effectRef idx="0">
                          <a:schemeClr val="accent6"/>
                        </a:effectRef>
                        <a:fontRef idx="minor">
                          <a:schemeClr val="dk1"/>
                        </a:fontRef>
                      </wps:style>
                      <wps:txbx>
                        <w:txbxContent>
                          <w:p w:rsidR="003D069E" w:rsidRDefault="003D069E" w:rsidP="00C249DF">
                            <w:pPr>
                              <w:ind w:firstLine="720"/>
                            </w:pPr>
                            <w:r w:rsidRPr="00C249DF">
                              <w:t>Regex = @"((^|)(" + string.Join("|", wordCompound) + @"|[A-Za-z\-]+))+";</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DC63E76" id="Rectangle 78" o:spid="_x0000_s1044" style="position:absolute;left:0;text-align:left;margin-left:35.4pt;margin-top:19.15pt;width:426.6pt;height:22.2pt;z-index:251722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" fillcolor="white [3201]" strokecolor="#70ad47 [3209]" strokeweight="1pt">
                <v:textbox>
                  <w:txbxContent>
                    <w:p w:rsidR="003D069E" w:rsidRDefault="003D069E" w:rsidP="00C249DF">
                      <w:pPr>
                        <w:ind w:firstLine="720"/>
                      </w:pPr>
                      <w:r w:rsidRPr="00C249DF">
                        <w:t>Regex = @"((^|)(" + string.Join("|", wordCompound) + @"|[A-Za-z\-]+))+";</w:t>
                      </w:r>
                    </w:p>
                  </w:txbxContent>
                </v:textbox>
                <w10:wrap type="topAndBottom"/>
              </v:rect>
            </w:pict>
          </mc:Fallback>
        </mc:AlternateContent>
      </w:r>
      <w:r>
        <w:rPr>
          <w:rFonts w:ascii="Times New Roman" w:hAnsi="Times New Roman" w:cs="Times New Roman"/>
          <w:sz w:val="26"/>
          <w:szCs w:val="26"/>
        </w:rPr>
        <w:t xml:space="preserve">Để tách từ sử dụng Regex với cú pháp: </w:t>
      </w:r>
    </w:p>
    <w:p w:rsidR="00C249DF" w:rsidRDefault="00C249DF" w:rsidP="00C50D54">
      <w:pPr>
        <w:pStyle w:val="ListParagraph"/>
        <w:numPr>
          <w:ilvl w:val="1"/>
          <w:numId w:val="5"/>
        </w:numPr>
        <w:spacing w:line="360" w:lineRule="auto"/>
        <w:rPr>
          <w:rFonts w:ascii="Times New Roman" w:hAnsi="Times New Roman" w:cs="Times New Roman"/>
          <w:sz w:val="26"/>
          <w:szCs w:val="26"/>
        </w:rPr>
      </w:pPr>
      <w:r>
        <w:rPr>
          <w:rFonts w:ascii="Times New Roman" w:hAnsi="Times New Roman" w:cs="Times New Roman"/>
          <w:sz w:val="26"/>
          <w:szCs w:val="26"/>
        </w:rPr>
        <w:t xml:space="preserve">Mỗi từ trong compoundWord sẽ được ngăn cách bằng dấu | thể hiện phép hoặc </w:t>
      </w:r>
    </w:p>
    <w:p w:rsidR="00C249DF" w:rsidRDefault="00C249DF" w:rsidP="00C50D54">
      <w:pPr>
        <w:pStyle w:val="ListParagraph"/>
        <w:numPr>
          <w:ilvl w:val="2"/>
          <w:numId w:val="5"/>
        </w:numPr>
        <w:spacing w:line="360" w:lineRule="auto"/>
        <w:rPr>
          <w:rFonts w:ascii="Times New Roman" w:hAnsi="Times New Roman" w:cs="Times New Roman"/>
          <w:sz w:val="26"/>
          <w:szCs w:val="26"/>
        </w:rPr>
      </w:pPr>
      <w:r>
        <w:rPr>
          <w:rFonts w:ascii="Times New Roman" w:hAnsi="Times New Roman" w:cs="Times New Roman"/>
          <w:sz w:val="26"/>
          <w:szCs w:val="26"/>
        </w:rPr>
        <w:t>Ví Dụ: ((^|)(“bottled water| cell phone | civil right |[A-Za-z\-]+))+”</w:t>
      </w:r>
    </w:p>
    <w:p w:rsidR="00C249DF" w:rsidRDefault="00C249DF" w:rsidP="00C50D54">
      <w:pPr>
        <w:pStyle w:val="ListParagraph"/>
        <w:numPr>
          <w:ilvl w:val="2"/>
          <w:numId w:val="5"/>
        </w:numPr>
        <w:spacing w:line="360" w:lineRule="auto"/>
        <w:rPr>
          <w:rFonts w:ascii="Times New Roman" w:hAnsi="Times New Roman" w:cs="Times New Roman"/>
          <w:sz w:val="26"/>
          <w:szCs w:val="26"/>
        </w:rPr>
      </w:pPr>
      <w:r>
        <w:rPr>
          <w:rFonts w:ascii="Times New Roman" w:hAnsi="Times New Roman" w:cs="Times New Roman"/>
          <w:sz w:val="26"/>
          <w:szCs w:val="26"/>
        </w:rPr>
        <w:t>Phép toán này sẽ ưu tiên tách các từ: bottled water, cell phone, civil right sau đó tách các từ bằng khoảng trắng.</w:t>
      </w:r>
    </w:p>
    <w:p w:rsidR="00C249DF" w:rsidRDefault="00C249DF" w:rsidP="00C50D54">
      <w:pPr>
        <w:pStyle w:val="ListParagraph"/>
        <w:numPr>
          <w:ilvl w:val="1"/>
          <w:numId w:val="5"/>
        </w:numPr>
        <w:spacing w:line="360" w:lineRule="auto"/>
        <w:rPr>
          <w:rFonts w:ascii="Times New Roman" w:hAnsi="Times New Roman" w:cs="Times New Roman"/>
          <w:sz w:val="26"/>
          <w:szCs w:val="26"/>
        </w:rPr>
      </w:pPr>
      <w:r>
        <w:rPr>
          <w:rFonts w:ascii="Times New Roman" w:hAnsi="Times New Roman" w:cs="Times New Roman"/>
          <w:noProof/>
          <w:sz w:val="26"/>
          <w:szCs w:val="26"/>
          <w:lang w:eastAsia="en-US"/>
          <w14:ligatures w14:val="none"/>
        </w:rPr>
        <mc:AlternateContent>
          <mc:Choice Requires="wps">
            <w:drawing>
              <wp:anchor distT="0" distB="0" distL="114300" distR="114300" simplePos="0" relativeHeight="251724800" behindDoc="0" locked="0" layoutInCell="1" allowOverlap="1" wp14:anchorId="3B748C15" wp14:editId="012ED5ED">
                <wp:simplePos x="0" y="0"/>
                <wp:positionH relativeFrom="column">
                  <wp:posOffset>472440</wp:posOffset>
                </wp:positionH>
                <wp:positionV relativeFrom="paragraph">
                  <wp:posOffset>513715</wp:posOffset>
                </wp:positionV>
                <wp:extent cx="5417820" cy="281940"/>
                <wp:effectExtent l="0" t="0" r="11430" b="22860"/>
                <wp:wrapTopAndBottom/>
                <wp:docPr id="79" name="Rectangle 79"/>
                <wp:cNvGraphicFramePr/>
                <a:graphic xmlns:a="http://schemas.openxmlformats.org/drawingml/2006/main">
                  <a:graphicData uri="http://schemas.microsoft.com/office/word/2010/wordprocessingShape">
                    <wps:wsp>
                      <wps:cNvSpPr/>
                      <wps:spPr>
                        <a:xfrm>
                          <a:off x="0" y="0"/>
                          <a:ext cx="5417820" cy="281940"/>
                        </a:xfrm>
                        <a:prstGeom prst="rect">
                          <a:avLst/>
                        </a:prstGeom>
                      </wps:spPr>
                      <wps:style>
                        <a:lnRef idx="2">
                          <a:schemeClr val="accent6"/>
                        </a:lnRef>
                        <a:fillRef idx="1">
                          <a:schemeClr val="lt1"/>
                        </a:fillRef>
                        <a:effectRef idx="0">
                          <a:schemeClr val="accent6"/>
                        </a:effectRef>
                        <a:fontRef idx="minor">
                          <a:schemeClr val="dk1"/>
                        </a:fontRef>
                      </wps:style>
                      <wps:txbx>
                        <w:txbxContent>
                          <w:p w:rsidR="003D069E" w:rsidRDefault="003D069E" w:rsidP="00C249DF">
                            <w:pPr>
                              <w:ind w:firstLine="720"/>
                            </w:pPr>
                            <w:r w:rsidRPr="00C249DF">
                              <w:t>var valueEnumerable = Regex.Matches(content.ToLower(), regex);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B748C15" id="Rectangle 79" o:spid="_x0000_s1045" style="position:absolute;left:0;text-align:left;margin-left:37.2pt;margin-top:40.45pt;width:426.6pt;height:22.2pt;z-index:251724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" fillcolor="white [3201]" strokecolor="#70ad47 [3209]" strokeweight="1pt">
                <v:textbox>
                  <w:txbxContent>
                    <w:p w:rsidR="003D069E" w:rsidRDefault="003D069E" w:rsidP="00C249DF">
                      <w:pPr>
                        <w:ind w:firstLine="720"/>
                      </w:pPr>
                      <w:r w:rsidRPr="00C249DF">
                        <w:t>var valueEnumerable = Regex.Matches(content.ToLower(), regex);</w:t>
                      </w:r>
                    </w:p>
                  </w:txbxContent>
                </v:textbox>
                <w10:wrap type="topAndBottom"/>
              </v:rect>
            </w:pict>
          </mc:Fallback>
        </mc:AlternateContent>
      </w:r>
      <w:r>
        <w:rPr>
          <w:rFonts w:ascii="Times New Roman" w:hAnsi="Times New Roman" w:cs="Times New Roman"/>
          <w:sz w:val="26"/>
          <w:szCs w:val="26"/>
        </w:rPr>
        <w:t>Với mỗi tập tài liệu sẽ xây dựng thành một danh sách các từ bằng cách áp dụng luật Regex cho tài liệu đó:</w:t>
      </w:r>
    </w:p>
    <w:p w:rsidR="00C249DF" w:rsidRDefault="00C249DF" w:rsidP="00C50D54">
      <w:pPr>
        <w:pStyle w:val="ListParagraph"/>
        <w:numPr>
          <w:ilvl w:val="2"/>
          <w:numId w:val="5"/>
        </w:numPr>
        <w:spacing w:line="360" w:lineRule="auto"/>
        <w:rPr>
          <w:rFonts w:ascii="Times New Roman" w:hAnsi="Times New Roman" w:cs="Times New Roman"/>
          <w:sz w:val="26"/>
          <w:szCs w:val="26"/>
        </w:rPr>
      </w:pPr>
      <w:r>
        <w:rPr>
          <w:rFonts w:ascii="Times New Roman" w:hAnsi="Times New Roman" w:cs="Times New Roman"/>
          <w:sz w:val="26"/>
          <w:szCs w:val="26"/>
        </w:rPr>
        <w:t>Sau khi áp dụng được tập từ vựng ứng với mỗi tài liệu</w:t>
      </w:r>
    </w:p>
    <w:p w:rsidR="00BA4FD0" w:rsidRDefault="00C249DF" w:rsidP="00C50D54">
      <w:pPr>
        <w:pStyle w:val="ListParagraph"/>
        <w:numPr>
          <w:ilvl w:val="2"/>
          <w:numId w:val="5"/>
        </w:numPr>
        <w:spacing w:line="360" w:lineRule="auto"/>
        <w:rPr>
          <w:rFonts w:ascii="Times New Roman" w:hAnsi="Times New Roman" w:cs="Times New Roman"/>
          <w:sz w:val="26"/>
          <w:szCs w:val="26"/>
        </w:rPr>
      </w:pPr>
      <w:r>
        <w:rPr>
          <w:rFonts w:ascii="Times New Roman" w:hAnsi="Times New Roman" w:cs="Times New Roman"/>
          <w:sz w:val="26"/>
          <w:szCs w:val="26"/>
        </w:rPr>
        <w:t>Với content.ToLower() là tập nội dung của văn bản được chuẩn hóa về dạng kí tự thường.</w:t>
      </w:r>
    </w:p>
    <w:p w:rsidR="00C50D54" w:rsidRDefault="00C50D54">
      <w:pPr>
        <w:rPr>
          <w:rFonts w:ascii="Times New Roman" w:hAnsi="Times New Roman" w:cs="Times New Roman"/>
          <w:sz w:val="26"/>
          <w:szCs w:val="26"/>
        </w:rPr>
      </w:pPr>
      <w:r>
        <w:rPr>
          <w:rFonts w:ascii="Times New Roman" w:hAnsi="Times New Roman" w:cs="Times New Roman"/>
          <w:sz w:val="26"/>
          <w:szCs w:val="26"/>
        </w:rPr>
        <w:br w:type="page"/>
      </w:r>
    </w:p>
    <w:p w:rsidR="00BA4FD0" w:rsidRPr="00BA4FD0" w:rsidRDefault="00BA4FD0" w:rsidP="00BA4FD0">
      <w:pPr>
        <w:rPr>
          <w:rFonts w:ascii="Times New Roman" w:hAnsi="Times New Roman" w:cs="Times New Roman"/>
          <w:sz w:val="26"/>
          <w:szCs w:val="26"/>
        </w:rPr>
      </w:pPr>
    </w:p>
    <w:p w:rsidR="00C249DF" w:rsidRPr="0083419B" w:rsidRDefault="00BA4FD0" w:rsidP="0083419B">
      <w:pPr>
        <w:pStyle w:val="ListParagraph"/>
        <w:numPr>
          <w:ilvl w:val="0"/>
          <w:numId w:val="14"/>
        </w:numPr>
        <w:outlineLvl w:val="1"/>
        <w:rPr>
          <w:rFonts w:ascii="Times New Roman" w:hAnsi="Times New Roman" w:cs="Times New Roman"/>
          <w:b/>
          <w:sz w:val="26"/>
          <w:szCs w:val="26"/>
        </w:rPr>
      </w:pPr>
      <w:bookmarkStart w:id="27" w:name="_Toc485508112"/>
      <w:r w:rsidRPr="0083419B">
        <w:rPr>
          <w:rFonts w:ascii="Times New Roman" w:hAnsi="Times New Roman" w:cs="Times New Roman"/>
          <w:b/>
          <w:sz w:val="26"/>
          <w:szCs w:val="26"/>
        </w:rPr>
        <w:t>Loại bỏ thành phần stopword</w:t>
      </w:r>
      <w:bookmarkEnd w:id="27"/>
    </w:p>
    <w:p w:rsidR="00BA4FD0" w:rsidRDefault="00FA45E0" w:rsidP="00C50D54">
      <w:pPr>
        <w:pStyle w:val="ListParagraph"/>
        <w:numPr>
          <w:ilvl w:val="0"/>
          <w:numId w:val="5"/>
        </w:numPr>
        <w:spacing w:line="360" w:lineRule="auto"/>
        <w:rPr>
          <w:rFonts w:ascii="Times New Roman" w:hAnsi="Times New Roman" w:cs="Times New Roman"/>
          <w:sz w:val="26"/>
          <w:szCs w:val="26"/>
        </w:rPr>
      </w:pPr>
      <w:r>
        <w:rPr>
          <w:rFonts w:ascii="Times New Roman" w:hAnsi="Times New Roman" w:cs="Times New Roman"/>
          <w:noProof/>
          <w:sz w:val="26"/>
          <w:szCs w:val="26"/>
          <w:lang w:eastAsia="en-US"/>
          <w14:ligatures w14:val="none"/>
        </w:rPr>
        <mc:AlternateContent>
          <mc:Choice Requires="wps">
            <w:drawing>
              <wp:anchor distT="0" distB="0" distL="114300" distR="114300" simplePos="0" relativeHeight="251726848" behindDoc="0" locked="0" layoutInCell="1" allowOverlap="1" wp14:anchorId="7CD1A5D5" wp14:editId="11D3DA30">
                <wp:simplePos x="0" y="0"/>
                <wp:positionH relativeFrom="margin">
                  <wp:align>right</wp:align>
                </wp:positionH>
                <wp:positionV relativeFrom="paragraph">
                  <wp:posOffset>897890</wp:posOffset>
                </wp:positionV>
                <wp:extent cx="5417820" cy="624840"/>
                <wp:effectExtent l="0" t="0" r="11430" b="22860"/>
                <wp:wrapTopAndBottom/>
                <wp:docPr id="81" name="Rectangle 81"/>
                <wp:cNvGraphicFramePr/>
                <a:graphic xmlns:a="http://schemas.openxmlformats.org/drawingml/2006/main">
                  <a:graphicData uri="http://schemas.microsoft.com/office/word/2010/wordprocessingShape">
                    <wps:wsp>
                      <wps:cNvSpPr/>
                      <wps:spPr>
                        <a:xfrm>
                          <a:off x="0" y="0"/>
                          <a:ext cx="5417820" cy="624840"/>
                        </a:xfrm>
                        <a:prstGeom prst="rect">
                          <a:avLst/>
                        </a:prstGeom>
                      </wps:spPr>
                      <wps:style>
                        <a:lnRef idx="2">
                          <a:schemeClr val="accent6"/>
                        </a:lnRef>
                        <a:fillRef idx="1">
                          <a:schemeClr val="lt1"/>
                        </a:fillRef>
                        <a:effectRef idx="0">
                          <a:schemeClr val="accent6"/>
                        </a:effectRef>
                        <a:fontRef idx="minor">
                          <a:schemeClr val="dk1"/>
                        </a:fontRef>
                      </wps:style>
                      <wps:txbx>
                        <w:txbxContent>
                          <w:p w:rsidR="003D069E" w:rsidRDefault="003D069E" w:rsidP="00FA45E0">
                            <w:pPr>
                              <w:spacing w:line="240" w:lineRule="auto"/>
                              <w:ind w:firstLine="720"/>
                            </w:pPr>
                            <w:r>
                              <w:t>ListWorld = valueEnumerable.Cast&lt;Match&gt;().Select(match =&gt; match.Value).</w:t>
                            </w:r>
                          </w:p>
                          <w:p w:rsidR="003D069E" w:rsidRDefault="003D069E" w:rsidP="00FA45E0">
                            <w:pPr>
                              <w:spacing w:line="240" w:lineRule="auto"/>
                              <w:ind w:firstLine="720"/>
                            </w:pPr>
                            <w:r>
                              <w:t xml:space="preserve">                     ToList().Except(StopWords).OrderBy(a =&gt; a).ToList();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CD1A5D5" id="Rectangle 81" o:spid="_x0000_s1046" style="position:absolute;left:0;text-align:left;margin-left:375.4pt;margin-top:70.7pt;width:426.6pt;height:49.2pt;z-index:251726848;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" fillcolor="white [3201]" strokecolor="#70ad47 [3209]" strokeweight="1pt">
                <v:textbox>
                  <w:txbxContent>
                    <w:p w:rsidR="003D069E" w:rsidRDefault="003D069E" w:rsidP="00FA45E0">
                      <w:pPr>
                        <w:spacing w:line="240" w:lineRule="auto"/>
                        <w:ind w:firstLine="720"/>
                      </w:pPr>
                      <w:r>
                        <w:t>ListWorld = valueEnumerable.Cast&lt;Match&gt;().Select(match =&gt; match.Value).</w:t>
                      </w:r>
                    </w:p>
                    <w:p w:rsidR="003D069E" w:rsidRDefault="003D069E" w:rsidP="00FA45E0">
                      <w:pPr>
                        <w:spacing w:line="240" w:lineRule="auto"/>
                        <w:ind w:firstLine="720"/>
                      </w:pPr>
                      <w:r>
                        <w:t xml:space="preserve">                     ToList().Except(StopWords).OrderBy(a =&gt; a).ToList();</w:t>
                      </w:r>
                    </w:p>
                  </w:txbxContent>
                </v:textbox>
                <w10:wrap type="topAndBottom" anchorx="margin"/>
              </v:rect>
            </w:pict>
          </mc:Fallback>
        </mc:AlternateContent>
      </w:r>
      <w:r>
        <w:rPr>
          <w:rFonts w:ascii="Times New Roman" w:hAnsi="Times New Roman" w:cs="Times New Roman"/>
          <w:sz w:val="26"/>
          <w:szCs w:val="26"/>
        </w:rPr>
        <w:t>Quá trình loại bỏ stopword là quá trình duyệt tất cả các ký tự trong tập dữ liệu đã Regex và so sánh xem có tồn tại trong stopword không, nếu có thì xóa khỏi tập từ vựng của văn bản</w:t>
      </w:r>
    </w:p>
    <w:p w:rsidR="00C50D54" w:rsidRDefault="00C50D54">
      <w:pPr>
        <w:rPr>
          <w:rFonts w:ascii="Times New Roman" w:eastAsia="MS Mincho" w:hAnsi="Times New Roman" w:cs="Times New Roman"/>
          <w:color w:val="404040" w:themeColor="text1" w:themeTint="BF"/>
          <w:kern w:val="20"/>
          <w:sz w:val="26"/>
          <w:szCs w:val="26"/>
          <w14:ligatures w14:val="standard"/>
        </w:rPr>
      </w:pPr>
      <w:r>
        <w:rPr>
          <w:rFonts w:ascii="Times New Roman" w:hAnsi="Times New Roman" w:cs="Times New Roman"/>
          <w:sz w:val="26"/>
          <w:szCs w:val="26"/>
        </w:rPr>
        <w:br w:type="page"/>
      </w:r>
    </w:p>
    <w:p w:rsidR="00C50D54" w:rsidRDefault="00C50D54" w:rsidP="00C50D54">
      <w:pPr>
        <w:pStyle w:val="ListParagraph"/>
        <w:ind w:firstLine="0"/>
        <w:rPr>
          <w:rFonts w:ascii="Times New Roman" w:hAnsi="Times New Roman" w:cs="Times New Roman"/>
          <w:sz w:val="26"/>
          <w:szCs w:val="26"/>
        </w:rPr>
      </w:pPr>
    </w:p>
    <w:p w:rsidR="00644412" w:rsidRPr="0083419B" w:rsidRDefault="00644412" w:rsidP="0083419B">
      <w:pPr>
        <w:pStyle w:val="ListParagraph"/>
        <w:numPr>
          <w:ilvl w:val="0"/>
          <w:numId w:val="14"/>
        </w:numPr>
        <w:outlineLvl w:val="1"/>
        <w:rPr>
          <w:rFonts w:ascii="Times New Roman" w:hAnsi="Times New Roman" w:cs="Times New Roman"/>
          <w:b/>
          <w:sz w:val="26"/>
          <w:szCs w:val="26"/>
        </w:rPr>
      </w:pPr>
      <w:bookmarkStart w:id="28" w:name="_Toc485508113"/>
      <w:r w:rsidRPr="0083419B">
        <w:rPr>
          <w:rFonts w:ascii="Times New Roman" w:hAnsi="Times New Roman" w:cs="Times New Roman"/>
          <w:b/>
          <w:sz w:val="26"/>
          <w:szCs w:val="26"/>
        </w:rPr>
        <w:t>Lập chỉ mục</w:t>
      </w:r>
      <w:r w:rsidR="00330E3C">
        <w:rPr>
          <w:rFonts w:ascii="Times New Roman" w:hAnsi="Times New Roman" w:cs="Times New Roman"/>
          <w:b/>
          <w:sz w:val="26"/>
          <w:szCs w:val="26"/>
        </w:rPr>
        <w:fldChar w:fldCharType="begin" w:fldLock="1"/>
      </w:r>
      <w:r w:rsidR="00AB535A">
        <w:rPr>
          <w:rFonts w:ascii="Times New Roman" w:hAnsi="Times New Roman" w:cs="Times New Roman"/>
          <w:b/>
          <w:sz w:val="26"/>
          <w:szCs w:val="26"/>
        </w:rPr>
        <w:instrText>ADDIN CSL_CITATION { "citationItems" : [ { "id" : "ITEM-1", "itemData" : { "ISBN" : "1608453421, 9781608453429", "author" : [ { "dropping-particle" : "", "family" : "Manning", "given" : "Christopher D", "non-dropping-particle" : "", "parse-names" : false, "suffix" : "" }, { "dropping-particle" : "", "family" : "Raghavan", "given" : "Prabhakar", "non-dropping-particle" : "", "parse-names" : false, "suffix" : "" }, { "dropping-particle" : "", "family" : "Sch\u00fctze", "given" : "Hinrich", "non-dropping-particle" : "", "parse-names" : false, "suffix" : "" } ], "container-title" : "Introduction to information retrieval", "id" : "ITEM-1", "issued" : { "date-parts" : [ [ "2008" ] ] }, "title" : "Inverted Indexing for Text Retrieval", "type" : "article-journal" }, "uris" : [ "http://www.mendeley.com/documents/?uuid=c87f1185-5760-409d-92aa-449a3bff41cd" ] } ], "mendeley" : { "formattedCitation" : "[6]", "plainTextFormattedCitation" : "[6]", "previouslyFormattedCitation" : "[6]" }, "properties" : { "noteIndex" : 0 }, "schema" : "https://github.com/citation-style-language/schema/raw/master/csl-citation.json" }</w:instrText>
      </w:r>
      <w:r w:rsidR="00330E3C">
        <w:rPr>
          <w:rFonts w:ascii="Times New Roman" w:hAnsi="Times New Roman" w:cs="Times New Roman"/>
          <w:b/>
          <w:sz w:val="26"/>
          <w:szCs w:val="26"/>
        </w:rPr>
        <w:fldChar w:fldCharType="separate"/>
      </w:r>
      <w:r w:rsidR="00330E3C" w:rsidRPr="00330E3C">
        <w:rPr>
          <w:rFonts w:ascii="Times New Roman" w:hAnsi="Times New Roman" w:cs="Times New Roman"/>
          <w:noProof/>
          <w:sz w:val="26"/>
          <w:szCs w:val="26"/>
        </w:rPr>
        <w:t>[6]</w:t>
      </w:r>
      <w:bookmarkEnd w:id="28"/>
      <w:r w:rsidR="00330E3C">
        <w:rPr>
          <w:rFonts w:ascii="Times New Roman" w:hAnsi="Times New Roman" w:cs="Times New Roman"/>
          <w:b/>
          <w:sz w:val="26"/>
          <w:szCs w:val="26"/>
        </w:rPr>
        <w:fldChar w:fldCharType="end"/>
      </w:r>
    </w:p>
    <w:p w:rsidR="00644412" w:rsidRDefault="00C50D54" w:rsidP="00C50D54">
      <w:pPr>
        <w:pStyle w:val="ListParagraph"/>
        <w:numPr>
          <w:ilvl w:val="0"/>
          <w:numId w:val="5"/>
        </w:numPr>
        <w:spacing w:line="360" w:lineRule="auto"/>
        <w:rPr>
          <w:rFonts w:ascii="Times New Roman" w:hAnsi="Times New Roman" w:cs="Times New Roman"/>
          <w:sz w:val="26"/>
          <w:szCs w:val="26"/>
        </w:rPr>
      </w:pPr>
      <w:r>
        <w:rPr>
          <w:rFonts w:ascii="Times New Roman" w:hAnsi="Times New Roman" w:cs="Times New Roman"/>
          <w:noProof/>
          <w:sz w:val="26"/>
          <w:szCs w:val="26"/>
          <w:lang w:eastAsia="en-US"/>
          <w14:ligatures w14:val="none"/>
        </w:rPr>
        <mc:AlternateContent>
          <mc:Choice Requires="wps">
            <w:drawing>
              <wp:anchor distT="0" distB="0" distL="114300" distR="114300" simplePos="0" relativeHeight="251728896" behindDoc="0" locked="0" layoutInCell="1" allowOverlap="1" wp14:anchorId="0766218F" wp14:editId="74220E50">
                <wp:simplePos x="0" y="0"/>
                <wp:positionH relativeFrom="margin">
                  <wp:posOffset>529590</wp:posOffset>
                </wp:positionH>
                <wp:positionV relativeFrom="paragraph">
                  <wp:posOffset>499745</wp:posOffset>
                </wp:positionV>
                <wp:extent cx="5417820" cy="1158240"/>
                <wp:effectExtent l="0" t="0" r="11430" b="22860"/>
                <wp:wrapTopAndBottom/>
                <wp:docPr id="85" name="Rectangle 85"/>
                <wp:cNvGraphicFramePr/>
                <a:graphic xmlns:a="http://schemas.openxmlformats.org/drawingml/2006/main">
                  <a:graphicData uri="http://schemas.microsoft.com/office/word/2010/wordprocessingShape">
                    <wps:wsp>
                      <wps:cNvSpPr/>
                      <wps:spPr>
                        <a:xfrm>
                          <a:off x="0" y="0"/>
                          <a:ext cx="5417820" cy="1158240"/>
                        </a:xfrm>
                        <a:prstGeom prst="rect">
                          <a:avLst/>
                        </a:prstGeom>
                      </wps:spPr>
                      <wps:style>
                        <a:lnRef idx="2">
                          <a:schemeClr val="accent6"/>
                        </a:lnRef>
                        <a:fillRef idx="1">
                          <a:schemeClr val="lt1"/>
                        </a:fillRef>
                        <a:effectRef idx="0">
                          <a:schemeClr val="accent6"/>
                        </a:effectRef>
                        <a:fontRef idx="minor">
                          <a:schemeClr val="dk1"/>
                        </a:fontRef>
                      </wps:style>
                      <wps:txbx>
                        <w:txbxContent>
                          <w:p w:rsidR="003D069E" w:rsidRDefault="003D069E" w:rsidP="00644412">
                            <w:pPr>
                              <w:spacing w:line="240" w:lineRule="auto"/>
                              <w:ind w:firstLine="720"/>
                            </w:pPr>
                            <w:r>
                              <w:t>var vobu = ( from variable in _listpPages from iteam in variable.ListWorld</w:t>
                            </w:r>
                          </w:p>
                          <w:p w:rsidR="003D069E" w:rsidRDefault="003D069E" w:rsidP="005D32B3">
                            <w:pPr>
                              <w:spacing w:line="240" w:lineRule="auto"/>
                              <w:ind w:left="2160"/>
                            </w:pPr>
                            <w:r>
                              <w:t>select new Tuple&lt;string, document, int&gt;(iteam, variable,                  1)).ToList();</w:t>
                            </w:r>
                          </w:p>
                          <w:p w:rsidR="003D069E" w:rsidRDefault="003D069E" w:rsidP="00644412">
                            <w:pPr>
                              <w:spacing w:line="240" w:lineRule="auto"/>
                              <w:ind w:firstLine="720"/>
                            </w:pPr>
                            <w:r>
                              <w:t>vobu = SortVoBu(vobu.ToList());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766218F" id="Rectangle 85" o:spid="_x0000_s1047" style="position:absolute;left:0;text-align:left;margin-left:41.7pt;margin-top:39.35pt;width:426.6pt;height:91.2pt;z-index:25172889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" fillcolor="white [3201]" strokecolor="#70ad47 [3209]" strokeweight="1pt">
                <v:textbox>
                  <w:txbxContent>
                    <w:p w:rsidR="003D069E" w:rsidRDefault="003D069E" w:rsidP="00644412">
                      <w:pPr>
                        <w:spacing w:line="240" w:lineRule="auto"/>
                        <w:ind w:firstLine="720"/>
                      </w:pPr>
                      <w:r>
                        <w:t>var vobu = ( from variable in _listpPages from iteam in variable.ListWorld</w:t>
                      </w:r>
                    </w:p>
                    <w:p w:rsidR="003D069E" w:rsidRDefault="003D069E" w:rsidP="005D32B3">
                      <w:pPr>
                        <w:spacing w:line="240" w:lineRule="auto"/>
                        <w:ind w:left="2160"/>
                      </w:pPr>
                      <w:r>
                        <w:t>select new Tuple&lt;string, document, int&gt;(iteam, variable,                  1)).ToList();</w:t>
                      </w:r>
                    </w:p>
                    <w:p w:rsidR="003D069E" w:rsidRDefault="003D069E" w:rsidP="00644412">
                      <w:pPr>
                        <w:spacing w:line="240" w:lineRule="auto"/>
                        <w:ind w:firstLine="720"/>
                      </w:pPr>
                      <w:r>
                        <w:t>vobu = SortVoBu(vobu.ToList());</w:t>
                      </w:r>
                    </w:p>
                  </w:txbxContent>
                </v:textbox>
                <w10:wrap type="topAndBottom" anchorx="margin"/>
              </v:rect>
            </w:pict>
          </mc:Fallback>
        </mc:AlternateContent>
      </w:r>
      <w:r w:rsidR="00644412">
        <w:rPr>
          <w:rFonts w:ascii="Times New Roman" w:hAnsi="Times New Roman" w:cs="Times New Roman"/>
          <w:sz w:val="26"/>
          <w:szCs w:val="26"/>
        </w:rPr>
        <w:t>Quá trình lập chỉ mục tổng hợp các từ vựng có trong dataset đã được normalize thành các term, gồm có ba thành phần: từ vựng, DocID và tần số.</w:t>
      </w:r>
    </w:p>
    <w:p w:rsidR="005D32B3" w:rsidRDefault="00C50D54" w:rsidP="00C50D54">
      <w:pPr>
        <w:pStyle w:val="ListParagraph"/>
        <w:numPr>
          <w:ilvl w:val="1"/>
          <w:numId w:val="5"/>
        </w:numPr>
        <w:spacing w:line="360" w:lineRule="auto"/>
        <w:rPr>
          <w:rFonts w:ascii="Times New Roman" w:hAnsi="Times New Roman" w:cs="Times New Roman"/>
          <w:sz w:val="26"/>
          <w:szCs w:val="26"/>
        </w:rPr>
      </w:pPr>
      <w:r>
        <w:rPr>
          <w:rFonts w:ascii="Times New Roman" w:hAnsi="Times New Roman" w:cs="Times New Roman"/>
          <w:noProof/>
          <w:sz w:val="26"/>
          <w:szCs w:val="26"/>
          <w:lang w:eastAsia="en-US"/>
          <w14:ligatures w14:val="none"/>
        </w:rPr>
        <mc:AlternateContent>
          <mc:Choice Requires="wps">
            <w:drawing>
              <wp:anchor distT="0" distB="0" distL="114300" distR="114300" simplePos="0" relativeHeight="251730944" behindDoc="0" locked="0" layoutInCell="1" allowOverlap="1" wp14:anchorId="598C0913" wp14:editId="6C44FB09">
                <wp:simplePos x="0" y="0"/>
                <wp:positionH relativeFrom="margin">
                  <wp:align>right</wp:align>
                </wp:positionH>
                <wp:positionV relativeFrom="paragraph">
                  <wp:posOffset>1707515</wp:posOffset>
                </wp:positionV>
                <wp:extent cx="5417820" cy="944880"/>
                <wp:effectExtent l="0" t="0" r="11430" b="26670"/>
                <wp:wrapTopAndBottom/>
                <wp:docPr id="90" name="Rectangle 90"/>
                <wp:cNvGraphicFramePr/>
                <a:graphic xmlns:a="http://schemas.openxmlformats.org/drawingml/2006/main">
                  <a:graphicData uri="http://schemas.microsoft.com/office/word/2010/wordprocessingShape">
                    <wps:wsp>
                      <wps:cNvSpPr/>
                      <wps:spPr>
                        <a:xfrm>
                          <a:off x="0" y="0"/>
                          <a:ext cx="5417820" cy="944880"/>
                        </a:xfrm>
                        <a:prstGeom prst="rect">
                          <a:avLst/>
                        </a:prstGeom>
                      </wps:spPr>
                      <wps:style>
                        <a:lnRef idx="2">
                          <a:schemeClr val="accent6"/>
                        </a:lnRef>
                        <a:fillRef idx="1">
                          <a:schemeClr val="lt1"/>
                        </a:fillRef>
                        <a:effectRef idx="0">
                          <a:schemeClr val="accent6"/>
                        </a:effectRef>
                        <a:fontRef idx="minor">
                          <a:schemeClr val="dk1"/>
                        </a:fontRef>
                      </wps:style>
                      <wps:txbx>
                        <w:txbxContent>
                          <w:p w:rsidR="003D069E" w:rsidRDefault="003D069E" w:rsidP="005D32B3">
                            <w:pPr>
                              <w:spacing w:line="240" w:lineRule="auto"/>
                              <w:ind w:firstLine="720"/>
                            </w:pPr>
                            <w:r>
                              <w:t>public string Title;</w:t>
                            </w:r>
                          </w:p>
                          <w:p w:rsidR="003D069E" w:rsidRDefault="003D069E" w:rsidP="005D32B3">
                            <w:pPr>
                              <w:spacing w:line="240" w:lineRule="auto"/>
                              <w:ind w:firstLine="720"/>
                            </w:pPr>
                            <w:r>
                              <w:t>public string Content;</w:t>
                            </w:r>
                          </w:p>
                          <w:p w:rsidR="003D069E" w:rsidRDefault="003D069E" w:rsidP="005D32B3">
                            <w:pPr>
                              <w:spacing w:line="240" w:lineRule="auto"/>
                              <w:ind w:firstLine="720"/>
                            </w:pPr>
                            <w:r>
                              <w:t>public IEnumerable&lt;string&gt; ListWorld;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8C0913" id="Rectangle 90" o:spid="_x0000_s1048" style="position:absolute;left:0;text-align:left;margin-left:375.4pt;margin-top:134.45pt;width:426.6pt;height:74.4pt;z-index:2517309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" fillcolor="white [3201]" strokecolor="#70ad47 [3209]" strokeweight="1pt">
                <v:textbox>
                  <w:txbxContent>
                    <w:p w:rsidR="003D069E" w:rsidRDefault="003D069E" w:rsidP="005D32B3">
                      <w:pPr>
                        <w:spacing w:line="240" w:lineRule="auto"/>
                        <w:ind w:firstLine="720"/>
                      </w:pPr>
                      <w:r>
                        <w:t>public string Title;</w:t>
                      </w:r>
                    </w:p>
                    <w:p w:rsidR="003D069E" w:rsidRDefault="003D069E" w:rsidP="005D32B3">
                      <w:pPr>
                        <w:spacing w:line="240" w:lineRule="auto"/>
                        <w:ind w:firstLine="720"/>
                      </w:pPr>
                      <w:r>
                        <w:t>public string Content;</w:t>
                      </w:r>
                    </w:p>
                    <w:p w:rsidR="003D069E" w:rsidRDefault="003D069E" w:rsidP="005D32B3">
                      <w:pPr>
                        <w:spacing w:line="240" w:lineRule="auto"/>
                        <w:ind w:firstLine="720"/>
                      </w:pPr>
                      <w:r>
                        <w:t>public IEnumerable&lt;string&gt; ListWorld;</w:t>
                      </w:r>
                    </w:p>
                  </w:txbxContent>
                </v:textbox>
                <w10:wrap type="topAndBottom" anchorx="margin"/>
              </v:rect>
            </w:pict>
          </mc:Fallback>
        </mc:AlternateContent>
      </w:r>
      <w:r w:rsidR="005D32B3">
        <w:rPr>
          <w:rFonts w:ascii="Times New Roman" w:hAnsi="Times New Roman" w:cs="Times New Roman"/>
          <w:sz w:val="26"/>
          <w:szCs w:val="26"/>
        </w:rPr>
        <w:t>Với _listPages là tập hợp các document – mỗi document đã thực hiện qa normalize thành các term 1 document được mô phỏng gồm các thành phần</w:t>
      </w:r>
    </w:p>
    <w:p w:rsidR="005D32B3" w:rsidRDefault="005D32B3" w:rsidP="00C50D54">
      <w:pPr>
        <w:pStyle w:val="ListParagraph"/>
        <w:numPr>
          <w:ilvl w:val="2"/>
          <w:numId w:val="5"/>
        </w:numPr>
        <w:spacing w:line="360" w:lineRule="auto"/>
        <w:rPr>
          <w:rFonts w:ascii="Times New Roman" w:hAnsi="Times New Roman" w:cs="Times New Roman"/>
          <w:sz w:val="26"/>
          <w:szCs w:val="26"/>
        </w:rPr>
      </w:pPr>
      <w:r>
        <w:rPr>
          <w:rFonts w:ascii="Times New Roman" w:hAnsi="Times New Roman" w:cs="Times New Roman"/>
          <w:sz w:val="26"/>
          <w:szCs w:val="26"/>
        </w:rPr>
        <w:t>Với title là DocID</w:t>
      </w:r>
    </w:p>
    <w:p w:rsidR="005D32B3" w:rsidRDefault="005D32B3" w:rsidP="00C50D54">
      <w:pPr>
        <w:pStyle w:val="ListParagraph"/>
        <w:numPr>
          <w:ilvl w:val="2"/>
          <w:numId w:val="5"/>
        </w:numPr>
        <w:spacing w:line="360" w:lineRule="auto"/>
        <w:rPr>
          <w:rFonts w:ascii="Times New Roman" w:hAnsi="Times New Roman" w:cs="Times New Roman"/>
          <w:sz w:val="26"/>
          <w:szCs w:val="26"/>
        </w:rPr>
      </w:pPr>
      <w:r>
        <w:rPr>
          <w:rFonts w:ascii="Times New Roman" w:hAnsi="Times New Roman" w:cs="Times New Roman"/>
          <w:sz w:val="26"/>
          <w:szCs w:val="26"/>
        </w:rPr>
        <w:t>Content là nội dung document</w:t>
      </w:r>
    </w:p>
    <w:p w:rsidR="005D32B3" w:rsidRDefault="005D32B3" w:rsidP="00C50D54">
      <w:pPr>
        <w:pStyle w:val="ListParagraph"/>
        <w:numPr>
          <w:ilvl w:val="2"/>
          <w:numId w:val="5"/>
        </w:numPr>
        <w:spacing w:line="360" w:lineRule="auto"/>
        <w:rPr>
          <w:rFonts w:ascii="Times New Roman" w:hAnsi="Times New Roman" w:cs="Times New Roman"/>
          <w:sz w:val="26"/>
          <w:szCs w:val="26"/>
        </w:rPr>
      </w:pPr>
      <w:r>
        <w:rPr>
          <w:rFonts w:ascii="Times New Roman" w:hAnsi="Times New Roman" w:cs="Times New Roman"/>
          <w:sz w:val="26"/>
          <w:szCs w:val="26"/>
        </w:rPr>
        <w:t>ListWorld là tập hợp các từ đã được stemming</w:t>
      </w:r>
    </w:p>
    <w:p w:rsidR="005D32B3" w:rsidRDefault="005D32B3" w:rsidP="00C50D54">
      <w:pPr>
        <w:pStyle w:val="ListParagraph"/>
        <w:numPr>
          <w:ilvl w:val="1"/>
          <w:numId w:val="5"/>
        </w:numPr>
        <w:spacing w:line="360" w:lineRule="auto"/>
        <w:rPr>
          <w:rFonts w:ascii="Times New Roman" w:hAnsi="Times New Roman" w:cs="Times New Roman"/>
          <w:sz w:val="26"/>
          <w:szCs w:val="26"/>
        </w:rPr>
      </w:pPr>
      <w:r>
        <w:rPr>
          <w:rFonts w:ascii="Times New Roman" w:hAnsi="Times New Roman" w:cs="Times New Roman"/>
          <w:sz w:val="26"/>
          <w:szCs w:val="26"/>
        </w:rPr>
        <w:t>Mỗi Tuple</w:t>
      </w:r>
      <w:r w:rsidR="00545B2E">
        <w:rPr>
          <w:rFonts w:ascii="Times New Roman" w:hAnsi="Times New Roman" w:cs="Times New Roman"/>
          <w:sz w:val="26"/>
          <w:szCs w:val="26"/>
        </w:rPr>
        <w:t xml:space="preserve"> sẽ gồm giá trị là từ vựng, docId và tần số mặt định, sau khi thực hiện sẽ gom lại theo từ giống nhau và docId giống nhau tầng số sẽ tăng lên</w:t>
      </w:r>
    </w:p>
    <w:p w:rsidR="00545B2E" w:rsidRDefault="00545B2E" w:rsidP="00C50D54">
      <w:pPr>
        <w:pStyle w:val="ListParagraph"/>
        <w:numPr>
          <w:ilvl w:val="0"/>
          <w:numId w:val="5"/>
        </w:numPr>
        <w:spacing w:line="360" w:lineRule="auto"/>
        <w:rPr>
          <w:rFonts w:ascii="Times New Roman" w:hAnsi="Times New Roman" w:cs="Times New Roman"/>
          <w:sz w:val="26"/>
          <w:szCs w:val="26"/>
        </w:rPr>
      </w:pPr>
      <w:r>
        <w:rPr>
          <w:rFonts w:ascii="Times New Roman" w:hAnsi="Times New Roman" w:cs="Times New Roman"/>
          <w:sz w:val="26"/>
          <w:szCs w:val="26"/>
        </w:rPr>
        <w:t>Kết quả của quá trịnh lập chỉ mục là thu được danh sách các DocID theo từ và tầng số nhằm phục vụ cho quá trình lập tập từ vựng và posting List</w:t>
      </w:r>
    </w:p>
    <w:p w:rsidR="001A212E" w:rsidRDefault="001A212E">
      <w:pPr>
        <w:rPr>
          <w:rFonts w:ascii="Times New Roman" w:hAnsi="Times New Roman" w:cs="Times New Roman"/>
          <w:sz w:val="26"/>
          <w:szCs w:val="26"/>
        </w:rPr>
      </w:pPr>
      <w:r>
        <w:rPr>
          <w:rFonts w:ascii="Times New Roman" w:hAnsi="Times New Roman" w:cs="Times New Roman"/>
          <w:sz w:val="26"/>
          <w:szCs w:val="26"/>
        </w:rPr>
        <w:br w:type="page"/>
      </w:r>
    </w:p>
    <w:p w:rsidR="001A212E" w:rsidRPr="001A212E" w:rsidRDefault="001A212E" w:rsidP="001A212E">
      <w:pPr>
        <w:rPr>
          <w:rFonts w:ascii="Times New Roman" w:hAnsi="Times New Roman" w:cs="Times New Roman"/>
          <w:sz w:val="26"/>
          <w:szCs w:val="26"/>
        </w:rPr>
      </w:pPr>
    </w:p>
    <w:p w:rsidR="001A212E" w:rsidRPr="0083419B" w:rsidRDefault="001A212E" w:rsidP="0083419B">
      <w:pPr>
        <w:pStyle w:val="ListParagraph"/>
        <w:numPr>
          <w:ilvl w:val="0"/>
          <w:numId w:val="14"/>
        </w:numPr>
        <w:outlineLvl w:val="1"/>
        <w:rPr>
          <w:rFonts w:ascii="Times New Roman" w:hAnsi="Times New Roman" w:cs="Times New Roman"/>
          <w:b/>
          <w:sz w:val="26"/>
          <w:szCs w:val="26"/>
        </w:rPr>
      </w:pPr>
      <w:bookmarkStart w:id="29" w:name="_Toc485508114"/>
      <w:r w:rsidRPr="0083419B">
        <w:rPr>
          <w:rFonts w:ascii="Times New Roman" w:hAnsi="Times New Roman" w:cs="Times New Roman"/>
          <w:b/>
          <w:sz w:val="26"/>
          <w:szCs w:val="26"/>
        </w:rPr>
        <w:t>Xây Dựng Từ Vựng và Posting List</w:t>
      </w:r>
      <w:r w:rsidR="00AB535A">
        <w:rPr>
          <w:rFonts w:ascii="Times New Roman" w:hAnsi="Times New Roman" w:cs="Times New Roman"/>
          <w:b/>
          <w:sz w:val="26"/>
          <w:szCs w:val="26"/>
        </w:rPr>
        <w:fldChar w:fldCharType="begin" w:fldLock="1"/>
      </w:r>
      <w:r w:rsidR="00AB535A">
        <w:rPr>
          <w:rFonts w:ascii="Times New Roman" w:hAnsi="Times New Roman" w:cs="Times New Roman"/>
          <w:b/>
          <w:sz w:val="26"/>
          <w:szCs w:val="26"/>
        </w:rPr>
        <w:instrText>ADDIN CSL_CITATION { "citationItems" : [ { "id" : "ITEM-1", "itemData" : { "ISBN" : "1608453421, 9781608453429", "author" : [ { "dropping-particle" : "", "family" : "Manning", "given" : "Christopher D", "non-dropping-particle" : "", "parse-names" : false, "suffix" : "" }, { "dropping-particle" : "", "family" : "Raghavan", "given" : "Prabhakar", "non-dropping-particle" : "", "parse-names" : false, "suffix" : "" }, { "dropping-particle" : "", "family" : "Sch\u00fctze", "given" : "Hinrich", "non-dropping-particle" : "", "parse-names" : false, "suffix" : "" } ], "container-title" : "Introduction to information retrieval", "id" : "ITEM-1", "issued" : { "date-parts" : [ [ "2008" ] ] }, "title" : "Inverted Indexing for Text Retrieval", "type" : "article-journal" }, "uris" : [ "http://www.mendeley.com/documents/?uuid=c87f1185-5760-409d-92aa-449a3bff41cd" ] } ], "mendeley" : { "formattedCitation" : "[6]", "plainTextFormattedCitation" : "[6]", "previouslyFormattedCitation" : "[6]" }, "properties" : { "noteIndex" : 0 }, "schema" : "https://github.com/citation-style-language/schema/raw/master/csl-citation.json" }</w:instrText>
      </w:r>
      <w:r w:rsidR="00AB535A">
        <w:rPr>
          <w:rFonts w:ascii="Times New Roman" w:hAnsi="Times New Roman" w:cs="Times New Roman"/>
          <w:b/>
          <w:sz w:val="26"/>
          <w:szCs w:val="26"/>
        </w:rPr>
        <w:fldChar w:fldCharType="separate"/>
      </w:r>
      <w:r w:rsidR="00AB535A" w:rsidRPr="00AB535A">
        <w:rPr>
          <w:rFonts w:ascii="Times New Roman" w:hAnsi="Times New Roman" w:cs="Times New Roman"/>
          <w:noProof/>
          <w:sz w:val="26"/>
          <w:szCs w:val="26"/>
        </w:rPr>
        <w:t>[6]</w:t>
      </w:r>
      <w:bookmarkEnd w:id="29"/>
      <w:r w:rsidR="00AB535A">
        <w:rPr>
          <w:rFonts w:ascii="Times New Roman" w:hAnsi="Times New Roman" w:cs="Times New Roman"/>
          <w:b/>
          <w:sz w:val="26"/>
          <w:szCs w:val="26"/>
        </w:rPr>
        <w:fldChar w:fldCharType="end"/>
      </w:r>
    </w:p>
    <w:p w:rsidR="001A212E" w:rsidRDefault="001A212E" w:rsidP="00C50D54">
      <w:pPr>
        <w:pStyle w:val="ListParagraph"/>
        <w:numPr>
          <w:ilvl w:val="0"/>
          <w:numId w:val="5"/>
        </w:numPr>
        <w:spacing w:line="360" w:lineRule="auto"/>
        <w:rPr>
          <w:rFonts w:ascii="Times New Roman" w:hAnsi="Times New Roman" w:cs="Times New Roman"/>
          <w:sz w:val="26"/>
          <w:szCs w:val="26"/>
        </w:rPr>
      </w:pPr>
      <w:r>
        <w:rPr>
          <w:rFonts w:ascii="Times New Roman" w:hAnsi="Times New Roman" w:cs="Times New Roman"/>
          <w:sz w:val="26"/>
          <w:szCs w:val="26"/>
        </w:rPr>
        <w:t xml:space="preserve">Để xây dựng tập từ vựng sử dụng cấu trúc Dictionary với Key là từ vựng values gồm các tần số, tài liệu, IDF và danh sách posting tương ứng với tài liệu </w:t>
      </w:r>
    </w:p>
    <w:p w:rsidR="001A212E" w:rsidRDefault="00364CC6" w:rsidP="00364CC6">
      <w:pPr>
        <w:pStyle w:val="ListParagraph"/>
        <w:ind w:left="1440" w:firstLine="0"/>
        <w:rPr>
          <w:rFonts w:ascii="Times New Roman" w:hAnsi="Times New Roman" w:cs="Times New Roman"/>
          <w:sz w:val="26"/>
          <w:szCs w:val="26"/>
        </w:rPr>
      </w:pPr>
      <w:r>
        <w:rPr>
          <w:noProof/>
          <w:lang w:eastAsia="en-US"/>
        </w:rPr>
        <mc:AlternateContent>
          <mc:Choice Requires="wps">
            <w:drawing>
              <wp:anchor distT="0" distB="0" distL="114300" distR="114300" simplePos="0" relativeHeight="251732992" behindDoc="0" locked="0" layoutInCell="1" allowOverlap="1" wp14:anchorId="2D5F8002" wp14:editId="43BE8A65">
                <wp:simplePos x="0" y="0"/>
                <wp:positionH relativeFrom="margin">
                  <wp:align>right</wp:align>
                </wp:positionH>
                <wp:positionV relativeFrom="paragraph">
                  <wp:posOffset>220345</wp:posOffset>
                </wp:positionV>
                <wp:extent cx="5417820" cy="5166360"/>
                <wp:effectExtent l="0" t="0" r="11430" b="15240"/>
                <wp:wrapTopAndBottom/>
                <wp:docPr id="93" name="Rectangle 93"/>
                <wp:cNvGraphicFramePr/>
                <a:graphic xmlns:a="http://schemas.openxmlformats.org/drawingml/2006/main">
                  <a:graphicData uri="http://schemas.microsoft.com/office/word/2010/wordprocessingShape">
                    <wps:wsp>
                      <wps:cNvSpPr/>
                      <wps:spPr>
                        <a:xfrm>
                          <a:off x="0" y="0"/>
                          <a:ext cx="5417820" cy="5166360"/>
                        </a:xfrm>
                        <a:prstGeom prst="rect">
                          <a:avLst/>
                        </a:prstGeom>
                      </wps:spPr>
                      <wps:style>
                        <a:lnRef idx="2">
                          <a:schemeClr val="accent6"/>
                        </a:lnRef>
                        <a:fillRef idx="1">
                          <a:schemeClr val="lt1"/>
                        </a:fillRef>
                        <a:effectRef idx="0">
                          <a:schemeClr val="accent6"/>
                        </a:effectRef>
                        <a:fontRef idx="minor">
                          <a:schemeClr val="dk1"/>
                        </a:fontRef>
                      </wps:style>
                      <wps:txbx>
                        <w:txbxContent>
                          <w:p w:rsidR="003D069E" w:rsidRDefault="003D069E" w:rsidP="001A212E">
                            <w:pPr>
                              <w:spacing w:after="0" w:line="240" w:lineRule="auto"/>
                            </w:pPr>
                            <w:r>
                              <w:t xml:space="preserve">    public  void CreateBoardDictionary()</w:t>
                            </w:r>
                          </w:p>
                          <w:p w:rsidR="003D069E" w:rsidRDefault="003D069E" w:rsidP="001A212E">
                            <w:pPr>
                              <w:spacing w:after="0" w:line="240" w:lineRule="auto"/>
                            </w:pPr>
                            <w:r>
                              <w:t xml:space="preserve">        {</w:t>
                            </w:r>
                          </w:p>
                          <w:p w:rsidR="003D069E" w:rsidRDefault="003D069E" w:rsidP="001A212E">
                            <w:pPr>
                              <w:spacing w:after="0" w:line="240" w:lineRule="auto"/>
                            </w:pPr>
                            <w:r>
                              <w:t xml:space="preserve">            var tup = new Dictionary&lt;string, Tuple&lt;int, int, double, List&lt;Tuple&lt;string, int,float,double&gt;&gt;&gt;&gt;();</w:t>
                            </w:r>
                          </w:p>
                          <w:p w:rsidR="003D069E" w:rsidRDefault="003D069E" w:rsidP="001A212E">
                            <w:pPr>
                              <w:spacing w:after="0" w:line="240" w:lineRule="auto"/>
                            </w:pPr>
                            <w:r>
                              <w:t xml:space="preserve">            for (var i = 0; i &lt; Vobu.Count; i++)</w:t>
                            </w:r>
                          </w:p>
                          <w:p w:rsidR="003D069E" w:rsidRDefault="003D069E" w:rsidP="001A212E">
                            <w:pPr>
                              <w:spacing w:after="0" w:line="240" w:lineRule="auto"/>
                            </w:pPr>
                            <w:r>
                              <w:t xml:space="preserve">            {</w:t>
                            </w:r>
                          </w:p>
                          <w:p w:rsidR="003D069E" w:rsidRDefault="003D069E" w:rsidP="001A212E">
                            <w:pPr>
                              <w:spacing w:after="0" w:line="240" w:lineRule="auto"/>
                            </w:pPr>
                            <w:r>
                              <w:t xml:space="preserve">                var lst = new List&lt;Tuple&lt;string, int,float&gt;&gt;();</w:t>
                            </w:r>
                          </w:p>
                          <w:p w:rsidR="003D069E" w:rsidRDefault="003D069E" w:rsidP="001A212E">
                            <w:pPr>
                              <w:spacing w:after="0" w:line="240" w:lineRule="auto"/>
                            </w:pPr>
                            <w:r>
                              <w:t xml:space="preserve">                lst = (from p in Vobu where p.Item1 == Vobu[i].Item1 select</w:t>
                            </w:r>
                          </w:p>
                          <w:p w:rsidR="003D069E" w:rsidRDefault="003D069E" w:rsidP="001A212E">
                            <w:pPr>
                              <w:spacing w:after="0" w:line="240" w:lineRule="auto"/>
                            </w:pPr>
                            <w:r>
                              <w:t xml:space="preserve">                       (new Tuple&lt;string, int, float&gt;(p.Item2.Title, p.Item3,float.Parse(p.Item3.ToString())/float.Parse(p.Item2.count.ToString()))))</w:t>
                            </w:r>
                          </w:p>
                          <w:p w:rsidR="003D069E" w:rsidRDefault="003D069E" w:rsidP="001A212E">
                            <w:pPr>
                              <w:spacing w:after="0" w:line="240" w:lineRule="auto"/>
                            </w:pPr>
                            <w:r>
                              <w:t xml:space="preserve">                    .ToList();</w:t>
                            </w:r>
                          </w:p>
                          <w:p w:rsidR="003D069E" w:rsidRDefault="003D069E" w:rsidP="001A212E">
                            <w:pPr>
                              <w:spacing w:after="0" w:line="240" w:lineRule="auto"/>
                            </w:pPr>
                            <w:r>
                              <w:t xml:space="preserve">                var count = lst.Sum(p =&gt; p.Item2);</w:t>
                            </w:r>
                          </w:p>
                          <w:p w:rsidR="003D069E" w:rsidRDefault="003D069E" w:rsidP="001A212E">
                            <w:pPr>
                              <w:spacing w:after="0" w:line="240" w:lineRule="auto"/>
                            </w:pPr>
                            <w:r>
                              <w:t xml:space="preserve">                var list = new List&lt;Tuple&lt;string, int, float, double&gt;&gt;();</w:t>
                            </w:r>
                          </w:p>
                          <w:p w:rsidR="003D069E" w:rsidRDefault="003D069E" w:rsidP="001A212E">
                            <w:pPr>
                              <w:spacing w:after="0" w:line="240" w:lineRule="auto"/>
                            </w:pPr>
                            <w:r>
                              <w:t xml:space="preserve">                // tinh idf = log_10(tong so page/ Tong page chua tu)</w:t>
                            </w:r>
                          </w:p>
                          <w:p w:rsidR="003D069E" w:rsidRDefault="003D069E" w:rsidP="001A212E">
                            <w:pPr>
                              <w:spacing w:after="0" w:line="240" w:lineRule="auto"/>
                            </w:pPr>
                            <w:r>
                              <w:t xml:space="preserve">                var idf =1.0+ Math.Log((float)_listpPages.Count / (float)count);</w:t>
                            </w:r>
                          </w:p>
                          <w:p w:rsidR="003D069E" w:rsidRDefault="003D069E" w:rsidP="001A212E">
                            <w:pPr>
                              <w:spacing w:after="0" w:line="240" w:lineRule="auto"/>
                            </w:pPr>
                            <w:r>
                              <w:t xml:space="preserve">                foreach (var item in lst)</w:t>
                            </w:r>
                          </w:p>
                          <w:p w:rsidR="003D069E" w:rsidRDefault="003D069E" w:rsidP="001A212E">
                            <w:pPr>
                              <w:spacing w:after="0" w:line="240" w:lineRule="auto"/>
                            </w:pPr>
                            <w:r>
                              <w:t xml:space="preserve">                {</w:t>
                            </w:r>
                          </w:p>
                          <w:p w:rsidR="003D069E" w:rsidRDefault="003D069E" w:rsidP="001A212E">
                            <w:pPr>
                              <w:spacing w:after="0" w:line="240" w:lineRule="auto"/>
                            </w:pPr>
                            <w:r>
                              <w:t xml:space="preserve">                    var value = new Tuple&lt;string, int, float, double&gt;(item.Item1,item.Item2,item.Item3,idf * item.Item3);</w:t>
                            </w:r>
                          </w:p>
                          <w:p w:rsidR="003D069E" w:rsidRDefault="003D069E" w:rsidP="001A212E">
                            <w:pPr>
                              <w:spacing w:after="0" w:line="240" w:lineRule="auto"/>
                            </w:pPr>
                            <w:r>
                              <w:t xml:space="preserve">                    list.Add(value);</w:t>
                            </w:r>
                          </w:p>
                          <w:p w:rsidR="003D069E" w:rsidRDefault="003D069E" w:rsidP="001A212E">
                            <w:pPr>
                              <w:spacing w:after="0" w:line="240" w:lineRule="auto"/>
                            </w:pPr>
                            <w:r>
                              <w:t xml:space="preserve">                }</w:t>
                            </w:r>
                          </w:p>
                          <w:p w:rsidR="003D069E" w:rsidRDefault="003D069E" w:rsidP="001A212E">
                            <w:pPr>
                              <w:spacing w:after="0" w:line="240" w:lineRule="auto"/>
                            </w:pPr>
                            <w:r>
                              <w:t xml:space="preserve">                var tupsub = new Tuple&lt;int, int,double, List&lt;Tuple&lt;string, int, float,double&gt;&gt;&gt;(lst.Count, count,idf, list);</w:t>
                            </w:r>
                          </w:p>
                          <w:p w:rsidR="003D069E" w:rsidRDefault="003D069E" w:rsidP="001A212E">
                            <w:pPr>
                              <w:spacing w:after="0" w:line="240" w:lineRule="auto"/>
                            </w:pPr>
                            <w:r>
                              <w:t xml:space="preserve">                _dictionList.Add(Vobu[i].Item1, tupsub);</w:t>
                            </w:r>
                          </w:p>
                          <w:p w:rsidR="003D069E" w:rsidRDefault="003D069E" w:rsidP="001A212E">
                            <w:pPr>
                              <w:spacing w:after="0" w:line="240" w:lineRule="auto"/>
                            </w:pPr>
                            <w:r>
                              <w:t xml:space="preserve">                i = i + tupsub.Item4.Count - 1;</w:t>
                            </w:r>
                          </w:p>
                          <w:p w:rsidR="003D069E" w:rsidRDefault="003D069E" w:rsidP="001A212E">
                            <w:pPr>
                              <w:spacing w:after="0" w:line="240" w:lineRule="auto"/>
                            </w:pPr>
                            <w:r>
                              <w:t xml:space="preserve">            }</w:t>
                            </w:r>
                          </w:p>
                          <w:p w:rsidR="003D069E" w:rsidRDefault="003D069E" w:rsidP="001A212E">
                            <w:pPr>
                              <w:spacing w:after="0" w:line="240" w:lineRule="auto"/>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D5F8002" id="Rectangle 93" o:spid="_x0000_s1049" style="position:absolute;left:0;text-align:left;margin-left:375.4pt;margin-top:17.35pt;width:426.6pt;height:406.8pt;z-index:251732992;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" fillcolor="white [3201]" strokecolor="#70ad47 [3209]" strokeweight="1pt">
                <v:textbox>
                  <w:txbxContent>
                    <w:p w:rsidR="003D069E" w:rsidRDefault="003D069E" w:rsidP="001A212E">
                      <w:pPr>
                        <w:spacing w:after="0" w:line="240" w:lineRule="auto"/>
                      </w:pPr>
                      <w:r>
                        <w:t xml:space="preserve">    public  void CreateBoardDictionary()</w:t>
                      </w:r>
                    </w:p>
                    <w:p w:rsidR="003D069E" w:rsidRDefault="003D069E" w:rsidP="001A212E">
                      <w:pPr>
                        <w:spacing w:after="0" w:line="240" w:lineRule="auto"/>
                      </w:pPr>
                      <w:r>
                        <w:t xml:space="preserve">        {</w:t>
                      </w:r>
                    </w:p>
                    <w:p w:rsidR="003D069E" w:rsidRDefault="003D069E" w:rsidP="001A212E">
                      <w:pPr>
                        <w:spacing w:after="0" w:line="240" w:lineRule="auto"/>
                      </w:pPr>
                      <w:r>
                        <w:t xml:space="preserve">            var tup = new Dictionary&lt;string, Tuple&lt;int, int, double, List&lt;Tuple&lt;string, int,float,double&gt;&gt;&gt;&gt;();</w:t>
                      </w:r>
                    </w:p>
                    <w:p w:rsidR="003D069E" w:rsidRDefault="003D069E" w:rsidP="001A212E">
                      <w:pPr>
                        <w:spacing w:after="0" w:line="240" w:lineRule="auto"/>
                      </w:pPr>
                      <w:r>
                        <w:t xml:space="preserve">            for (var i = 0; i &lt; Vobu.Count; i++)</w:t>
                      </w:r>
                    </w:p>
                    <w:p w:rsidR="003D069E" w:rsidRDefault="003D069E" w:rsidP="001A212E">
                      <w:pPr>
                        <w:spacing w:after="0" w:line="240" w:lineRule="auto"/>
                      </w:pPr>
                      <w:r>
                        <w:t xml:space="preserve">            {</w:t>
                      </w:r>
                    </w:p>
                    <w:p w:rsidR="003D069E" w:rsidRDefault="003D069E" w:rsidP="001A212E">
                      <w:pPr>
                        <w:spacing w:after="0" w:line="240" w:lineRule="auto"/>
                      </w:pPr>
                      <w:r>
                        <w:t xml:space="preserve">                var lst = new List&lt;Tuple&lt;string, int,float&gt;&gt;();</w:t>
                      </w:r>
                    </w:p>
                    <w:p w:rsidR="003D069E" w:rsidRDefault="003D069E" w:rsidP="001A212E">
                      <w:pPr>
                        <w:spacing w:after="0" w:line="240" w:lineRule="auto"/>
                      </w:pPr>
                      <w:r>
                        <w:t xml:space="preserve">                lst = (from p in Vobu where p.Item1 == Vobu[i].Item1 select</w:t>
                      </w:r>
                    </w:p>
                    <w:p w:rsidR="003D069E" w:rsidRDefault="003D069E" w:rsidP="001A212E">
                      <w:pPr>
                        <w:spacing w:after="0" w:line="240" w:lineRule="auto"/>
                      </w:pPr>
                      <w:r>
                        <w:t xml:space="preserve">                       (new Tuple&lt;string, int, float&gt;(p.Item2.Title, p.Item3,float.Parse(p.Item3.ToString())/float.Parse(p.Item2.count.ToString()))))</w:t>
                      </w:r>
                    </w:p>
                    <w:p w:rsidR="003D069E" w:rsidRDefault="003D069E" w:rsidP="001A212E">
                      <w:pPr>
                        <w:spacing w:after="0" w:line="240" w:lineRule="auto"/>
                      </w:pPr>
                      <w:r>
                        <w:t xml:space="preserve">                    .ToList();</w:t>
                      </w:r>
                    </w:p>
                    <w:p w:rsidR="003D069E" w:rsidRDefault="003D069E" w:rsidP="001A212E">
                      <w:pPr>
                        <w:spacing w:after="0" w:line="240" w:lineRule="auto"/>
                      </w:pPr>
                      <w:r>
                        <w:t xml:space="preserve">                var count = lst.Sum(p =&gt; p.Item2);</w:t>
                      </w:r>
                    </w:p>
                    <w:p w:rsidR="003D069E" w:rsidRDefault="003D069E" w:rsidP="001A212E">
                      <w:pPr>
                        <w:spacing w:after="0" w:line="240" w:lineRule="auto"/>
                      </w:pPr>
                      <w:r>
                        <w:t xml:space="preserve">                var list = new List&lt;Tuple&lt;string, int, float, double&gt;&gt;();</w:t>
                      </w:r>
                    </w:p>
                    <w:p w:rsidR="003D069E" w:rsidRDefault="003D069E" w:rsidP="001A212E">
                      <w:pPr>
                        <w:spacing w:after="0" w:line="240" w:lineRule="auto"/>
                      </w:pPr>
                      <w:r>
                        <w:t xml:space="preserve">                // tinh idf = log_10(tong so page/ Tong page chua tu)</w:t>
                      </w:r>
                    </w:p>
                    <w:p w:rsidR="003D069E" w:rsidRDefault="003D069E" w:rsidP="001A212E">
                      <w:pPr>
                        <w:spacing w:after="0" w:line="240" w:lineRule="auto"/>
                      </w:pPr>
                      <w:r>
                        <w:t xml:space="preserve">                var idf =1.0+ Math.Log((float)_listpPages.Count / (float)count);</w:t>
                      </w:r>
                    </w:p>
                    <w:p w:rsidR="003D069E" w:rsidRDefault="003D069E" w:rsidP="001A212E">
                      <w:pPr>
                        <w:spacing w:after="0" w:line="240" w:lineRule="auto"/>
                      </w:pPr>
                      <w:r>
                        <w:t xml:space="preserve">                foreach (var item in lst)</w:t>
                      </w:r>
                    </w:p>
                    <w:p w:rsidR="003D069E" w:rsidRDefault="003D069E" w:rsidP="001A212E">
                      <w:pPr>
                        <w:spacing w:after="0" w:line="240" w:lineRule="auto"/>
                      </w:pPr>
                      <w:r>
                        <w:t xml:space="preserve">                {</w:t>
                      </w:r>
                    </w:p>
                    <w:p w:rsidR="003D069E" w:rsidRDefault="003D069E" w:rsidP="001A212E">
                      <w:pPr>
                        <w:spacing w:after="0" w:line="240" w:lineRule="auto"/>
                      </w:pPr>
                      <w:r>
                        <w:t xml:space="preserve">                    var value = new Tuple&lt;string, int, float, double&gt;(item.Item1,item.Item2,item.Item3,idf * item.Item3);</w:t>
                      </w:r>
                    </w:p>
                    <w:p w:rsidR="003D069E" w:rsidRDefault="003D069E" w:rsidP="001A212E">
                      <w:pPr>
                        <w:spacing w:after="0" w:line="240" w:lineRule="auto"/>
                      </w:pPr>
                      <w:r>
                        <w:t xml:space="preserve">                    list.Add(value);</w:t>
                      </w:r>
                    </w:p>
                    <w:p w:rsidR="003D069E" w:rsidRDefault="003D069E" w:rsidP="001A212E">
                      <w:pPr>
                        <w:spacing w:after="0" w:line="240" w:lineRule="auto"/>
                      </w:pPr>
                      <w:r>
                        <w:t xml:space="preserve">                }</w:t>
                      </w:r>
                    </w:p>
                    <w:p w:rsidR="003D069E" w:rsidRDefault="003D069E" w:rsidP="001A212E">
                      <w:pPr>
                        <w:spacing w:after="0" w:line="240" w:lineRule="auto"/>
                      </w:pPr>
                      <w:r>
                        <w:t xml:space="preserve">                var tupsub = new Tuple&lt;int, int,double, List&lt;Tuple&lt;string, int, float,double&gt;&gt;&gt;(lst.Count, count,idf, list);</w:t>
                      </w:r>
                    </w:p>
                    <w:p w:rsidR="003D069E" w:rsidRDefault="003D069E" w:rsidP="001A212E">
                      <w:pPr>
                        <w:spacing w:after="0" w:line="240" w:lineRule="auto"/>
                      </w:pPr>
                      <w:r>
                        <w:t xml:space="preserve">                _dictionList.Add(Vobu[i].Item1, tupsub);</w:t>
                      </w:r>
                    </w:p>
                    <w:p w:rsidR="003D069E" w:rsidRDefault="003D069E" w:rsidP="001A212E">
                      <w:pPr>
                        <w:spacing w:after="0" w:line="240" w:lineRule="auto"/>
                      </w:pPr>
                      <w:r>
                        <w:t xml:space="preserve">                i = i + tupsub.Item4.Count - 1;</w:t>
                      </w:r>
                    </w:p>
                    <w:p w:rsidR="003D069E" w:rsidRDefault="003D069E" w:rsidP="001A212E">
                      <w:pPr>
                        <w:spacing w:after="0" w:line="240" w:lineRule="auto"/>
                      </w:pPr>
                      <w:r>
                        <w:t xml:space="preserve">            }</w:t>
                      </w:r>
                    </w:p>
                    <w:p w:rsidR="003D069E" w:rsidRDefault="003D069E" w:rsidP="001A212E">
                      <w:pPr>
                        <w:spacing w:after="0" w:line="240" w:lineRule="auto"/>
                      </w:pPr>
                      <w:r>
                        <w:t xml:space="preserve">        }</w:t>
                      </w:r>
                    </w:p>
                  </w:txbxContent>
                </v:textbox>
                <w10:wrap type="topAndBottom" anchorx="margin"/>
              </v:rect>
            </w:pict>
          </mc:Fallback>
        </mc:AlternateContent>
      </w:r>
    </w:p>
    <w:p w:rsidR="00364CC6" w:rsidRDefault="0083419B" w:rsidP="0083419B">
      <w:pPr>
        <w:pStyle w:val="ListParagraph"/>
        <w:numPr>
          <w:ilvl w:val="0"/>
          <w:numId w:val="5"/>
        </w:numPr>
        <w:rPr>
          <w:rFonts w:ascii="Times New Roman" w:hAnsi="Times New Roman" w:cs="Times New Roman"/>
          <w:sz w:val="26"/>
          <w:szCs w:val="26"/>
        </w:rPr>
      </w:pPr>
      <w:r>
        <w:rPr>
          <w:noProof/>
          <w:lang w:eastAsia="en-US"/>
        </w:rPr>
        <mc:AlternateContent>
          <mc:Choice Requires="wps">
            <w:drawing>
              <wp:anchor distT="0" distB="0" distL="114300" distR="114300" simplePos="0" relativeHeight="251735040" behindDoc="0" locked="0" layoutInCell="1" allowOverlap="1" wp14:anchorId="7FD00AF8" wp14:editId="6B41DAD4">
                <wp:simplePos x="0" y="0"/>
                <wp:positionH relativeFrom="margin">
                  <wp:align>right</wp:align>
                </wp:positionH>
                <wp:positionV relativeFrom="paragraph">
                  <wp:posOffset>5849620</wp:posOffset>
                </wp:positionV>
                <wp:extent cx="5417820" cy="304800"/>
                <wp:effectExtent l="0" t="0" r="11430" b="19050"/>
                <wp:wrapTopAndBottom/>
                <wp:docPr id="100" name="Rectangle 100"/>
                <wp:cNvGraphicFramePr/>
                <a:graphic xmlns:a="http://schemas.openxmlformats.org/drawingml/2006/main">
                  <a:graphicData uri="http://schemas.microsoft.com/office/word/2010/wordprocessingShape">
                    <wps:wsp>
                      <wps:cNvSpPr/>
                      <wps:spPr>
                        <a:xfrm>
                          <a:off x="0" y="0"/>
                          <a:ext cx="5417820" cy="304800"/>
                        </a:xfrm>
                        <a:prstGeom prst="rect">
                          <a:avLst/>
                        </a:prstGeom>
                      </wps:spPr>
                      <wps:style>
                        <a:lnRef idx="2">
                          <a:schemeClr val="accent6"/>
                        </a:lnRef>
                        <a:fillRef idx="1">
                          <a:schemeClr val="lt1"/>
                        </a:fillRef>
                        <a:effectRef idx="0">
                          <a:schemeClr val="accent6"/>
                        </a:effectRef>
                        <a:fontRef idx="minor">
                          <a:schemeClr val="dk1"/>
                        </a:fontRef>
                      </wps:style>
                      <wps:txbx>
                        <w:txbxContent>
                          <w:p w:rsidR="003D069E" w:rsidRDefault="003D069E" w:rsidP="0083419B">
                            <w:pPr>
                              <w:spacing w:after="0" w:line="240" w:lineRule="auto"/>
                              <w:ind w:firstLine="720"/>
                            </w:pPr>
                            <w:r>
                              <w:t>var idf =1.0+ Math.Log((float)_listpPages.Count / (float)count);</w:t>
                            </w:r>
                          </w:p>
                          <w:p w:rsidR="003D069E" w:rsidRDefault="003D069E" w:rsidP="0083419B">
                            <w:pPr>
                              <w:spacing w:after="0" w:line="240" w:lineRule="auto"/>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FD00AF8" id="Rectangle 100" o:spid="_x0000_s1050" style="position:absolute;left:0;text-align:left;margin-left:375.4pt;margin-top:460.6pt;width:426.6pt;height:24pt;z-index:251735040;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" fillcolor="white [3201]" strokecolor="#70ad47 [3209]" strokeweight="1pt">
                <v:textbox>
                  <w:txbxContent>
                    <w:p w:rsidR="003D069E" w:rsidRDefault="003D069E" w:rsidP="0083419B">
                      <w:pPr>
                        <w:spacing w:after="0" w:line="240" w:lineRule="auto"/>
                        <w:ind w:firstLine="720"/>
                      </w:pPr>
                      <w:r>
                        <w:t>var idf =1.0+ Math.Log((float)_listpPages.Count / (float)count);</w:t>
                      </w:r>
                    </w:p>
                    <w:p w:rsidR="003D069E" w:rsidRDefault="003D069E" w:rsidP="0083419B">
                      <w:pPr>
                        <w:spacing w:after="0" w:line="240" w:lineRule="auto"/>
                      </w:pPr>
                    </w:p>
                  </w:txbxContent>
                </v:textbox>
                <w10:wrap type="topAndBottom" anchorx="margin"/>
              </v:rect>
            </w:pict>
          </mc:Fallback>
        </mc:AlternateContent>
      </w:r>
      <w:r>
        <w:rPr>
          <w:rFonts w:ascii="Times New Roman" w:hAnsi="Times New Roman" w:cs="Times New Roman"/>
          <w:sz w:val="26"/>
          <w:szCs w:val="26"/>
        </w:rPr>
        <w:t xml:space="preserve">Ứng với mỗi từ trong tập Từ vựng đều phải tính IDF để giúp cho việc đánh giá và tìm kiếm theo mô hình vector space. IDF tính dựa trên tổng số pages và số lượng pages chứa từ IDF </w:t>
      </w:r>
    </w:p>
    <w:p w:rsidR="0083419B" w:rsidRPr="0083419B" w:rsidRDefault="0083419B" w:rsidP="0083419B">
      <w:pPr>
        <w:pStyle w:val="ListParagraph"/>
        <w:rPr>
          <w:rFonts w:ascii="Times New Roman" w:hAnsi="Times New Roman" w:cs="Times New Roman"/>
          <w:sz w:val="26"/>
          <w:szCs w:val="26"/>
        </w:rPr>
      </w:pPr>
    </w:p>
    <w:p w:rsidR="0083419B" w:rsidRDefault="0083419B" w:rsidP="0083419B">
      <w:pPr>
        <w:pStyle w:val="ListParagraph"/>
        <w:numPr>
          <w:ilvl w:val="1"/>
          <w:numId w:val="5"/>
        </w:numPr>
        <w:rPr>
          <w:rFonts w:ascii="Times New Roman" w:hAnsi="Times New Roman" w:cs="Times New Roman"/>
          <w:sz w:val="26"/>
          <w:szCs w:val="26"/>
        </w:rPr>
      </w:pPr>
      <w:r>
        <w:rPr>
          <w:rFonts w:ascii="Times New Roman" w:hAnsi="Times New Roman" w:cs="Times New Roman"/>
          <w:sz w:val="26"/>
          <w:szCs w:val="26"/>
        </w:rPr>
        <w:t>Với _listpPages.Count là số lượng pages, count là số lượng pages chứa từ cần tính IDF</w:t>
      </w:r>
    </w:p>
    <w:p w:rsidR="0083419B" w:rsidRDefault="0083419B" w:rsidP="000D2F3E">
      <w:pPr>
        <w:pStyle w:val="ListParagraph"/>
        <w:ind w:left="1440" w:firstLine="0"/>
        <w:rPr>
          <w:rFonts w:ascii="Times New Roman" w:hAnsi="Times New Roman" w:cs="Times New Roman"/>
          <w:sz w:val="26"/>
          <w:szCs w:val="26"/>
        </w:rPr>
      </w:pPr>
    </w:p>
    <w:p w:rsidR="00C50D54" w:rsidRDefault="00C50D54" w:rsidP="000D2F3E">
      <w:pPr>
        <w:pStyle w:val="ListParagraph"/>
        <w:ind w:left="1440" w:firstLine="0"/>
        <w:rPr>
          <w:rFonts w:ascii="Times New Roman" w:hAnsi="Times New Roman" w:cs="Times New Roman"/>
          <w:sz w:val="26"/>
          <w:szCs w:val="26"/>
        </w:rPr>
      </w:pPr>
    </w:p>
    <w:p w:rsidR="000D2F3E" w:rsidRPr="0083419B" w:rsidRDefault="000D2F3E" w:rsidP="000D2F3E">
      <w:pPr>
        <w:pStyle w:val="ListParagraph"/>
        <w:ind w:left="1440" w:firstLine="0"/>
        <w:rPr>
          <w:rFonts w:ascii="Times New Roman" w:hAnsi="Times New Roman" w:cs="Times New Roman"/>
          <w:sz w:val="26"/>
          <w:szCs w:val="26"/>
        </w:rPr>
      </w:pPr>
    </w:p>
    <w:p w:rsidR="000D2F3E" w:rsidRDefault="00364CC6" w:rsidP="00E8618E">
      <w:pPr>
        <w:pStyle w:val="ListParagraph"/>
        <w:numPr>
          <w:ilvl w:val="0"/>
          <w:numId w:val="14"/>
        </w:numPr>
        <w:spacing w:line="360" w:lineRule="auto"/>
        <w:outlineLvl w:val="1"/>
        <w:rPr>
          <w:rFonts w:ascii="Times New Roman" w:hAnsi="Times New Roman" w:cs="Times New Roman"/>
          <w:b/>
          <w:sz w:val="26"/>
          <w:szCs w:val="26"/>
        </w:rPr>
      </w:pPr>
      <w:bookmarkStart w:id="30" w:name="_Toc485508115"/>
      <w:r w:rsidRPr="0083419B">
        <w:rPr>
          <w:rFonts w:ascii="Times New Roman" w:hAnsi="Times New Roman" w:cs="Times New Roman"/>
          <w:b/>
          <w:sz w:val="26"/>
          <w:szCs w:val="26"/>
        </w:rPr>
        <w:t>Truy vấn theo mô hình Boolean</w:t>
      </w:r>
      <w:r w:rsidR="00AB535A">
        <w:rPr>
          <w:rFonts w:ascii="Times New Roman" w:hAnsi="Times New Roman" w:cs="Times New Roman"/>
          <w:b/>
          <w:sz w:val="26"/>
          <w:szCs w:val="26"/>
        </w:rPr>
        <w:fldChar w:fldCharType="begin" w:fldLock="1"/>
      </w:r>
      <w:r w:rsidR="00AB535A">
        <w:rPr>
          <w:rFonts w:ascii="Times New Roman" w:hAnsi="Times New Roman" w:cs="Times New Roman"/>
          <w:b/>
          <w:sz w:val="26"/>
          <w:szCs w:val="26"/>
        </w:rPr>
        <w:instrText>ADDIN CSL_CITATION { "citationItems" : [ { "id" : "ITEM-1", "itemData" : { "author" : [ { "dropping-particle" : "", "family" : "Quick", "given" : "Westlawnext", "non-dropping-particle" : "", "parse-names" : false, "suffix" : "" }, { "dropping-particle" : "", "family" : "Guide", "given" : "Reference", "non-dropping-particle" : "", "parse-names" : false, "suffix" : "" }, { "dropping-particle" : "", "family" : "Terms", "given" : "Using", "non-dropping-particle" : "", "parse-names" : false, "suffix" : "" } ], "id" : "ITEM-1", "issue" : "Figure 1", "issued" : { "date-parts" : [ [ "0" ] ] }, "page" : "1-4", "title" : "Searching with Boolean Terms and Connectors", "type" : "article-journal" }, "uris" : [ "http://www.mendeley.com/documents/?uuid=e003c52f-8887-4357-b4f7-7f4c5e158909" ] } ], "mendeley" : { "formattedCitation" : "[1]", "plainTextFormattedCitation" : "[1]", "previouslyFormattedCitation" : "[1]" }, "properties" : { "noteIndex" : 0 }, "schema" : "https://github.com/citation-style-language/schema/raw/master/csl-citation.json" }</w:instrText>
      </w:r>
      <w:r w:rsidR="00AB535A">
        <w:rPr>
          <w:rFonts w:ascii="Times New Roman" w:hAnsi="Times New Roman" w:cs="Times New Roman"/>
          <w:b/>
          <w:sz w:val="26"/>
          <w:szCs w:val="26"/>
        </w:rPr>
        <w:fldChar w:fldCharType="separate"/>
      </w:r>
      <w:r w:rsidR="00AB535A" w:rsidRPr="00AB535A">
        <w:rPr>
          <w:rFonts w:ascii="Times New Roman" w:hAnsi="Times New Roman" w:cs="Times New Roman"/>
          <w:noProof/>
          <w:sz w:val="26"/>
          <w:szCs w:val="26"/>
        </w:rPr>
        <w:t>[1]</w:t>
      </w:r>
      <w:bookmarkEnd w:id="30"/>
      <w:r w:rsidR="00AB535A">
        <w:rPr>
          <w:rFonts w:ascii="Times New Roman" w:hAnsi="Times New Roman" w:cs="Times New Roman"/>
          <w:b/>
          <w:sz w:val="26"/>
          <w:szCs w:val="26"/>
        </w:rPr>
        <w:fldChar w:fldCharType="end"/>
      </w:r>
    </w:p>
    <w:p w:rsidR="00A31115" w:rsidRPr="00163DB5" w:rsidRDefault="00163DB5" w:rsidP="00E8618E">
      <w:pPr>
        <w:pStyle w:val="ListParagraph"/>
        <w:numPr>
          <w:ilvl w:val="0"/>
          <w:numId w:val="5"/>
        </w:numPr>
        <w:spacing w:line="360" w:lineRule="auto"/>
        <w:rPr>
          <w:rFonts w:ascii="Times New Roman" w:hAnsi="Times New Roman" w:cs="Times New Roman"/>
          <w:b/>
          <w:sz w:val="26"/>
          <w:szCs w:val="26"/>
        </w:rPr>
      </w:pPr>
      <w:r>
        <w:rPr>
          <w:rFonts w:ascii="Times New Roman" w:hAnsi="Times New Roman" w:cs="Times New Roman"/>
          <w:sz w:val="26"/>
          <w:szCs w:val="26"/>
        </w:rPr>
        <w:t>T</w:t>
      </w:r>
      <w:r w:rsidR="00B11BC4">
        <w:rPr>
          <w:rFonts w:ascii="Times New Roman" w:hAnsi="Times New Roman" w:cs="Times New Roman"/>
          <w:sz w:val="26"/>
          <w:szCs w:val="26"/>
        </w:rPr>
        <w:t xml:space="preserve">ruy xuất theo mô hình boolean sử dung phép toán BitWise thực hiện các câu truy </w:t>
      </w:r>
      <w:r w:rsidR="0066031D">
        <w:rPr>
          <w:rFonts w:ascii="Times New Roman" w:hAnsi="Times New Roman" w:cs="Times New Roman"/>
          <w:sz w:val="26"/>
          <w:szCs w:val="26"/>
        </w:rPr>
        <w:t>vấn bằng cách chuyển đổi query dưới dạng ký tự sang những mã Bit việc xử lý này có khuyết điể</w:t>
      </w:r>
      <w:r>
        <w:rPr>
          <w:rFonts w:ascii="Times New Roman" w:hAnsi="Times New Roman" w:cs="Times New Roman"/>
          <w:sz w:val="26"/>
          <w:szCs w:val="26"/>
        </w:rPr>
        <w:t>m độ lớn của phép toán tương đương với độ dài câu truy vấn và tập dataset.</w:t>
      </w:r>
    </w:p>
    <w:p w:rsidR="00163DB5" w:rsidRPr="00163DB5" w:rsidRDefault="00163DB5" w:rsidP="00E8618E">
      <w:pPr>
        <w:pStyle w:val="ListParagraph"/>
        <w:numPr>
          <w:ilvl w:val="0"/>
          <w:numId w:val="5"/>
        </w:numPr>
        <w:spacing w:line="360" w:lineRule="auto"/>
        <w:rPr>
          <w:rFonts w:ascii="Times New Roman" w:hAnsi="Times New Roman" w:cs="Times New Roman"/>
          <w:b/>
          <w:sz w:val="26"/>
          <w:szCs w:val="26"/>
        </w:rPr>
      </w:pPr>
      <w:r>
        <w:rPr>
          <w:rFonts w:ascii="Times New Roman" w:hAnsi="Times New Roman" w:cs="Times New Roman"/>
          <w:sz w:val="26"/>
          <w:szCs w:val="26"/>
        </w:rPr>
        <w:t>Để chuyển đối cấu query thành mã Bit, phải so sánh câu truy vấn với tập index, giá trị từ trong câu truy vấn bằng 1 khi tập tài liệu chứa từ đó và ngược lại</w:t>
      </w:r>
    </w:p>
    <w:p w:rsidR="00163DB5" w:rsidRPr="00163DB5" w:rsidRDefault="00163DB5" w:rsidP="00E8618E">
      <w:pPr>
        <w:pStyle w:val="ListParagraph"/>
        <w:numPr>
          <w:ilvl w:val="1"/>
          <w:numId w:val="5"/>
        </w:numPr>
        <w:spacing w:line="360" w:lineRule="auto"/>
        <w:rPr>
          <w:rFonts w:ascii="Times New Roman" w:hAnsi="Times New Roman" w:cs="Times New Roman"/>
          <w:sz w:val="26"/>
          <w:szCs w:val="26"/>
        </w:rPr>
      </w:pPr>
      <w:r>
        <w:rPr>
          <w:rFonts w:ascii="Times New Roman" w:hAnsi="Times New Roman" w:cs="Times New Roman"/>
          <w:sz w:val="26"/>
          <w:szCs w:val="26"/>
        </w:rPr>
        <w:t xml:space="preserve">Ví dụ: với phép truy vấn: </w:t>
      </w:r>
      <w:r w:rsidR="00356286" w:rsidRPr="00163DB5">
        <w:rPr>
          <w:rFonts w:ascii="Times New Roman" w:hAnsi="Times New Roman" w:cs="Times New Roman"/>
          <w:i/>
          <w:iCs/>
          <w:sz w:val="26"/>
          <w:szCs w:val="26"/>
        </w:rPr>
        <w:t xml:space="preserve">Brutus AND Caesar AND NOT Calpurnia </w:t>
      </w:r>
    </w:p>
    <w:p w:rsidR="00163DB5" w:rsidRPr="003D069E" w:rsidRDefault="003D069E" w:rsidP="003D069E">
      <w:pPr>
        <w:pStyle w:val="Caption"/>
        <w:jc w:val="center"/>
        <w:rPr>
          <w:rFonts w:ascii="Times New Roman" w:hAnsi="Times New Roman" w:cs="Times New Roman"/>
          <w:b/>
          <w:sz w:val="26"/>
          <w:szCs w:val="26"/>
        </w:rPr>
      </w:pPr>
      <w:bookmarkStart w:id="31" w:name="_Toc485508012"/>
      <w:r w:rsidRPr="003D069E">
        <w:rPr>
          <w:sz w:val="26"/>
          <w:szCs w:val="26"/>
        </w:rPr>
        <w:t xml:space="preserve">Hình </w:t>
      </w:r>
      <w:r w:rsidRPr="003D069E">
        <w:rPr>
          <w:sz w:val="26"/>
          <w:szCs w:val="26"/>
        </w:rPr>
        <w:fldChar w:fldCharType="begin"/>
      </w:r>
      <w:r w:rsidRPr="003D069E">
        <w:rPr>
          <w:sz w:val="26"/>
          <w:szCs w:val="26"/>
        </w:rPr>
        <w:instrText xml:space="preserve"> SEQ Hình \* ARABIC </w:instrText>
      </w:r>
      <w:r w:rsidRPr="003D069E">
        <w:rPr>
          <w:sz w:val="26"/>
          <w:szCs w:val="26"/>
        </w:rPr>
        <w:fldChar w:fldCharType="separate"/>
      </w:r>
      <w:r w:rsidRPr="003D069E">
        <w:rPr>
          <w:noProof/>
          <w:sz w:val="26"/>
          <w:szCs w:val="26"/>
        </w:rPr>
        <w:t>9</w:t>
      </w:r>
      <w:r w:rsidRPr="003D069E">
        <w:rPr>
          <w:sz w:val="26"/>
          <w:szCs w:val="26"/>
        </w:rPr>
        <w:fldChar w:fldCharType="end"/>
      </w:r>
      <w:r w:rsidR="00163DB5" w:rsidRPr="003D069E">
        <w:rPr>
          <w:rFonts w:ascii="Times New Roman" w:hAnsi="Times New Roman" w:cs="Times New Roman"/>
          <w:b/>
          <w:noProof/>
          <w:sz w:val="26"/>
          <w:szCs w:val="26"/>
          <w:lang w:eastAsia="en-US"/>
        </w:rPr>
        <w:drawing>
          <wp:anchor distT="0" distB="0" distL="114300" distR="114300" simplePos="0" relativeHeight="251769856" behindDoc="0" locked="0" layoutInCell="1" allowOverlap="1" wp14:anchorId="5874F844" wp14:editId="1A652F48">
            <wp:simplePos x="0" y="0"/>
            <wp:positionH relativeFrom="column">
              <wp:posOffset>525780</wp:posOffset>
            </wp:positionH>
            <wp:positionV relativeFrom="paragraph">
              <wp:posOffset>1270</wp:posOffset>
            </wp:positionV>
            <wp:extent cx="4896947" cy="1783080"/>
            <wp:effectExtent l="0" t="0" r="0" b="7620"/>
            <wp:wrapTopAndBottom/>
            <wp:docPr id="10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4896947" cy="1783080"/>
                    </a:xfrm>
                    <a:prstGeom prst="rect">
                      <a:avLst/>
                    </a:prstGeom>
                  </pic:spPr>
                </pic:pic>
              </a:graphicData>
            </a:graphic>
          </wp:anchor>
        </w:drawing>
      </w:r>
      <w:r w:rsidRPr="003D069E">
        <w:rPr>
          <w:sz w:val="26"/>
          <w:szCs w:val="26"/>
        </w:rPr>
        <w:t>: Ví dụ cho truy vấn với Boolean</w:t>
      </w:r>
      <w:bookmarkEnd w:id="31"/>
    </w:p>
    <w:p w:rsidR="00163DB5" w:rsidRPr="00163DB5" w:rsidRDefault="00163DB5" w:rsidP="00E8618E">
      <w:pPr>
        <w:pStyle w:val="ListParagraph"/>
        <w:numPr>
          <w:ilvl w:val="2"/>
          <w:numId w:val="5"/>
        </w:numPr>
        <w:spacing w:line="360" w:lineRule="auto"/>
        <w:rPr>
          <w:rFonts w:ascii="Times New Roman" w:hAnsi="Times New Roman" w:cs="Times New Roman"/>
          <w:b/>
          <w:sz w:val="26"/>
          <w:szCs w:val="26"/>
        </w:rPr>
      </w:pPr>
      <w:r>
        <w:rPr>
          <w:rFonts w:ascii="Times New Roman" w:hAnsi="Times New Roman" w:cs="Times New Roman"/>
          <w:sz w:val="26"/>
          <w:szCs w:val="26"/>
        </w:rPr>
        <w:t xml:space="preserve">Mã Bit được chuyển qua mã Bit: </w:t>
      </w:r>
    </w:p>
    <w:p w:rsidR="00163DB5" w:rsidRDefault="00163DB5" w:rsidP="00E8618E">
      <w:pPr>
        <w:pStyle w:val="ListParagraph"/>
        <w:spacing w:line="360" w:lineRule="auto"/>
        <w:ind w:left="2160" w:firstLine="0"/>
        <w:rPr>
          <w:rFonts w:ascii="Times New Roman" w:hAnsi="Times New Roman" w:cs="Times New Roman"/>
          <w:b/>
          <w:i/>
          <w:iCs/>
          <w:sz w:val="26"/>
          <w:szCs w:val="26"/>
        </w:rPr>
      </w:pPr>
      <w:r w:rsidRPr="00163DB5">
        <w:rPr>
          <w:rFonts w:ascii="Times New Roman" w:hAnsi="Times New Roman" w:cs="Times New Roman"/>
          <w:b/>
          <w:i/>
          <w:iCs/>
          <w:sz w:val="26"/>
          <w:szCs w:val="26"/>
        </w:rPr>
        <w:t>110100 AND 110111 AND NOT 010000</w:t>
      </w:r>
    </w:p>
    <w:p w:rsidR="00163DB5" w:rsidRPr="003977AB" w:rsidRDefault="00163DB5" w:rsidP="00E8618E">
      <w:pPr>
        <w:pStyle w:val="ListParagraph"/>
        <w:numPr>
          <w:ilvl w:val="2"/>
          <w:numId w:val="5"/>
        </w:numPr>
        <w:spacing w:line="360" w:lineRule="auto"/>
        <w:rPr>
          <w:rFonts w:ascii="Times New Roman" w:hAnsi="Times New Roman" w:cs="Times New Roman"/>
          <w:b/>
          <w:sz w:val="26"/>
          <w:szCs w:val="26"/>
        </w:rPr>
      </w:pPr>
      <w:r>
        <w:rPr>
          <w:rFonts w:ascii="Times New Roman" w:hAnsi="Times New Roman" w:cs="Times New Roman"/>
          <w:iCs/>
          <w:sz w:val="26"/>
          <w:szCs w:val="26"/>
        </w:rPr>
        <w:t>Kết quả thực hiện: 100100</w:t>
      </w:r>
      <w:r w:rsidR="003977AB">
        <w:rPr>
          <w:rFonts w:ascii="Times New Roman" w:hAnsi="Times New Roman" w:cs="Times New Roman"/>
          <w:iCs/>
          <w:sz w:val="26"/>
          <w:szCs w:val="26"/>
        </w:rPr>
        <w:t xml:space="preserve"> tương đương với tập tin: Antony And Cleopatra và Hamlet</w:t>
      </w:r>
    </w:p>
    <w:p w:rsidR="003977AB" w:rsidRPr="003977AB" w:rsidRDefault="003977AB" w:rsidP="00E8618E">
      <w:pPr>
        <w:pStyle w:val="ListParagraph"/>
        <w:numPr>
          <w:ilvl w:val="0"/>
          <w:numId w:val="5"/>
        </w:numPr>
        <w:spacing w:line="360" w:lineRule="auto"/>
        <w:rPr>
          <w:rFonts w:ascii="Times New Roman" w:hAnsi="Times New Roman" w:cs="Times New Roman"/>
          <w:b/>
          <w:sz w:val="26"/>
          <w:szCs w:val="26"/>
        </w:rPr>
      </w:pPr>
      <w:r>
        <w:rPr>
          <w:rFonts w:ascii="Times New Roman" w:hAnsi="Times New Roman" w:cs="Times New Roman"/>
          <w:sz w:val="26"/>
          <w:szCs w:val="26"/>
        </w:rPr>
        <w:t>Thứ tự thực hiện trong phép toán theo cấp phép toán:</w:t>
      </w:r>
    </w:p>
    <w:p w:rsidR="003977AB" w:rsidRPr="002F2156" w:rsidRDefault="002F2156" w:rsidP="00E8618E">
      <w:pPr>
        <w:pStyle w:val="ListParagraph"/>
        <w:numPr>
          <w:ilvl w:val="1"/>
          <w:numId w:val="5"/>
        </w:numPr>
        <w:spacing w:line="360" w:lineRule="auto"/>
        <w:rPr>
          <w:rFonts w:ascii="Times New Roman" w:hAnsi="Times New Roman" w:cs="Times New Roman"/>
          <w:b/>
          <w:sz w:val="26"/>
          <w:szCs w:val="26"/>
        </w:rPr>
      </w:pPr>
      <w:r>
        <w:rPr>
          <w:rFonts w:ascii="Times New Roman" w:hAnsi="Times New Roman" w:cs="Times New Roman"/>
          <w:sz w:val="26"/>
          <w:szCs w:val="26"/>
        </w:rPr>
        <w:t>Thực hiện các phép toán trong ngoặc trước</w:t>
      </w:r>
    </w:p>
    <w:p w:rsidR="002F2156" w:rsidRPr="002F2156" w:rsidRDefault="002F2156" w:rsidP="00E8618E">
      <w:pPr>
        <w:pStyle w:val="ListParagraph"/>
        <w:numPr>
          <w:ilvl w:val="1"/>
          <w:numId w:val="5"/>
        </w:numPr>
        <w:spacing w:line="360" w:lineRule="auto"/>
        <w:rPr>
          <w:rFonts w:ascii="Times New Roman" w:hAnsi="Times New Roman" w:cs="Times New Roman"/>
          <w:b/>
          <w:sz w:val="26"/>
          <w:szCs w:val="26"/>
        </w:rPr>
      </w:pPr>
      <w:r>
        <w:rPr>
          <w:rFonts w:ascii="Times New Roman" w:hAnsi="Times New Roman" w:cs="Times New Roman"/>
          <w:sz w:val="26"/>
          <w:szCs w:val="26"/>
        </w:rPr>
        <w:t>Thực hiện phép toán NOT</w:t>
      </w:r>
    </w:p>
    <w:p w:rsidR="002F2156" w:rsidRPr="00C50D54" w:rsidRDefault="002F2156" w:rsidP="00E8618E">
      <w:pPr>
        <w:pStyle w:val="ListParagraph"/>
        <w:numPr>
          <w:ilvl w:val="1"/>
          <w:numId w:val="5"/>
        </w:numPr>
        <w:spacing w:line="360" w:lineRule="auto"/>
        <w:rPr>
          <w:rFonts w:ascii="Times New Roman" w:hAnsi="Times New Roman" w:cs="Times New Roman"/>
          <w:b/>
          <w:sz w:val="26"/>
          <w:szCs w:val="26"/>
        </w:rPr>
      </w:pPr>
      <w:r>
        <w:rPr>
          <w:rFonts w:ascii="Times New Roman" w:hAnsi="Times New Roman" w:cs="Times New Roman"/>
          <w:sz w:val="26"/>
          <w:szCs w:val="26"/>
        </w:rPr>
        <w:t>Thực hiện phép toán AND OR theo thứ tự trừ trái sang phải</w:t>
      </w:r>
    </w:p>
    <w:p w:rsidR="00C50D54" w:rsidRDefault="00C50D54" w:rsidP="00C50D54">
      <w:pPr>
        <w:rPr>
          <w:rFonts w:ascii="Times New Roman" w:hAnsi="Times New Roman" w:cs="Times New Roman"/>
          <w:b/>
          <w:sz w:val="26"/>
          <w:szCs w:val="26"/>
        </w:rPr>
      </w:pPr>
    </w:p>
    <w:p w:rsidR="00C50D54" w:rsidRDefault="00C50D54">
      <w:pPr>
        <w:rPr>
          <w:rFonts w:ascii="Times New Roman" w:hAnsi="Times New Roman" w:cs="Times New Roman"/>
          <w:b/>
          <w:sz w:val="26"/>
          <w:szCs w:val="26"/>
        </w:rPr>
      </w:pPr>
      <w:r>
        <w:rPr>
          <w:rFonts w:ascii="Times New Roman" w:hAnsi="Times New Roman" w:cs="Times New Roman"/>
          <w:b/>
          <w:sz w:val="26"/>
          <w:szCs w:val="26"/>
        </w:rPr>
        <w:br w:type="page"/>
      </w:r>
    </w:p>
    <w:p w:rsidR="00C50D54" w:rsidRPr="00C50D54" w:rsidRDefault="00C50D54" w:rsidP="00C50D54">
      <w:pPr>
        <w:rPr>
          <w:rFonts w:ascii="Times New Roman" w:hAnsi="Times New Roman" w:cs="Times New Roman"/>
          <w:b/>
          <w:sz w:val="26"/>
          <w:szCs w:val="26"/>
        </w:rPr>
      </w:pPr>
    </w:p>
    <w:p w:rsidR="003977AB" w:rsidRDefault="0083419B" w:rsidP="003977AB">
      <w:pPr>
        <w:pStyle w:val="ListParagraph"/>
        <w:numPr>
          <w:ilvl w:val="0"/>
          <w:numId w:val="14"/>
        </w:numPr>
        <w:outlineLvl w:val="1"/>
        <w:rPr>
          <w:rFonts w:ascii="Times New Roman" w:hAnsi="Times New Roman" w:cs="Times New Roman"/>
          <w:b/>
          <w:sz w:val="26"/>
          <w:szCs w:val="26"/>
        </w:rPr>
      </w:pPr>
      <w:bookmarkStart w:id="32" w:name="_Toc485508116"/>
      <w:r w:rsidRPr="0083419B">
        <w:rPr>
          <w:rFonts w:ascii="Times New Roman" w:hAnsi="Times New Roman" w:cs="Times New Roman"/>
          <w:b/>
          <w:sz w:val="26"/>
          <w:szCs w:val="26"/>
        </w:rPr>
        <w:t>Truy vấn theo mô hình Vector Space</w:t>
      </w:r>
      <w:r w:rsidR="00AB535A">
        <w:rPr>
          <w:rFonts w:ascii="Times New Roman" w:hAnsi="Times New Roman" w:cs="Times New Roman"/>
          <w:b/>
          <w:sz w:val="26"/>
          <w:szCs w:val="26"/>
        </w:rPr>
        <w:fldChar w:fldCharType="begin" w:fldLock="1"/>
      </w:r>
      <w:r w:rsidR="00AB535A">
        <w:rPr>
          <w:rFonts w:ascii="Times New Roman" w:hAnsi="Times New Roman" w:cs="Times New Roman"/>
          <w:b/>
          <w:sz w:val="26"/>
          <w:szCs w:val="26"/>
        </w:rPr>
        <w:instrText>ADDIN CSL_CITATION { "citationItems" : [ { "id" : "ITEM-1", "itemData" : { "author" : [ { "dropping-particle" : "", "family" : "Space", "given" : "Vector", "non-dropping-particle" : "", "parse-names" : false, "suffix" : "" }, { "dropping-particle" : "", "family" : "Engine", "given" : "Search", "non-dropping-particle" : "", "parse-names" : false, "suffix" : "" }, { "dropping-particle" : "", "family" : "Coordinates", "given" : "Cartesian", "non-dropping-particle" : "", "parse-names" : false, "suffix" : "" } ], "id" : "ITEM-1", "issued" : { "date-parts" : [ [ "2004" ] ] }, "page" : "1-6", "title" : "Basic Vector Space Search Engine Theory", "type" : "article-journal" }, "uris" : [ "http://www.mendeley.com/documents/?uuid=60b70427-abdd-4754-916b-f712400340cd" ] } ], "mendeley" : { "formattedCitation" : "[4]", "plainTextFormattedCitation" : "[4]", "previouslyFormattedCitation" : "[4]" }, "properties" : { "noteIndex" : 0 }, "schema" : "https://github.com/citation-style-language/schema/raw/master/csl-citation.json" }</w:instrText>
      </w:r>
      <w:r w:rsidR="00AB535A">
        <w:rPr>
          <w:rFonts w:ascii="Times New Roman" w:hAnsi="Times New Roman" w:cs="Times New Roman"/>
          <w:b/>
          <w:sz w:val="26"/>
          <w:szCs w:val="26"/>
        </w:rPr>
        <w:fldChar w:fldCharType="separate"/>
      </w:r>
      <w:r w:rsidR="00AB535A" w:rsidRPr="00AB535A">
        <w:rPr>
          <w:rFonts w:ascii="Times New Roman" w:hAnsi="Times New Roman" w:cs="Times New Roman"/>
          <w:noProof/>
          <w:sz w:val="26"/>
          <w:szCs w:val="26"/>
        </w:rPr>
        <w:t>[4]</w:t>
      </w:r>
      <w:bookmarkEnd w:id="32"/>
      <w:r w:rsidR="00AB535A">
        <w:rPr>
          <w:rFonts w:ascii="Times New Roman" w:hAnsi="Times New Roman" w:cs="Times New Roman"/>
          <w:b/>
          <w:sz w:val="26"/>
          <w:szCs w:val="26"/>
        </w:rPr>
        <w:fldChar w:fldCharType="end"/>
      </w:r>
    </w:p>
    <w:p w:rsidR="00F16C2F" w:rsidRPr="00F16C2F" w:rsidRDefault="00F16C2F" w:rsidP="00E8618E">
      <w:pPr>
        <w:pStyle w:val="ListParagraph"/>
        <w:numPr>
          <w:ilvl w:val="0"/>
          <w:numId w:val="5"/>
        </w:numPr>
        <w:spacing w:line="360" w:lineRule="auto"/>
        <w:rPr>
          <w:rFonts w:ascii="Times New Roman" w:hAnsi="Times New Roman" w:cs="Times New Roman"/>
          <w:b/>
          <w:sz w:val="26"/>
          <w:szCs w:val="26"/>
        </w:rPr>
      </w:pPr>
      <w:r>
        <w:rPr>
          <w:noProof/>
          <w:lang w:eastAsia="en-US"/>
        </w:rPr>
        <mc:AlternateContent>
          <mc:Choice Requires="wps">
            <w:drawing>
              <wp:anchor distT="0" distB="0" distL="114300" distR="114300" simplePos="0" relativeHeight="251737088" behindDoc="0" locked="0" layoutInCell="1" allowOverlap="1" wp14:anchorId="36D3AA2F" wp14:editId="71349C6C">
                <wp:simplePos x="0" y="0"/>
                <wp:positionH relativeFrom="margin">
                  <wp:align>right</wp:align>
                </wp:positionH>
                <wp:positionV relativeFrom="paragraph">
                  <wp:posOffset>282575</wp:posOffset>
                </wp:positionV>
                <wp:extent cx="5547360" cy="1859280"/>
                <wp:effectExtent l="0" t="0" r="15240" b="26670"/>
                <wp:wrapTopAndBottom/>
                <wp:docPr id="118" name="Rectangle 118"/>
                <wp:cNvGraphicFramePr/>
                <a:graphic xmlns:a="http://schemas.openxmlformats.org/drawingml/2006/main">
                  <a:graphicData uri="http://schemas.microsoft.com/office/word/2010/wordprocessingShape">
                    <wps:wsp>
                      <wps:cNvSpPr/>
                      <wps:spPr>
                        <a:xfrm>
                          <a:off x="0" y="0"/>
                          <a:ext cx="5547360" cy="1859280"/>
                        </a:xfrm>
                        <a:prstGeom prst="rect">
                          <a:avLst/>
                        </a:prstGeom>
                      </wps:spPr>
                      <wps:style>
                        <a:lnRef idx="2">
                          <a:schemeClr val="accent6"/>
                        </a:lnRef>
                        <a:fillRef idx="1">
                          <a:schemeClr val="lt1"/>
                        </a:fillRef>
                        <a:effectRef idx="0">
                          <a:schemeClr val="accent6"/>
                        </a:effectRef>
                        <a:fontRef idx="minor">
                          <a:schemeClr val="dk1"/>
                        </a:fontRef>
                      </wps:style>
                      <wps:txbx>
                        <w:txbxContent>
                          <w:p w:rsidR="003D069E" w:rsidRDefault="003D069E" w:rsidP="00F16C2F">
                            <w:pPr>
                              <w:spacing w:after="0" w:line="240" w:lineRule="auto"/>
                            </w:pPr>
                            <w:r>
                              <w:t xml:space="preserve">            foreach (var item in lst)</w:t>
                            </w:r>
                          </w:p>
                          <w:p w:rsidR="003D069E" w:rsidRDefault="003D069E" w:rsidP="00F16C2F">
                            <w:pPr>
                              <w:spacing w:after="0" w:line="240" w:lineRule="auto"/>
                            </w:pPr>
                            <w:r>
                              <w:t xml:space="preserve">            {</w:t>
                            </w:r>
                          </w:p>
                          <w:p w:rsidR="003D069E" w:rsidRDefault="003D069E" w:rsidP="00F16C2F">
                            <w:pPr>
                              <w:spacing w:after="0" w:line="240" w:lineRule="auto"/>
                            </w:pPr>
                            <w:r>
                              <w:t xml:space="preserve">                if (!dic.ContainsKey(item.Item1)) continue;</w:t>
                            </w:r>
                          </w:p>
                          <w:p w:rsidR="003D069E" w:rsidRDefault="003D069E" w:rsidP="00F16C2F">
                            <w:pPr>
                              <w:spacing w:after="0" w:line="240" w:lineRule="auto"/>
                            </w:pPr>
                            <w:r>
                              <w:t xml:space="preserve">                Item = dic.First(a =&gt; a.Key == item.Item1).Value;</w:t>
                            </w:r>
                          </w:p>
                          <w:p w:rsidR="003D069E" w:rsidRDefault="003D069E" w:rsidP="00F16C2F">
                            <w:pPr>
                              <w:spacing w:after="0" w:line="240" w:lineRule="auto"/>
                            </w:pPr>
                            <w:r>
                              <w:t xml:space="preserve">                lstQuery.Add(new Tuple&lt;string,double&gt;(item.Item1, item.Item2* dic[item.Item1].Item3));</w:t>
                            </w:r>
                          </w:p>
                          <w:p w:rsidR="003D069E" w:rsidRDefault="003D069E" w:rsidP="00F16C2F">
                            <w:pPr>
                              <w:spacing w:after="0" w:line="240" w:lineRule="auto"/>
                            </w:pPr>
                            <w:r>
                              <w:t xml:space="preserve">                listItem.Add(item.Item1, Item);</w:t>
                            </w:r>
                          </w:p>
                          <w:p w:rsidR="003D069E" w:rsidRDefault="003D069E" w:rsidP="00F16C2F">
                            <w:pPr>
                              <w:spacing w:after="0" w:line="240" w:lineRule="auto"/>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D3AA2F" id="Rectangle 118" o:spid="_x0000_s1051" style="position:absolute;left:0;text-align:left;margin-left:385.6pt;margin-top:22.25pt;width:436.8pt;height:146.4pt;z-index:2517370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" fillcolor="white [3201]" strokecolor="#70ad47 [3209]" strokeweight="1pt">
                <v:textbox>
                  <w:txbxContent>
                    <w:p w:rsidR="003D069E" w:rsidRDefault="003D069E" w:rsidP="00F16C2F">
                      <w:pPr>
                        <w:spacing w:after="0" w:line="240" w:lineRule="auto"/>
                      </w:pPr>
                      <w:r>
                        <w:t xml:space="preserve">            foreach (var item in lst)</w:t>
                      </w:r>
                    </w:p>
                    <w:p w:rsidR="003D069E" w:rsidRDefault="003D069E" w:rsidP="00F16C2F">
                      <w:pPr>
                        <w:spacing w:after="0" w:line="240" w:lineRule="auto"/>
                      </w:pPr>
                      <w:r>
                        <w:t xml:space="preserve">            {</w:t>
                      </w:r>
                    </w:p>
                    <w:p w:rsidR="003D069E" w:rsidRDefault="003D069E" w:rsidP="00F16C2F">
                      <w:pPr>
                        <w:spacing w:after="0" w:line="240" w:lineRule="auto"/>
                      </w:pPr>
                      <w:r>
                        <w:t xml:space="preserve">                if (!dic.ContainsKey(item.Item1)) continue;</w:t>
                      </w:r>
                    </w:p>
                    <w:p w:rsidR="003D069E" w:rsidRDefault="003D069E" w:rsidP="00F16C2F">
                      <w:pPr>
                        <w:spacing w:after="0" w:line="240" w:lineRule="auto"/>
                      </w:pPr>
                      <w:r>
                        <w:t xml:space="preserve">                Item = dic.First(a =&gt; a.Key == item.Item1).Value;</w:t>
                      </w:r>
                    </w:p>
                    <w:p w:rsidR="003D069E" w:rsidRDefault="003D069E" w:rsidP="00F16C2F">
                      <w:pPr>
                        <w:spacing w:after="0" w:line="240" w:lineRule="auto"/>
                      </w:pPr>
                      <w:r>
                        <w:t xml:space="preserve">                lstQuery.Add(new Tuple&lt;string,double&gt;(item.Item1, item.Item2* dic[item.Item1].Item3));</w:t>
                      </w:r>
                    </w:p>
                    <w:p w:rsidR="003D069E" w:rsidRDefault="003D069E" w:rsidP="00F16C2F">
                      <w:pPr>
                        <w:spacing w:after="0" w:line="240" w:lineRule="auto"/>
                      </w:pPr>
                      <w:r>
                        <w:t xml:space="preserve">                listItem.Add(item.Item1, Item);</w:t>
                      </w:r>
                    </w:p>
                    <w:p w:rsidR="003D069E" w:rsidRDefault="003D069E" w:rsidP="00F16C2F">
                      <w:pPr>
                        <w:spacing w:after="0" w:line="240" w:lineRule="auto"/>
                      </w:pPr>
                      <w:r>
                        <w:t xml:space="preserve">            }</w:t>
                      </w:r>
                    </w:p>
                  </w:txbxContent>
                </v:textbox>
                <w10:wrap type="topAndBottom" anchorx="margin"/>
              </v:rect>
            </w:pict>
          </mc:Fallback>
        </mc:AlternateContent>
      </w:r>
      <w:r>
        <w:rPr>
          <w:rFonts w:ascii="Times New Roman" w:hAnsi="Times New Roman" w:cs="Times New Roman"/>
          <w:sz w:val="26"/>
          <w:szCs w:val="26"/>
        </w:rPr>
        <w:t>Tính TF*IDF cửa vector query:</w:t>
      </w:r>
    </w:p>
    <w:p w:rsidR="00F16C2F" w:rsidRDefault="00F16C2F" w:rsidP="00E8618E">
      <w:pPr>
        <w:pStyle w:val="ListParagraph"/>
        <w:spacing w:line="360" w:lineRule="auto"/>
        <w:ind w:firstLine="0"/>
        <w:rPr>
          <w:rFonts w:ascii="Times New Roman" w:hAnsi="Times New Roman" w:cs="Times New Roman"/>
          <w:b/>
          <w:sz w:val="26"/>
          <w:szCs w:val="26"/>
        </w:rPr>
      </w:pPr>
    </w:p>
    <w:p w:rsidR="003977AB" w:rsidRPr="00F16C2F" w:rsidRDefault="00F16C2F" w:rsidP="00E8618E">
      <w:pPr>
        <w:pStyle w:val="ListParagraph"/>
        <w:numPr>
          <w:ilvl w:val="1"/>
          <w:numId w:val="5"/>
        </w:numPr>
        <w:spacing w:line="360" w:lineRule="auto"/>
        <w:rPr>
          <w:rFonts w:ascii="Times New Roman" w:hAnsi="Times New Roman" w:cs="Times New Roman"/>
          <w:b/>
          <w:sz w:val="26"/>
          <w:szCs w:val="26"/>
        </w:rPr>
      </w:pPr>
      <w:r>
        <w:rPr>
          <w:rFonts w:ascii="Times New Roman" w:hAnsi="Times New Roman" w:cs="Times New Roman"/>
          <w:sz w:val="26"/>
          <w:szCs w:val="26"/>
        </w:rPr>
        <w:t>Mỗi từ trong query sẽ được kiểm tra trong dic (dictionary, nếu tồn tại từ đó thì giá trị TF * IDF bằng tích tầng số từ và IDF trong dictionary)</w:t>
      </w:r>
    </w:p>
    <w:p w:rsidR="00F16C2F" w:rsidRPr="00F16C2F" w:rsidRDefault="009E77CF" w:rsidP="00E8618E">
      <w:pPr>
        <w:pStyle w:val="ListParagraph"/>
        <w:numPr>
          <w:ilvl w:val="0"/>
          <w:numId w:val="5"/>
        </w:numPr>
        <w:spacing w:line="360" w:lineRule="auto"/>
        <w:rPr>
          <w:rFonts w:ascii="Times New Roman" w:hAnsi="Times New Roman" w:cs="Times New Roman"/>
          <w:b/>
          <w:sz w:val="26"/>
          <w:szCs w:val="26"/>
        </w:rPr>
      </w:pPr>
      <w:r>
        <w:rPr>
          <w:noProof/>
          <w:lang w:eastAsia="en-US"/>
        </w:rPr>
        <mc:AlternateContent>
          <mc:Choice Requires="wps">
            <w:drawing>
              <wp:anchor distT="0" distB="0" distL="114300" distR="114300" simplePos="0" relativeHeight="251739136" behindDoc="0" locked="0" layoutInCell="1" allowOverlap="1" wp14:anchorId="0A61C2CA" wp14:editId="637A740E">
                <wp:simplePos x="0" y="0"/>
                <wp:positionH relativeFrom="margin">
                  <wp:align>right</wp:align>
                </wp:positionH>
                <wp:positionV relativeFrom="paragraph">
                  <wp:posOffset>290830</wp:posOffset>
                </wp:positionV>
                <wp:extent cx="5547360" cy="2202180"/>
                <wp:effectExtent l="0" t="0" r="15240" b="26670"/>
                <wp:wrapTopAndBottom/>
                <wp:docPr id="119" name="Rectangle 119"/>
                <wp:cNvGraphicFramePr/>
                <a:graphic xmlns:a="http://schemas.openxmlformats.org/drawingml/2006/main">
                  <a:graphicData uri="http://schemas.microsoft.com/office/word/2010/wordprocessingShape">
                    <wps:wsp>
                      <wps:cNvSpPr/>
                      <wps:spPr>
                        <a:xfrm>
                          <a:off x="0" y="0"/>
                          <a:ext cx="5547360" cy="2202180"/>
                        </a:xfrm>
                        <a:prstGeom prst="rect">
                          <a:avLst/>
                        </a:prstGeom>
                      </wps:spPr>
                      <wps:style>
                        <a:lnRef idx="2">
                          <a:schemeClr val="accent6"/>
                        </a:lnRef>
                        <a:fillRef idx="1">
                          <a:schemeClr val="lt1"/>
                        </a:fillRef>
                        <a:effectRef idx="0">
                          <a:schemeClr val="accent6"/>
                        </a:effectRef>
                        <a:fontRef idx="minor">
                          <a:schemeClr val="dk1"/>
                        </a:fontRef>
                      </wps:style>
                      <wps:txbx>
                        <w:txbxContent>
                          <w:p w:rsidR="003D069E" w:rsidRDefault="003D069E" w:rsidP="009E77CF">
                            <w:pPr>
                              <w:spacing w:after="0" w:line="240" w:lineRule="auto"/>
                            </w:pPr>
                            <w:r>
                              <w:t xml:space="preserve">            foreach (var item in dicFile)</w:t>
                            </w:r>
                          </w:p>
                          <w:p w:rsidR="003D069E" w:rsidRDefault="003D069E" w:rsidP="009E77CF">
                            <w:pPr>
                              <w:spacing w:after="0" w:line="240" w:lineRule="auto"/>
                            </w:pPr>
                            <w:r>
                              <w:t xml:space="preserve">            {</w:t>
                            </w:r>
                          </w:p>
                          <w:p w:rsidR="003D069E" w:rsidRDefault="003D069E" w:rsidP="009E77CF">
                            <w:pPr>
                              <w:spacing w:after="0" w:line="240" w:lineRule="auto"/>
                            </w:pPr>
                            <w:r>
                              <w:t xml:space="preserve">                var doDaiTaiLieu = Math.Sqrt(item.Value.Sum(a =&gt; Math.Pow(a.Item2, 2)));</w:t>
                            </w:r>
                          </w:p>
                          <w:p w:rsidR="003D069E" w:rsidRDefault="003D069E" w:rsidP="009E77CF">
                            <w:pPr>
                              <w:spacing w:after="0" w:line="240" w:lineRule="auto"/>
                            </w:pPr>
                            <w:r>
                              <w:t xml:space="preserve">                var file = item.Value.ToList();</w:t>
                            </w:r>
                          </w:p>
                          <w:p w:rsidR="003D069E" w:rsidRDefault="003D069E" w:rsidP="009E77CF">
                            <w:pPr>
                              <w:spacing w:after="0" w:line="240" w:lineRule="auto"/>
                            </w:pPr>
                            <w:r>
                              <w:t xml:space="preserve">                var d = 0.0;</w:t>
                            </w:r>
                          </w:p>
                          <w:p w:rsidR="003D069E" w:rsidRDefault="003D069E" w:rsidP="009E77CF">
                            <w:pPr>
                              <w:spacing w:after="0" w:line="240" w:lineRule="auto"/>
                            </w:pPr>
                            <w:r>
                              <w:t xml:space="preserve">                var x = item.Value.Sum(subitem =&gt; lstQuery.FirstOrDefault(a =&gt; a.Item1 == subitem.Item1).Item2 * subitem.Item2);</w:t>
                            </w:r>
                          </w:p>
                          <w:p w:rsidR="003D069E" w:rsidRDefault="003D069E" w:rsidP="009E77CF">
                            <w:pPr>
                              <w:spacing w:after="0" w:line="240" w:lineRule="auto"/>
                            </w:pPr>
                            <w:r>
                              <w:t xml:space="preserve">                var doDaiQuery = Math.Sqrt(lstQuery.Sum(e =&gt;Math.Pow(e.Item2,2)));</w:t>
                            </w:r>
                          </w:p>
                          <w:p w:rsidR="003D069E" w:rsidRDefault="003D069E" w:rsidP="009E77CF">
                            <w:pPr>
                              <w:spacing w:after="0" w:line="240" w:lineRule="auto"/>
                            </w:pPr>
                            <w:r>
                              <w:t xml:space="preserve">                var c = (float)((float)x / ((float)doDaiTaiLieu * (float)doDaiQuery));</w:t>
                            </w:r>
                          </w:p>
                          <w:p w:rsidR="003D069E" w:rsidRDefault="003D069E" w:rsidP="009E77CF">
                            <w:pPr>
                              <w:spacing w:after="0" w:line="240" w:lineRule="auto"/>
                            </w:pPr>
                            <w:r>
                              <w:t xml:space="preserve">                docTfidf.Add(item.Key,(double)c);</w:t>
                            </w:r>
                          </w:p>
                          <w:p w:rsidR="003D069E" w:rsidRDefault="003D069E" w:rsidP="009E77CF">
                            <w:pPr>
                              <w:spacing w:after="0" w:line="240" w:lineRule="auto"/>
                            </w:pPr>
                            <w:r>
                              <w:t xml:space="preserve">            }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61C2CA" id="Rectangle 119" o:spid="_x0000_s1052" style="position:absolute;left:0;text-align:left;margin-left:385.6pt;margin-top:22.9pt;width:436.8pt;height:173.4pt;z-index:2517391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" fillcolor="white [3201]" strokecolor="#70ad47 [3209]" strokeweight="1pt">
                <v:textbox>
                  <w:txbxContent>
                    <w:p w:rsidR="003D069E" w:rsidRDefault="003D069E" w:rsidP="009E77CF">
                      <w:pPr>
                        <w:spacing w:after="0" w:line="240" w:lineRule="auto"/>
                      </w:pPr>
                      <w:r>
                        <w:t xml:space="preserve">            foreach (var item in dicFile)</w:t>
                      </w:r>
                    </w:p>
                    <w:p w:rsidR="003D069E" w:rsidRDefault="003D069E" w:rsidP="009E77CF">
                      <w:pPr>
                        <w:spacing w:after="0" w:line="240" w:lineRule="auto"/>
                      </w:pPr>
                      <w:r>
                        <w:t xml:space="preserve">            {</w:t>
                      </w:r>
                    </w:p>
                    <w:p w:rsidR="003D069E" w:rsidRDefault="003D069E" w:rsidP="009E77CF">
                      <w:pPr>
                        <w:spacing w:after="0" w:line="240" w:lineRule="auto"/>
                      </w:pPr>
                      <w:r>
                        <w:t xml:space="preserve">                var doDaiTaiLieu = Math.Sqrt(item.Value.Sum(a =&gt; Math.Pow(a.Item2, 2)));</w:t>
                      </w:r>
                    </w:p>
                    <w:p w:rsidR="003D069E" w:rsidRDefault="003D069E" w:rsidP="009E77CF">
                      <w:pPr>
                        <w:spacing w:after="0" w:line="240" w:lineRule="auto"/>
                      </w:pPr>
                      <w:r>
                        <w:t xml:space="preserve">                var file = item.Value.ToList();</w:t>
                      </w:r>
                    </w:p>
                    <w:p w:rsidR="003D069E" w:rsidRDefault="003D069E" w:rsidP="009E77CF">
                      <w:pPr>
                        <w:spacing w:after="0" w:line="240" w:lineRule="auto"/>
                      </w:pPr>
                      <w:r>
                        <w:t xml:space="preserve">                var d = 0.0;</w:t>
                      </w:r>
                    </w:p>
                    <w:p w:rsidR="003D069E" w:rsidRDefault="003D069E" w:rsidP="009E77CF">
                      <w:pPr>
                        <w:spacing w:after="0" w:line="240" w:lineRule="auto"/>
                      </w:pPr>
                      <w:r>
                        <w:t xml:space="preserve">                var x = item.Value.Sum(subitem =&gt; lstQuery.FirstOrDefault(a =&gt; a.Item1 == subitem.Item1).Item2 * subitem.Item2);</w:t>
                      </w:r>
                    </w:p>
                    <w:p w:rsidR="003D069E" w:rsidRDefault="003D069E" w:rsidP="009E77CF">
                      <w:pPr>
                        <w:spacing w:after="0" w:line="240" w:lineRule="auto"/>
                      </w:pPr>
                      <w:r>
                        <w:t xml:space="preserve">                var doDaiQuery = Math.Sqrt(lstQuery.Sum(e =&gt;Math.Pow(e.Item2,2)));</w:t>
                      </w:r>
                    </w:p>
                    <w:p w:rsidR="003D069E" w:rsidRDefault="003D069E" w:rsidP="009E77CF">
                      <w:pPr>
                        <w:spacing w:after="0" w:line="240" w:lineRule="auto"/>
                      </w:pPr>
                      <w:r>
                        <w:t xml:space="preserve">                var c = (float)((float)x / ((float)doDaiTaiLieu * (float)doDaiQuery));</w:t>
                      </w:r>
                    </w:p>
                    <w:p w:rsidR="003D069E" w:rsidRDefault="003D069E" w:rsidP="009E77CF">
                      <w:pPr>
                        <w:spacing w:after="0" w:line="240" w:lineRule="auto"/>
                      </w:pPr>
                      <w:r>
                        <w:t xml:space="preserve">                docTfidf.Add(item.Key,(double)c);</w:t>
                      </w:r>
                    </w:p>
                    <w:p w:rsidR="003D069E" w:rsidRDefault="003D069E" w:rsidP="009E77CF">
                      <w:pPr>
                        <w:spacing w:after="0" w:line="240" w:lineRule="auto"/>
                      </w:pPr>
                      <w:r>
                        <w:t xml:space="preserve">            }  </w:t>
                      </w:r>
                    </w:p>
                  </w:txbxContent>
                </v:textbox>
                <w10:wrap type="topAndBottom" anchorx="margin"/>
              </v:rect>
            </w:pict>
          </mc:Fallback>
        </mc:AlternateContent>
      </w:r>
      <w:r w:rsidR="00F16C2F">
        <w:rPr>
          <w:rFonts w:ascii="Times New Roman" w:hAnsi="Times New Roman" w:cs="Times New Roman"/>
          <w:sz w:val="26"/>
          <w:szCs w:val="26"/>
        </w:rPr>
        <w:t>Tính độ tương đồng giữa query và tài liễu</w:t>
      </w:r>
      <w:r w:rsidR="00356286">
        <w:rPr>
          <w:rFonts w:ascii="Times New Roman" w:hAnsi="Times New Roman" w:cs="Times New Roman"/>
          <w:sz w:val="26"/>
          <w:szCs w:val="26"/>
        </w:rPr>
        <w:t xml:space="preserve"> theo cosin</w:t>
      </w:r>
    </w:p>
    <w:p w:rsidR="00C50D54" w:rsidRDefault="00C50D54" w:rsidP="00E8618E">
      <w:pPr>
        <w:spacing w:line="360" w:lineRule="auto"/>
        <w:rPr>
          <w:rFonts w:ascii="Times New Roman" w:eastAsia="MS Mincho" w:hAnsi="Times New Roman" w:cs="Times New Roman"/>
          <w:b/>
          <w:color w:val="404040" w:themeColor="text1" w:themeTint="BF"/>
          <w:kern w:val="20"/>
          <w:sz w:val="26"/>
          <w:szCs w:val="26"/>
          <w14:ligatures w14:val="standard"/>
        </w:rPr>
      </w:pPr>
      <w:r>
        <w:rPr>
          <w:rFonts w:ascii="Times New Roman" w:hAnsi="Times New Roman" w:cs="Times New Roman"/>
          <w:b/>
          <w:sz w:val="26"/>
          <w:szCs w:val="26"/>
        </w:rPr>
        <w:br w:type="page"/>
      </w:r>
    </w:p>
    <w:p w:rsidR="00F16C2F" w:rsidRPr="009E77CF" w:rsidRDefault="00F16C2F" w:rsidP="00356286">
      <w:pPr>
        <w:pStyle w:val="ListParagraph"/>
        <w:ind w:left="1440" w:firstLine="0"/>
        <w:rPr>
          <w:rFonts w:ascii="Times New Roman" w:hAnsi="Times New Roman" w:cs="Times New Roman"/>
          <w:b/>
          <w:sz w:val="26"/>
          <w:szCs w:val="26"/>
        </w:rPr>
      </w:pPr>
    </w:p>
    <w:p w:rsidR="0083419B" w:rsidRDefault="0083419B" w:rsidP="0083419B">
      <w:pPr>
        <w:pStyle w:val="ListParagraph"/>
        <w:numPr>
          <w:ilvl w:val="0"/>
          <w:numId w:val="14"/>
        </w:numPr>
        <w:outlineLvl w:val="1"/>
        <w:rPr>
          <w:rFonts w:ascii="Times New Roman" w:hAnsi="Times New Roman" w:cs="Times New Roman"/>
          <w:b/>
          <w:sz w:val="26"/>
          <w:szCs w:val="26"/>
        </w:rPr>
      </w:pPr>
      <w:bookmarkStart w:id="33" w:name="_Toc485508117"/>
      <w:r w:rsidRPr="0083419B">
        <w:rPr>
          <w:rFonts w:ascii="Times New Roman" w:hAnsi="Times New Roman" w:cs="Times New Roman"/>
          <w:b/>
          <w:sz w:val="26"/>
          <w:szCs w:val="26"/>
        </w:rPr>
        <w:t>Xây dựng crawler</w:t>
      </w:r>
      <w:r w:rsidR="00AB535A">
        <w:rPr>
          <w:rFonts w:ascii="Times New Roman" w:hAnsi="Times New Roman" w:cs="Times New Roman"/>
          <w:b/>
          <w:sz w:val="26"/>
          <w:szCs w:val="26"/>
        </w:rPr>
        <w:fldChar w:fldCharType="begin" w:fldLock="1"/>
      </w:r>
      <w:r w:rsidR="00AB535A">
        <w:rPr>
          <w:rFonts w:ascii="Times New Roman" w:hAnsi="Times New Roman" w:cs="Times New Roman"/>
          <w:b/>
          <w:sz w:val="26"/>
          <w:szCs w:val="26"/>
        </w:rPr>
        <w:instrText>ADDIN CSL_CITATION { "citationItems" : [ { "id" : "ITEM-1", "itemData" : { "DOI" : "10.1561/1500000017", "ISBN" : "9783642194603", "ISSN" : "1554-0669", "PMID" : "502955140", "abstract" : "This is a survey of the science and practice of web crawling. While at first glance web crawling may appear to be merely an application of breadth-first-search, the truth is that there are many challenges ranging from systems concerns such as managing very large data structures to theoretical questions such as how often to revisit evolving content sources. This survey outlines the fundamental challenges and describes the state-of-the-art models and solutions. It also highlights avenues for future work.", "author" : [ { "dropping-particle" : "", "family" : "Olston", "given" : "Christopher", "non-dropping-particle" : "", "parse-names" : false, "suffix" : "" }, { "dropping-particle" : "", "family" : "Najork", "given" : "Marc", "non-dropping-particle" : "", "parse-names" : false, "suffix" : "" } ], "container-title" : "Foundations and Trends\u00ae in Information Retrieval", "id" : "ITEM-1", "issue" : "3", "issued" : { "date-parts" : [ [ "2010" ] ] }, "page" : "175-246", "title" : "Web Crawling", "type" : "article-journal", "volume" : "4" }, "uris" : [ "http://www.mendeley.com/documents/?uuid=c045daef-d17b-4a7d-a7c6-3d395307fa29" ] } ], "mendeley" : { "formattedCitation" : "[2]", "plainTextFormattedCitation" : "[2]", "previouslyFormattedCitation" : "[2]" }, "properties" : { "noteIndex" : 0 }, "schema" : "https://github.com/citation-style-language/schema/raw/master/csl-citation.json" }</w:instrText>
      </w:r>
      <w:r w:rsidR="00AB535A">
        <w:rPr>
          <w:rFonts w:ascii="Times New Roman" w:hAnsi="Times New Roman" w:cs="Times New Roman"/>
          <w:b/>
          <w:sz w:val="26"/>
          <w:szCs w:val="26"/>
        </w:rPr>
        <w:fldChar w:fldCharType="separate"/>
      </w:r>
      <w:r w:rsidR="00AB535A" w:rsidRPr="00AB535A">
        <w:rPr>
          <w:rFonts w:ascii="Times New Roman" w:hAnsi="Times New Roman" w:cs="Times New Roman"/>
          <w:noProof/>
          <w:sz w:val="26"/>
          <w:szCs w:val="26"/>
        </w:rPr>
        <w:t>[2]</w:t>
      </w:r>
      <w:bookmarkEnd w:id="33"/>
      <w:r w:rsidR="00AB535A">
        <w:rPr>
          <w:rFonts w:ascii="Times New Roman" w:hAnsi="Times New Roman" w:cs="Times New Roman"/>
          <w:b/>
          <w:sz w:val="26"/>
          <w:szCs w:val="26"/>
        </w:rPr>
        <w:fldChar w:fldCharType="end"/>
      </w:r>
    </w:p>
    <w:p w:rsidR="00356286" w:rsidRPr="00356286" w:rsidRDefault="00356286" w:rsidP="00E8618E">
      <w:pPr>
        <w:pStyle w:val="ListParagraph"/>
        <w:numPr>
          <w:ilvl w:val="0"/>
          <w:numId w:val="5"/>
        </w:numPr>
        <w:spacing w:line="360" w:lineRule="auto"/>
        <w:rPr>
          <w:rFonts w:ascii="Times New Roman" w:hAnsi="Times New Roman" w:cs="Times New Roman"/>
          <w:b/>
          <w:sz w:val="26"/>
          <w:szCs w:val="26"/>
        </w:rPr>
      </w:pPr>
      <w:r>
        <w:rPr>
          <w:rFonts w:ascii="Times New Roman" w:hAnsi="Times New Roman" w:cs="Times New Roman"/>
          <w:sz w:val="26"/>
          <w:szCs w:val="26"/>
        </w:rPr>
        <w:t>Xây dụng các poster truy xuất thông tin trang web BBC nhằm rút trích các thông tin nội dung bài báo phục vụ cho quá trình truy vấn</w:t>
      </w:r>
    </w:p>
    <w:p w:rsidR="00356286" w:rsidRPr="00356286" w:rsidRDefault="00356286" w:rsidP="00E8618E">
      <w:pPr>
        <w:pStyle w:val="ListParagraph"/>
        <w:numPr>
          <w:ilvl w:val="0"/>
          <w:numId w:val="5"/>
        </w:numPr>
        <w:spacing w:line="360" w:lineRule="auto"/>
        <w:rPr>
          <w:rFonts w:ascii="Times New Roman" w:hAnsi="Times New Roman" w:cs="Times New Roman"/>
          <w:b/>
          <w:sz w:val="26"/>
          <w:szCs w:val="26"/>
        </w:rPr>
      </w:pPr>
      <w:r>
        <w:rPr>
          <w:rFonts w:ascii="Times New Roman" w:hAnsi="Times New Roman" w:cs="Times New Roman"/>
          <w:sz w:val="26"/>
          <w:szCs w:val="26"/>
        </w:rPr>
        <w:t>Các trang web BBC có nội dung theo div với class = “</w:t>
      </w:r>
      <w:r w:rsidRPr="00356286">
        <w:rPr>
          <w:rFonts w:ascii="Times New Roman" w:hAnsi="Times New Roman" w:cs="Times New Roman"/>
          <w:sz w:val="26"/>
          <w:szCs w:val="26"/>
        </w:rPr>
        <w:t>story-body__inner</w:t>
      </w:r>
      <w:r>
        <w:rPr>
          <w:rFonts w:ascii="Times New Roman" w:hAnsi="Times New Roman" w:cs="Times New Roman"/>
          <w:sz w:val="26"/>
          <w:szCs w:val="26"/>
        </w:rPr>
        <w:t>” hoặc với id = “</w:t>
      </w:r>
      <w:r w:rsidRPr="00356286">
        <w:rPr>
          <w:rFonts w:ascii="Times New Roman" w:hAnsi="Times New Roman" w:cs="Times New Roman"/>
          <w:sz w:val="26"/>
          <w:szCs w:val="26"/>
        </w:rPr>
        <w:t>story-page</w:t>
      </w:r>
      <w:r>
        <w:rPr>
          <w:rFonts w:ascii="Times New Roman" w:hAnsi="Times New Roman" w:cs="Times New Roman"/>
          <w:sz w:val="26"/>
          <w:szCs w:val="26"/>
        </w:rPr>
        <w:t>”</w:t>
      </w:r>
    </w:p>
    <w:p w:rsidR="00356286" w:rsidRPr="00356286" w:rsidRDefault="00356286" w:rsidP="00E8618E">
      <w:pPr>
        <w:pStyle w:val="ListParagraph"/>
        <w:numPr>
          <w:ilvl w:val="0"/>
          <w:numId w:val="5"/>
        </w:numPr>
        <w:spacing w:line="360" w:lineRule="auto"/>
        <w:rPr>
          <w:rFonts w:ascii="Times New Roman" w:hAnsi="Times New Roman" w:cs="Times New Roman"/>
          <w:b/>
          <w:sz w:val="26"/>
          <w:szCs w:val="26"/>
        </w:rPr>
      </w:pPr>
      <w:r>
        <w:rPr>
          <w:rFonts w:ascii="Times New Roman" w:hAnsi="Times New Roman" w:cs="Times New Roman"/>
          <w:sz w:val="26"/>
          <w:szCs w:val="26"/>
        </w:rPr>
        <w:t xml:space="preserve">Để rút trích nội dung trang web truy cập tới các div với class và id và lưu lại tập dữ liệu để sử dụng cho quá trình truy vấn </w:t>
      </w:r>
    </w:p>
    <w:p w:rsidR="00356286" w:rsidRPr="00356286" w:rsidRDefault="00356286" w:rsidP="00E8618E">
      <w:pPr>
        <w:pStyle w:val="ListParagraph"/>
        <w:numPr>
          <w:ilvl w:val="0"/>
          <w:numId w:val="5"/>
        </w:numPr>
        <w:spacing w:line="360" w:lineRule="auto"/>
        <w:rPr>
          <w:rFonts w:ascii="Times New Roman" w:hAnsi="Times New Roman" w:cs="Times New Roman"/>
          <w:b/>
          <w:sz w:val="26"/>
          <w:szCs w:val="26"/>
        </w:rPr>
      </w:pPr>
      <w:r>
        <w:rPr>
          <w:noProof/>
          <w:lang w:eastAsia="en-US"/>
        </w:rPr>
        <mc:AlternateContent>
          <mc:Choice Requires="wps">
            <w:drawing>
              <wp:anchor distT="0" distB="0" distL="114300" distR="114300" simplePos="0" relativeHeight="251741184" behindDoc="0" locked="0" layoutInCell="1" allowOverlap="1" wp14:anchorId="6BC33186" wp14:editId="3A4FC5DC">
                <wp:simplePos x="0" y="0"/>
                <wp:positionH relativeFrom="margin">
                  <wp:align>right</wp:align>
                </wp:positionH>
                <wp:positionV relativeFrom="paragraph">
                  <wp:posOffset>631190</wp:posOffset>
                </wp:positionV>
                <wp:extent cx="5547360" cy="1249680"/>
                <wp:effectExtent l="0" t="0" r="15240" b="26670"/>
                <wp:wrapTopAndBottom/>
                <wp:docPr id="124" name="Rectangle 124"/>
                <wp:cNvGraphicFramePr/>
                <a:graphic xmlns:a="http://schemas.openxmlformats.org/drawingml/2006/main">
                  <a:graphicData uri="http://schemas.microsoft.com/office/word/2010/wordprocessingShape">
                    <wps:wsp>
                      <wps:cNvSpPr/>
                      <wps:spPr>
                        <a:xfrm>
                          <a:off x="0" y="0"/>
                          <a:ext cx="5547360" cy="1249680"/>
                        </a:xfrm>
                        <a:prstGeom prst="rect">
                          <a:avLst/>
                        </a:prstGeom>
                      </wps:spPr>
                      <wps:style>
                        <a:lnRef idx="2">
                          <a:schemeClr val="accent6"/>
                        </a:lnRef>
                        <a:fillRef idx="1">
                          <a:schemeClr val="lt1"/>
                        </a:fillRef>
                        <a:effectRef idx="0">
                          <a:schemeClr val="accent6"/>
                        </a:effectRef>
                        <a:fontRef idx="minor">
                          <a:schemeClr val="dk1"/>
                        </a:fontRef>
                      </wps:style>
                      <wps:txbx>
                        <w:txbxContent>
                          <w:p w:rsidR="003D069E" w:rsidRDefault="003D069E" w:rsidP="00356286">
                            <w:pPr>
                              <w:spacing w:after="0" w:line="240" w:lineRule="auto"/>
                            </w:pPr>
                            <w:r>
                              <w:t>for htag in soup.find_all("div", {"class": "story-body__inner"}):</w:t>
                            </w:r>
                          </w:p>
                          <w:p w:rsidR="003D069E" w:rsidRDefault="003D069E" w:rsidP="00356286">
                            <w:pPr>
                              <w:spacing w:after="0" w:line="240" w:lineRule="auto"/>
                            </w:pPr>
                            <w:r>
                              <w:t xml:space="preserve">    for atag in htag.find_all('p'):</w:t>
                            </w:r>
                          </w:p>
                          <w:p w:rsidR="003D069E" w:rsidRDefault="003D069E" w:rsidP="00356286">
                            <w:pPr>
                              <w:spacing w:after="0" w:line="240" w:lineRule="auto"/>
                            </w:pPr>
                            <w:r>
                              <w:t xml:space="preserve">        acontent = atag.text.replace("."," . ").replace(","," , ").replace("?", " ?                                                ").replace("\'s","").replace("u'","").replace("\n" ," ")</w:t>
                            </w:r>
                          </w:p>
                          <w:p w:rsidR="003D069E" w:rsidRDefault="003D069E" w:rsidP="00356286">
                            <w:pPr>
                              <w:spacing w:after="0" w:line="240" w:lineRule="auto"/>
                            </w:pPr>
                            <w:r>
                              <w:t xml:space="preserve">        f = f+ acontent</w:t>
                            </w:r>
                          </w:p>
                          <w:p w:rsidR="003D069E" w:rsidRDefault="003D069E" w:rsidP="00356286">
                            <w:pPr>
                              <w:spacing w:after="0" w:line="240" w:lineRule="auto"/>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C33186" id="Rectangle 124" o:spid="_x0000_s1053" style="position:absolute;left:0;text-align:left;margin-left:385.6pt;margin-top:49.7pt;width:436.8pt;height:98.4pt;z-index:2517411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" fillcolor="white [3201]" strokecolor="#70ad47 [3209]" strokeweight="1pt">
                <v:textbox>
                  <w:txbxContent>
                    <w:p w:rsidR="003D069E" w:rsidRDefault="003D069E" w:rsidP="00356286">
                      <w:pPr>
                        <w:spacing w:after="0" w:line="240" w:lineRule="auto"/>
                      </w:pPr>
                      <w:r>
                        <w:t>for htag in soup.find_all("div", {"class": "story-body__inner"}):</w:t>
                      </w:r>
                    </w:p>
                    <w:p w:rsidR="003D069E" w:rsidRDefault="003D069E" w:rsidP="00356286">
                      <w:pPr>
                        <w:spacing w:after="0" w:line="240" w:lineRule="auto"/>
                      </w:pPr>
                      <w:r>
                        <w:t xml:space="preserve">    for atag in htag.find_all('p'):</w:t>
                      </w:r>
                    </w:p>
                    <w:p w:rsidR="003D069E" w:rsidRDefault="003D069E" w:rsidP="00356286">
                      <w:pPr>
                        <w:spacing w:after="0" w:line="240" w:lineRule="auto"/>
                      </w:pPr>
                      <w:r>
                        <w:t xml:space="preserve">        acontent = atag.text.replace("."," . ").replace(","," , ").replace("?", " ?                                                ").replace("\'s","").replace("u'","").replace("\n" ," ")</w:t>
                      </w:r>
                    </w:p>
                    <w:p w:rsidR="003D069E" w:rsidRDefault="003D069E" w:rsidP="00356286">
                      <w:pPr>
                        <w:spacing w:after="0" w:line="240" w:lineRule="auto"/>
                      </w:pPr>
                      <w:r>
                        <w:t xml:space="preserve">        f = f+ acontent</w:t>
                      </w:r>
                    </w:p>
                    <w:p w:rsidR="003D069E" w:rsidRDefault="003D069E" w:rsidP="00356286">
                      <w:pPr>
                        <w:spacing w:after="0" w:line="240" w:lineRule="auto"/>
                      </w:pPr>
                    </w:p>
                  </w:txbxContent>
                </v:textbox>
                <w10:wrap type="topAndBottom" anchorx="margin"/>
              </v:rect>
            </w:pict>
          </mc:Fallback>
        </mc:AlternateContent>
      </w:r>
      <w:r>
        <w:rPr>
          <w:rFonts w:ascii="Times New Roman" w:hAnsi="Times New Roman" w:cs="Times New Roman"/>
          <w:sz w:val="26"/>
          <w:szCs w:val="26"/>
        </w:rPr>
        <w:t>Rút trích 1 div nộ</w:t>
      </w:r>
      <w:r w:rsidR="007C60E5">
        <w:rPr>
          <w:rFonts w:ascii="Times New Roman" w:hAnsi="Times New Roman" w:cs="Times New Roman"/>
          <w:sz w:val="26"/>
          <w:szCs w:val="26"/>
        </w:rPr>
        <w:t>i dung trong trang web và loại bỏ các kí tự không liên quan thay các kí tự bằng khoảng trắng</w:t>
      </w:r>
    </w:p>
    <w:p w:rsidR="00C50D54" w:rsidRPr="00822025" w:rsidRDefault="00C50D54" w:rsidP="00AB535A">
      <w:pPr>
        <w:pStyle w:val="ListParagraph"/>
        <w:numPr>
          <w:ilvl w:val="0"/>
          <w:numId w:val="3"/>
        </w:numPr>
        <w:spacing w:line="360" w:lineRule="auto"/>
        <w:rPr>
          <w:rFonts w:ascii="Times New Roman" w:hAnsi="Times New Roman" w:cs="Times New Roman"/>
          <w:b/>
          <w:sz w:val="30"/>
          <w:szCs w:val="30"/>
        </w:rPr>
      </w:pPr>
      <w:r w:rsidRPr="003344BE">
        <w:rPr>
          <w:rFonts w:ascii="Times New Roman" w:hAnsi="Times New Roman" w:cs="Times New Roman"/>
          <w:b/>
          <w:sz w:val="26"/>
          <w:szCs w:val="26"/>
        </w:rPr>
        <w:br w:type="page"/>
      </w:r>
      <w:r w:rsidR="003344BE" w:rsidRPr="00822025">
        <w:rPr>
          <w:rFonts w:ascii="Times New Roman" w:hAnsi="Times New Roman" w:cs="Times New Roman"/>
          <w:b/>
          <w:sz w:val="30"/>
          <w:szCs w:val="30"/>
        </w:rPr>
        <w:lastRenderedPageBreak/>
        <w:t>Đánh giá kết quả tìm kiếm</w:t>
      </w:r>
    </w:p>
    <w:p w:rsidR="003344BE" w:rsidRDefault="003344BE" w:rsidP="00AB535A">
      <w:pPr>
        <w:pStyle w:val="ListParagraph"/>
        <w:numPr>
          <w:ilvl w:val="0"/>
          <w:numId w:val="16"/>
        </w:numPr>
        <w:spacing w:line="360" w:lineRule="auto"/>
        <w:rPr>
          <w:rFonts w:ascii="Times New Roman" w:hAnsi="Times New Roman" w:cs="Times New Roman"/>
          <w:b/>
          <w:sz w:val="26"/>
          <w:szCs w:val="26"/>
        </w:rPr>
      </w:pPr>
      <w:r>
        <w:rPr>
          <w:rFonts w:ascii="Times New Roman" w:hAnsi="Times New Roman" w:cs="Times New Roman"/>
          <w:b/>
          <w:sz w:val="26"/>
          <w:szCs w:val="26"/>
        </w:rPr>
        <w:t>Tại sao phải đánh giá:</w:t>
      </w:r>
    </w:p>
    <w:p w:rsidR="003344BE" w:rsidRPr="003344BE" w:rsidRDefault="003344BE" w:rsidP="00AB535A">
      <w:pPr>
        <w:pStyle w:val="ListParagraph"/>
        <w:numPr>
          <w:ilvl w:val="0"/>
          <w:numId w:val="5"/>
        </w:numPr>
        <w:spacing w:line="360" w:lineRule="auto"/>
        <w:rPr>
          <w:rFonts w:ascii="Times New Roman" w:hAnsi="Times New Roman" w:cs="Times New Roman"/>
          <w:b/>
          <w:sz w:val="26"/>
          <w:szCs w:val="26"/>
        </w:rPr>
      </w:pPr>
      <w:r>
        <w:rPr>
          <w:rFonts w:ascii="Times New Roman" w:hAnsi="Times New Roman" w:cs="Times New Roman"/>
          <w:sz w:val="26"/>
          <w:szCs w:val="26"/>
        </w:rPr>
        <w:t xml:space="preserve">Nhằm tìm kiếm và đánh giá các hệ thống search engine tốt và phù hợp các kết quả trả về, thông thường các kết quả trả về của hệ thống sẽ so sánh với tập ground truth – tập dữ liệu ứng với mỗi query mà người dùng sẽ cho nội dung nào phù hợp với query. Để đánh giá hệ thống sẽ đánh giá thông qua nhiều tập query và sao sánh các kết quả trả về. kết quả trả về có các tập tin </w:t>
      </w:r>
    </w:p>
    <w:p w:rsidR="003344BE" w:rsidRDefault="003344BE" w:rsidP="00AB535A">
      <w:pPr>
        <w:pStyle w:val="ListParagraph"/>
        <w:numPr>
          <w:ilvl w:val="0"/>
          <w:numId w:val="16"/>
        </w:numPr>
        <w:spacing w:line="360" w:lineRule="auto"/>
        <w:rPr>
          <w:rFonts w:ascii="Times New Roman" w:hAnsi="Times New Roman" w:cs="Times New Roman"/>
          <w:b/>
          <w:sz w:val="26"/>
          <w:szCs w:val="26"/>
        </w:rPr>
      </w:pPr>
      <w:r>
        <w:rPr>
          <w:rFonts w:ascii="Times New Roman" w:hAnsi="Times New Roman" w:cs="Times New Roman"/>
          <w:b/>
          <w:sz w:val="26"/>
          <w:szCs w:val="26"/>
        </w:rPr>
        <w:t>Đánh giá dữ liệu tìm kiếm:</w:t>
      </w:r>
    </w:p>
    <w:p w:rsidR="003344BE" w:rsidRPr="00822025" w:rsidRDefault="003344BE" w:rsidP="00AB535A">
      <w:pPr>
        <w:pStyle w:val="ListParagraph"/>
        <w:numPr>
          <w:ilvl w:val="0"/>
          <w:numId w:val="5"/>
        </w:numPr>
        <w:spacing w:line="360" w:lineRule="auto"/>
        <w:rPr>
          <w:rFonts w:ascii="Times New Roman" w:hAnsi="Times New Roman" w:cs="Times New Roman"/>
          <w:b/>
          <w:sz w:val="26"/>
          <w:szCs w:val="26"/>
        </w:rPr>
      </w:pPr>
      <w:r>
        <w:rPr>
          <w:rFonts w:ascii="Times New Roman" w:hAnsi="Times New Roman" w:cs="Times New Roman"/>
          <w:sz w:val="26"/>
          <w:szCs w:val="26"/>
        </w:rPr>
        <w:t>Có nhiều cách đánh giá hệ thống như sử dụng F-measure</w:t>
      </w:r>
      <w:r w:rsidR="00AB535A">
        <w:rPr>
          <w:rFonts w:ascii="Times New Roman" w:hAnsi="Times New Roman" w:cs="Times New Roman"/>
          <w:sz w:val="26"/>
          <w:szCs w:val="26"/>
        </w:rPr>
        <w:fldChar w:fldCharType="begin" w:fldLock="1"/>
      </w:r>
      <w:r w:rsidR="00AB535A">
        <w:rPr>
          <w:rFonts w:ascii="Times New Roman" w:hAnsi="Times New Roman" w:cs="Times New Roman"/>
          <w:sz w:val="26"/>
          <w:szCs w:val="26"/>
        </w:rPr>
        <w:instrText>ADDIN CSL_CITATION { "citationItems" : [ { "id" : "ITEM-1", "itemData" : { "ISBN" : "1-56769-087-4", "abstract" : "It has been past more than 15 years since the F-measure was first introduced to evaluation tasks of information extraction technology at the Fourth Message Understanding Conference (MUC-4) in 1992. Recently, sometimes I see some confusion with the definition of the F- measure, which seems to be triggered by lack of background knowledge about how the F-measure was derived. Since I was not involved in the process of the introduction or device of the F-measure, I might not be the best person to explain this but I hope this note would be a little help for those who are wondering what the F-measure really is. This introduction is devoted to provide brief but sufficient information on the F-measure.", "author" : [ { "dropping-particle" : "", "family" : "Sasaki", "given" : "Yutaka", "non-dropping-particle" : "", "parse-names" : false, "suffix" : "" } ], "container-title" : "Teach Tutor mater", "id" : "ITEM-1", "issued" : { "date-parts" : [ [ "2007" ] ] }, "page" : "1-5", "title" : "The truth of the F-measure", "type" : "article-journal" }, "uris" : [ "http://www.mendeley.com/documents/?uuid=766f782a-e5bd-4d18-ac3e-0fe69594d693" ] } ], "mendeley" : { "formattedCitation" : "[7]", "plainTextFormattedCitation" : "[7]", "previouslyFormattedCitation" : "[7]" }, "properties" : { "noteIndex" : 0 }, "schema" : "https://github.com/citation-style-language/schema/raw/master/csl-citation.json" }</w:instrText>
      </w:r>
      <w:r w:rsidR="00AB535A">
        <w:rPr>
          <w:rFonts w:ascii="Times New Roman" w:hAnsi="Times New Roman" w:cs="Times New Roman"/>
          <w:sz w:val="26"/>
          <w:szCs w:val="26"/>
        </w:rPr>
        <w:fldChar w:fldCharType="separate"/>
      </w:r>
      <w:r w:rsidR="00AB535A" w:rsidRPr="00AB535A">
        <w:rPr>
          <w:rFonts w:ascii="Times New Roman" w:hAnsi="Times New Roman" w:cs="Times New Roman"/>
          <w:noProof/>
          <w:sz w:val="26"/>
          <w:szCs w:val="26"/>
        </w:rPr>
        <w:t>[7]</w:t>
      </w:r>
      <w:r w:rsidR="00AB535A">
        <w:rPr>
          <w:rFonts w:ascii="Times New Roman" w:hAnsi="Times New Roman" w:cs="Times New Roman"/>
          <w:sz w:val="26"/>
          <w:szCs w:val="26"/>
        </w:rPr>
        <w:fldChar w:fldCharType="end"/>
      </w:r>
      <w:r>
        <w:rPr>
          <w:rFonts w:ascii="Times New Roman" w:hAnsi="Times New Roman" w:cs="Times New Roman"/>
          <w:sz w:val="26"/>
          <w:szCs w:val="26"/>
        </w:rPr>
        <w:t>, TREC</w:t>
      </w:r>
      <w:r w:rsidR="00AB535A">
        <w:rPr>
          <w:rFonts w:ascii="Times New Roman" w:hAnsi="Times New Roman" w:cs="Times New Roman"/>
          <w:sz w:val="26"/>
          <w:szCs w:val="26"/>
        </w:rPr>
        <w:fldChar w:fldCharType="begin" w:fldLock="1"/>
      </w:r>
      <w:r w:rsidR="00AB535A">
        <w:rPr>
          <w:rFonts w:ascii="Times New Roman" w:hAnsi="Times New Roman" w:cs="Times New Roman"/>
          <w:sz w:val="26"/>
          <w:szCs w:val="26"/>
        </w:rPr>
        <w:instrText>ADDIN CSL_CITATION { "citationItems" : [ { "id" : "ITEM-1", "itemData" : { "author" : [ { "dropping-particle" : "", "family" : "Yilmaz", "given" : "Emine", "non-dropping-particle" : "", "parse-names" : false, "suffix" : "" }, { "dropping-particle" : "", "family" : "Kanoulas", "given" : "Evangelos", "non-dropping-particle" : "", "parse-names" : false, "suffix" : "" }, { "dropping-particle" : "", "family" : "Verma", "given" : "Manisha", "non-dropping-particle" : "", "parse-names" : false, "suffix" : "" }, { "dropping-particle" : "", "family" : "Carterette", "given" : "Ben", "non-dropping-particle" : "", "parse-names" : false, "suffix" : "" }, { "dropping-particle" : "", "family" : "Craswell", "given" : "Nick", "non-dropping-particle" : "", "parse-names" : false, "suffix" : "" }, { "dropping-particle" : "", "family" : "Mehrotra", "given" : "Rishabh", "non-dropping-particle" : "", "parse-names" : false, "suffix" : "" } ], "id" : "ITEM-1", "issued" : { "date-parts" : [ [ "2015" ] ] }, "page" : "1-7", "title" : "Overview of the TREC 2015 Tasks Track", "type" : "article-journal" }, "uris" : [ "http://www.mendeley.com/documents/?uuid=00a5ba35-6327-4acd-9110-9db0aa0926ab" ] } ], "mendeley" : { "formattedCitation" : "[8]", "plainTextFormattedCitation" : "[8]", "previouslyFormattedCitation" : "[8]" }, "properties" : { "noteIndex" : 0 }, "schema" : "https://github.com/citation-style-language/schema/raw/master/csl-citation.json" }</w:instrText>
      </w:r>
      <w:r w:rsidR="00AB535A">
        <w:rPr>
          <w:rFonts w:ascii="Times New Roman" w:hAnsi="Times New Roman" w:cs="Times New Roman"/>
          <w:sz w:val="26"/>
          <w:szCs w:val="26"/>
        </w:rPr>
        <w:fldChar w:fldCharType="separate"/>
      </w:r>
      <w:r w:rsidR="00AB535A" w:rsidRPr="00AB535A">
        <w:rPr>
          <w:rFonts w:ascii="Times New Roman" w:hAnsi="Times New Roman" w:cs="Times New Roman"/>
          <w:noProof/>
          <w:sz w:val="26"/>
          <w:szCs w:val="26"/>
        </w:rPr>
        <w:t>[8]</w:t>
      </w:r>
      <w:r w:rsidR="00AB535A">
        <w:rPr>
          <w:rFonts w:ascii="Times New Roman" w:hAnsi="Times New Roman" w:cs="Times New Roman"/>
          <w:sz w:val="26"/>
          <w:szCs w:val="26"/>
        </w:rPr>
        <w:fldChar w:fldCharType="end"/>
      </w:r>
      <w:r>
        <w:rPr>
          <w:rFonts w:ascii="Times New Roman" w:hAnsi="Times New Roman" w:cs="Times New Roman"/>
          <w:sz w:val="26"/>
          <w:szCs w:val="26"/>
        </w:rPr>
        <w:t>, R-precision</w:t>
      </w:r>
      <w:r w:rsidR="00AB535A">
        <w:rPr>
          <w:rFonts w:ascii="Times New Roman" w:hAnsi="Times New Roman" w:cs="Times New Roman"/>
          <w:sz w:val="26"/>
          <w:szCs w:val="26"/>
        </w:rPr>
        <w:fldChar w:fldCharType="begin" w:fldLock="1"/>
      </w:r>
      <w:r w:rsidR="00AB535A">
        <w:rPr>
          <w:rFonts w:ascii="Times New Roman" w:hAnsi="Times New Roman" w:cs="Times New Roman"/>
          <w:sz w:val="26"/>
          <w:szCs w:val="26"/>
        </w:rPr>
        <w:instrText>ADDIN CSL_CITATION { "citationItems" : [ { "id" : "ITEM-1", "itemData" : { "author" : [ { "dropping-particle" : "", "family" : "Shalev-Shwartz", "given" : "S", "non-dropping-particle" : "", "parse-names" : false, "suffix" : "" }, { "dropping-particle" : "", "family" : "Singer", "given" : "Y", "non-dropping-particle" : "", "parse-names" : false, "suffix" : "" }, { "dropping-particle" : "", "family" : "Srebro", "given" : "N", "non-dropping-particle" : "", "parse-names" : false, "suffix" : "" }, { "dropping-particle" : "", "family" : "Cotter", "given" : "A", "non-dropping-particle" : "", "parse-names" : false, "suffix" : "" } ], "container-title" : "MBP", "id" : "ITEM-1", "issued" : { "date-parts" : [ [ "2010" ] ] }, "title" : "Pegasos: {P}rimal {E}stimated sub-{G}r{A}dient {SO}lver for {SVM}", "type" : "article-journal" }, "uris" : [ "http://www.mendeley.com/documents/?uuid=19f9b129-e521-416f-91c6-609d0485ab60" ] } ], "mendeley" : { "formattedCitation" : "[9]", "plainTextFormattedCitation" : "[9]", "previouslyFormattedCitation" : "[9]" }, "properties" : { "noteIndex" : 0 }, "schema" : "https://github.com/citation-style-language/schema/raw/master/csl-citation.json" }</w:instrText>
      </w:r>
      <w:r w:rsidR="00AB535A">
        <w:rPr>
          <w:rFonts w:ascii="Times New Roman" w:hAnsi="Times New Roman" w:cs="Times New Roman"/>
          <w:sz w:val="26"/>
          <w:szCs w:val="26"/>
        </w:rPr>
        <w:fldChar w:fldCharType="separate"/>
      </w:r>
      <w:r w:rsidR="00AB535A" w:rsidRPr="00AB535A">
        <w:rPr>
          <w:rFonts w:ascii="Times New Roman" w:hAnsi="Times New Roman" w:cs="Times New Roman"/>
          <w:noProof/>
          <w:sz w:val="26"/>
          <w:szCs w:val="26"/>
        </w:rPr>
        <w:t>[9]</w:t>
      </w:r>
      <w:r w:rsidR="00AB535A">
        <w:rPr>
          <w:rFonts w:ascii="Times New Roman" w:hAnsi="Times New Roman" w:cs="Times New Roman"/>
          <w:sz w:val="26"/>
          <w:szCs w:val="26"/>
        </w:rPr>
        <w:fldChar w:fldCharType="end"/>
      </w:r>
      <w:r>
        <w:rPr>
          <w:rFonts w:ascii="Times New Roman" w:hAnsi="Times New Roman" w:cs="Times New Roman"/>
          <w:sz w:val="26"/>
          <w:szCs w:val="26"/>
        </w:rPr>
        <w:t xml:space="preserve">… mỗi cách đánh giá sẽ </w:t>
      </w:r>
      <w:r w:rsidR="00822025">
        <w:rPr>
          <w:rFonts w:ascii="Times New Roman" w:hAnsi="Times New Roman" w:cs="Times New Roman"/>
          <w:sz w:val="26"/>
          <w:szCs w:val="26"/>
        </w:rPr>
        <w:t>cho ra kết quả khác nhau:</w:t>
      </w:r>
    </w:p>
    <w:p w:rsidR="00822025" w:rsidRPr="00822025" w:rsidRDefault="00822025" w:rsidP="00AB535A">
      <w:pPr>
        <w:pStyle w:val="ListParagraph"/>
        <w:numPr>
          <w:ilvl w:val="1"/>
          <w:numId w:val="5"/>
        </w:numPr>
        <w:spacing w:line="360" w:lineRule="auto"/>
        <w:rPr>
          <w:rFonts w:ascii="Times New Roman" w:hAnsi="Times New Roman" w:cs="Times New Roman"/>
          <w:b/>
          <w:sz w:val="26"/>
          <w:szCs w:val="26"/>
        </w:rPr>
      </w:pPr>
      <w:r>
        <w:rPr>
          <w:rFonts w:ascii="Times New Roman" w:hAnsi="Times New Roman" w:cs="Times New Roman"/>
          <w:sz w:val="26"/>
          <w:szCs w:val="26"/>
        </w:rPr>
        <w:t xml:space="preserve">Với F-measure: sẽ đánh giá rựa trên precision và recall </w:t>
      </w:r>
    </w:p>
    <w:p w:rsidR="00822025" w:rsidRPr="00822025" w:rsidRDefault="00822025" w:rsidP="00AB535A">
      <w:pPr>
        <w:pStyle w:val="ListParagraph"/>
        <w:spacing w:line="360" w:lineRule="auto"/>
        <w:ind w:left="1440" w:firstLine="0"/>
        <w:rPr>
          <w:rFonts w:ascii="Times New Roman" w:hAnsi="Times New Roman" w:cs="Times New Roman"/>
          <w:b/>
          <w:sz w:val="26"/>
          <w:szCs w:val="26"/>
        </w:rPr>
      </w:pPr>
      <m:oMathPara>
        <m:oMath>
          <m:r>
            <m:rPr>
              <m:sty m:val="bi"/>
            </m:rPr>
            <w:rPr>
              <w:rFonts w:ascii="Cambria Math" w:hAnsi="Cambria Math" w:cs="Times New Roman"/>
              <w:sz w:val="26"/>
              <w:szCs w:val="26"/>
            </w:rPr>
            <m:t>F=</m:t>
          </m:r>
          <m:f>
            <m:fPr>
              <m:ctrlPr>
                <w:rPr>
                  <w:rFonts w:ascii="Cambria Math" w:hAnsi="Cambria Math" w:cs="Times New Roman"/>
                  <w:b/>
                  <w:i/>
                  <w:sz w:val="26"/>
                  <w:szCs w:val="26"/>
                </w:rPr>
              </m:ctrlPr>
            </m:fPr>
            <m:num>
              <m:r>
                <m:rPr>
                  <m:sty m:val="bi"/>
                </m:rPr>
                <w:rPr>
                  <w:rFonts w:ascii="Cambria Math" w:hAnsi="Cambria Math" w:cs="Times New Roman"/>
                  <w:sz w:val="26"/>
                  <w:szCs w:val="26"/>
                </w:rPr>
                <m:t>2</m:t>
              </m:r>
              <m:r>
                <m:rPr>
                  <m:sty m:val="bi"/>
                </m:rPr>
                <w:rPr>
                  <w:rFonts w:ascii="Cambria Math" w:hAnsi="Cambria Math" w:cs="Times New Roman"/>
                  <w:sz w:val="26"/>
                  <w:szCs w:val="26"/>
                </w:rPr>
                <m:t>PR</m:t>
              </m:r>
            </m:num>
            <m:den>
              <m:r>
                <m:rPr>
                  <m:sty m:val="bi"/>
                </m:rPr>
                <w:rPr>
                  <w:rFonts w:ascii="Cambria Math" w:hAnsi="Cambria Math" w:cs="Times New Roman"/>
                  <w:sz w:val="26"/>
                  <w:szCs w:val="26"/>
                </w:rPr>
                <m:t>P+R</m:t>
              </m:r>
            </m:den>
          </m:f>
        </m:oMath>
      </m:oMathPara>
    </w:p>
    <w:p w:rsidR="00822025" w:rsidRPr="00822025" w:rsidRDefault="00822025" w:rsidP="00AB535A">
      <w:pPr>
        <w:pStyle w:val="ListParagraph"/>
        <w:numPr>
          <w:ilvl w:val="2"/>
          <w:numId w:val="5"/>
        </w:numPr>
        <w:spacing w:line="360" w:lineRule="auto"/>
        <w:rPr>
          <w:rFonts w:ascii="Times New Roman" w:hAnsi="Times New Roman" w:cs="Times New Roman"/>
          <w:b/>
          <w:sz w:val="26"/>
          <w:szCs w:val="26"/>
        </w:rPr>
      </w:pPr>
      <w:r>
        <w:rPr>
          <w:rFonts w:ascii="Times New Roman" w:hAnsi="Times New Roman" w:cs="Times New Roman"/>
          <w:sz w:val="26"/>
          <w:szCs w:val="26"/>
        </w:rPr>
        <w:t xml:space="preserve">Với </w:t>
      </w:r>
      <m:oMath>
        <m:r>
          <w:rPr>
            <w:rFonts w:ascii="Cambria Math" w:hAnsi="Cambria Math" w:cs="Times New Roman"/>
            <w:sz w:val="26"/>
            <w:szCs w:val="26"/>
          </w:rPr>
          <m:t>P=</m:t>
        </m:r>
        <m:f>
          <m:fPr>
            <m:ctrlPr>
              <w:rPr>
                <w:rFonts w:ascii="Cambria Math" w:hAnsi="Cambria Math" w:cs="Times New Roman"/>
                <w:i/>
                <w:sz w:val="26"/>
                <w:szCs w:val="26"/>
              </w:rPr>
            </m:ctrlPr>
          </m:fPr>
          <m:num>
            <m:r>
              <w:rPr>
                <w:rFonts w:ascii="Cambria Math" w:hAnsi="Cambria Math" w:cs="Times New Roman"/>
                <w:sz w:val="26"/>
                <w:szCs w:val="26"/>
              </w:rPr>
              <m:t>Tập tin đúng trả về</m:t>
            </m:r>
          </m:num>
          <m:den>
            <m:r>
              <w:rPr>
                <w:rFonts w:ascii="Cambria Math" w:hAnsi="Cambria Math" w:cs="Times New Roman"/>
                <w:sz w:val="26"/>
                <w:szCs w:val="26"/>
              </w:rPr>
              <m:t>tất cả tập tin trả về</m:t>
            </m:r>
          </m:den>
        </m:f>
        <m:r>
          <w:rPr>
            <w:rFonts w:ascii="Cambria Math" w:hAnsi="Cambria Math" w:cs="Times New Roman"/>
            <w:sz w:val="26"/>
            <w:szCs w:val="26"/>
          </w:rPr>
          <m:t xml:space="preserve"> , R=</m:t>
        </m:r>
        <m:f>
          <m:fPr>
            <m:ctrlPr>
              <w:rPr>
                <w:rFonts w:ascii="Cambria Math" w:hAnsi="Cambria Math" w:cs="Times New Roman"/>
                <w:i/>
                <w:sz w:val="26"/>
                <w:szCs w:val="26"/>
              </w:rPr>
            </m:ctrlPr>
          </m:fPr>
          <m:num>
            <m:r>
              <w:rPr>
                <w:rFonts w:ascii="Cambria Math" w:hAnsi="Cambria Math" w:cs="Times New Roman"/>
                <w:sz w:val="26"/>
                <w:szCs w:val="26"/>
              </w:rPr>
              <m:t>Tập tin đúng trả về</m:t>
            </m:r>
          </m:num>
          <m:den>
            <m:r>
              <w:rPr>
                <w:rFonts w:ascii="Cambria Math" w:hAnsi="Cambria Math" w:cs="Times New Roman"/>
                <w:sz w:val="26"/>
                <w:szCs w:val="26"/>
              </w:rPr>
              <m:t>tập ground truth</m:t>
            </m:r>
          </m:den>
        </m:f>
      </m:oMath>
    </w:p>
    <w:p w:rsidR="00822025" w:rsidRPr="00822025" w:rsidRDefault="00822025" w:rsidP="00AB535A">
      <w:pPr>
        <w:pStyle w:val="ListParagraph"/>
        <w:numPr>
          <w:ilvl w:val="2"/>
          <w:numId w:val="5"/>
        </w:numPr>
        <w:spacing w:line="360" w:lineRule="auto"/>
        <w:rPr>
          <w:rFonts w:ascii="Times New Roman" w:hAnsi="Times New Roman" w:cs="Times New Roman"/>
          <w:b/>
          <w:sz w:val="26"/>
          <w:szCs w:val="26"/>
        </w:rPr>
      </w:pPr>
      <w:r>
        <w:rPr>
          <w:rFonts w:ascii="Times New Roman" w:hAnsi="Times New Roman" w:cs="Times New Roman"/>
          <w:sz w:val="26"/>
          <w:szCs w:val="26"/>
        </w:rPr>
        <w:t>Giá trị F càng cao hệ thống càng chính xác, F phụ thuộc P và R với P càng lớn tức là kết quả trả về gần xác với kết quả đúng, R càng lớn tức là giá trị trả về càng gần đúng với grouth truth</w:t>
      </w:r>
    </w:p>
    <w:p w:rsidR="00822025" w:rsidRPr="00822025" w:rsidRDefault="00822025" w:rsidP="00AB535A">
      <w:pPr>
        <w:pStyle w:val="ListParagraph"/>
        <w:numPr>
          <w:ilvl w:val="1"/>
          <w:numId w:val="5"/>
        </w:numPr>
        <w:spacing w:line="360" w:lineRule="auto"/>
        <w:rPr>
          <w:rFonts w:ascii="Times New Roman" w:hAnsi="Times New Roman" w:cs="Times New Roman"/>
          <w:b/>
          <w:sz w:val="26"/>
          <w:szCs w:val="26"/>
        </w:rPr>
      </w:pPr>
      <w:r>
        <w:rPr>
          <w:rFonts w:ascii="Times New Roman" w:hAnsi="Times New Roman" w:cs="Times New Roman"/>
          <w:sz w:val="26"/>
          <w:szCs w:val="26"/>
        </w:rPr>
        <w:t>Với TREC: đánh giá dự trên Recall tại 11 điểm bắc đầu từ: 0 đên 1. Và trung bình của các giá trị chính xác tại 11 điểm.</w:t>
      </w:r>
    </w:p>
    <w:p w:rsidR="00822025" w:rsidRPr="00822025" w:rsidRDefault="00822025" w:rsidP="00AB535A">
      <w:pPr>
        <w:pStyle w:val="ListParagraph"/>
        <w:spacing w:line="360" w:lineRule="auto"/>
        <w:ind w:left="2160" w:firstLine="0"/>
        <w:rPr>
          <w:rFonts w:ascii="Times New Roman" w:hAnsi="Times New Roman" w:cs="Times New Roman"/>
          <w:b/>
          <w:sz w:val="26"/>
          <w:szCs w:val="26"/>
        </w:rPr>
      </w:pPr>
      <m:oMathPara>
        <m:oMath>
          <m:r>
            <m:rPr>
              <m:sty m:val="bi"/>
            </m:rPr>
            <w:rPr>
              <w:rFonts w:ascii="Cambria Math" w:hAnsi="Cambria Math" w:cs="Times New Roman"/>
              <w:sz w:val="26"/>
              <w:szCs w:val="26"/>
            </w:rPr>
            <m:t>P=</m:t>
          </m:r>
          <m:f>
            <m:fPr>
              <m:ctrlPr>
                <w:rPr>
                  <w:rFonts w:ascii="Cambria Math" w:hAnsi="Cambria Math" w:cs="Times New Roman"/>
                  <w:b/>
                  <w:i/>
                  <w:sz w:val="26"/>
                  <w:szCs w:val="26"/>
                </w:rPr>
              </m:ctrlPr>
            </m:fPr>
            <m:num>
              <m:r>
                <m:rPr>
                  <m:sty m:val="bi"/>
                </m:rPr>
                <w:rPr>
                  <w:rFonts w:ascii="Cambria Math" w:hAnsi="Cambria Math" w:cs="Times New Roman"/>
                  <w:sz w:val="26"/>
                  <w:szCs w:val="26"/>
                </w:rPr>
                <m:t>1</m:t>
              </m:r>
            </m:num>
            <m:den>
              <m:r>
                <m:rPr>
                  <m:sty m:val="bi"/>
                </m:rPr>
                <w:rPr>
                  <w:rFonts w:ascii="Cambria Math" w:hAnsi="Cambria Math" w:cs="Times New Roman"/>
                  <w:sz w:val="26"/>
                  <w:szCs w:val="26"/>
                </w:rPr>
                <m:t>11</m:t>
              </m:r>
            </m:den>
          </m:f>
          <m:nary>
            <m:naryPr>
              <m:chr m:val="∑"/>
              <m:limLoc m:val="undOvr"/>
              <m:ctrlPr>
                <w:rPr>
                  <w:rFonts w:ascii="Cambria Math" w:hAnsi="Cambria Math" w:cs="Times New Roman"/>
                  <w:b/>
                  <w:i/>
                  <w:sz w:val="26"/>
                  <w:szCs w:val="26"/>
                </w:rPr>
              </m:ctrlPr>
            </m:naryPr>
            <m:sub>
              <m:r>
                <m:rPr>
                  <m:sty m:val="bi"/>
                </m:rPr>
                <w:rPr>
                  <w:rFonts w:ascii="Cambria Math" w:hAnsi="Cambria Math" w:cs="Times New Roman"/>
                  <w:sz w:val="26"/>
                  <w:szCs w:val="26"/>
                </w:rPr>
                <m:t>i=1</m:t>
              </m:r>
            </m:sub>
            <m:sup>
              <m:r>
                <m:rPr>
                  <m:sty m:val="bi"/>
                </m:rPr>
                <w:rPr>
                  <w:rFonts w:ascii="Cambria Math" w:hAnsi="Cambria Math" w:cs="Times New Roman"/>
                  <w:sz w:val="26"/>
                  <w:szCs w:val="26"/>
                </w:rPr>
                <m:t>11</m:t>
              </m:r>
            </m:sup>
            <m:e>
              <m:sSub>
                <m:sSubPr>
                  <m:ctrlPr>
                    <w:rPr>
                      <w:rFonts w:ascii="Cambria Math" w:hAnsi="Cambria Math" w:cs="Times New Roman"/>
                      <w:b/>
                      <w:i/>
                      <w:sz w:val="26"/>
                      <w:szCs w:val="26"/>
                    </w:rPr>
                  </m:ctrlPr>
                </m:sSubPr>
                <m:e>
                  <m:r>
                    <m:rPr>
                      <m:sty m:val="bi"/>
                    </m:rPr>
                    <w:rPr>
                      <w:rFonts w:ascii="Cambria Math" w:hAnsi="Cambria Math" w:cs="Times New Roman"/>
                      <w:sz w:val="26"/>
                      <w:szCs w:val="26"/>
                    </w:rPr>
                    <m:t>P</m:t>
                  </m:r>
                </m:e>
                <m:sub>
                  <m:r>
                    <m:rPr>
                      <m:sty m:val="bi"/>
                    </m:rPr>
                    <w:rPr>
                      <w:rFonts w:ascii="Cambria Math" w:hAnsi="Cambria Math" w:cs="Times New Roman"/>
                      <w:sz w:val="26"/>
                      <w:szCs w:val="26"/>
                    </w:rPr>
                    <m:t>i</m:t>
                  </m:r>
                </m:sub>
              </m:sSub>
            </m:e>
          </m:nary>
        </m:oMath>
      </m:oMathPara>
    </w:p>
    <w:p w:rsidR="00822025" w:rsidRPr="00822025" w:rsidRDefault="00822025" w:rsidP="00AB535A">
      <w:pPr>
        <w:pStyle w:val="ListParagraph"/>
        <w:numPr>
          <w:ilvl w:val="2"/>
          <w:numId w:val="5"/>
        </w:numPr>
        <w:spacing w:line="360" w:lineRule="auto"/>
        <w:rPr>
          <w:rFonts w:ascii="Times New Roman" w:hAnsi="Times New Roman" w:cs="Times New Roman"/>
          <w:b/>
          <w:sz w:val="26"/>
          <w:szCs w:val="26"/>
        </w:rPr>
      </w:pPr>
      <w:r>
        <w:rPr>
          <w:rFonts w:ascii="Times New Roman" w:hAnsi="Times New Roman" w:cs="Times New Roman"/>
          <w:sz w:val="26"/>
          <w:szCs w:val="26"/>
        </w:rPr>
        <w:t xml:space="preserve">Với </w:t>
      </w:r>
      <m:oMath>
        <m:sSub>
          <m:sSubPr>
            <m:ctrlPr>
              <w:rPr>
                <w:rFonts w:ascii="Cambria Math" w:hAnsi="Cambria Math" w:cs="Times New Roman"/>
                <w:i/>
                <w:sz w:val="26"/>
                <w:szCs w:val="26"/>
              </w:rPr>
            </m:ctrlPr>
          </m:sSubPr>
          <m:e>
            <m:r>
              <w:rPr>
                <w:rFonts w:ascii="Cambria Math" w:hAnsi="Cambria Math" w:cs="Times New Roman"/>
                <w:sz w:val="26"/>
                <w:szCs w:val="26"/>
              </w:rPr>
              <m:t>P</m:t>
            </m:r>
          </m:e>
          <m:sub>
            <m:r>
              <w:rPr>
                <w:rFonts w:ascii="Cambria Math" w:hAnsi="Cambria Math" w:cs="Times New Roman"/>
                <w:sz w:val="26"/>
                <w:szCs w:val="26"/>
              </w:rPr>
              <m:t>i</m:t>
            </m:r>
          </m:sub>
        </m:sSub>
      </m:oMath>
      <w:r>
        <w:rPr>
          <w:rFonts w:ascii="Times New Roman" w:hAnsi="Times New Roman" w:cs="Times New Roman"/>
          <w:sz w:val="26"/>
          <w:szCs w:val="26"/>
        </w:rPr>
        <w:t xml:space="preserve"> là giá trị của recall tại </w:t>
      </w:r>
      <m:oMath>
        <m:sSub>
          <m:sSubPr>
            <m:ctrlPr>
              <w:rPr>
                <w:rFonts w:ascii="Cambria Math" w:hAnsi="Cambria Math" w:cs="Times New Roman"/>
                <w:i/>
                <w:sz w:val="26"/>
                <w:szCs w:val="26"/>
              </w:rPr>
            </m:ctrlPr>
          </m:sSubPr>
          <m:e>
            <m:r>
              <w:rPr>
                <w:rFonts w:ascii="Cambria Math" w:hAnsi="Cambria Math" w:cs="Times New Roman"/>
                <w:sz w:val="26"/>
                <w:szCs w:val="26"/>
              </w:rPr>
              <m:t>R</m:t>
            </m:r>
          </m:e>
          <m:sub>
            <m:r>
              <w:rPr>
                <w:rFonts w:ascii="Cambria Math" w:hAnsi="Cambria Math" w:cs="Times New Roman"/>
                <w:sz w:val="26"/>
                <w:szCs w:val="26"/>
              </w:rPr>
              <m:t>i</m:t>
            </m:r>
          </m:sub>
        </m:sSub>
      </m:oMath>
    </w:p>
    <w:p w:rsidR="00AE4D39" w:rsidRPr="00AE4D39" w:rsidRDefault="00822025" w:rsidP="00AB535A">
      <w:pPr>
        <w:pStyle w:val="ListParagraph"/>
        <w:numPr>
          <w:ilvl w:val="1"/>
          <w:numId w:val="5"/>
        </w:numPr>
        <w:spacing w:line="360" w:lineRule="auto"/>
        <w:rPr>
          <w:rFonts w:ascii="Times New Roman" w:hAnsi="Times New Roman" w:cs="Times New Roman"/>
          <w:b/>
          <w:sz w:val="26"/>
          <w:szCs w:val="26"/>
        </w:rPr>
      </w:pPr>
      <w:r>
        <w:rPr>
          <w:rFonts w:ascii="Times New Roman" w:hAnsi="Times New Roman" w:cs="Times New Roman"/>
          <w:sz w:val="26"/>
          <w:szCs w:val="26"/>
        </w:rPr>
        <w:t>Với R-precision</w:t>
      </w:r>
      <w:r w:rsidR="00AE4D39">
        <w:rPr>
          <w:rFonts w:ascii="Times New Roman" w:hAnsi="Times New Roman" w:cs="Times New Roman"/>
          <w:sz w:val="26"/>
          <w:szCs w:val="26"/>
        </w:rPr>
        <w:t>: xác định dựa trên từ 0 đến số kết quả ground-truth</w:t>
      </w:r>
    </w:p>
    <w:p w:rsidR="00822025" w:rsidRPr="00AE4D39" w:rsidRDefault="00AE4D39" w:rsidP="00AB535A">
      <w:pPr>
        <w:pStyle w:val="ListParagraph"/>
        <w:spacing w:line="360" w:lineRule="auto"/>
        <w:ind w:firstLine="0"/>
        <w:rPr>
          <w:rFonts w:ascii="Times New Roman" w:hAnsi="Times New Roman" w:cs="Times New Roman"/>
          <w:b/>
          <w:sz w:val="26"/>
          <w:szCs w:val="26"/>
        </w:rPr>
      </w:pPr>
      <m:oMathPara>
        <m:oMath>
          <m:r>
            <m:rPr>
              <m:sty m:val="bi"/>
            </m:rPr>
            <w:rPr>
              <w:rFonts w:ascii="Cambria Math" w:hAnsi="Cambria Math" w:cs="Times New Roman"/>
              <w:sz w:val="26"/>
              <w:szCs w:val="26"/>
            </w:rPr>
            <m:t>R-Precision=</m:t>
          </m:r>
          <m:f>
            <m:fPr>
              <m:ctrlPr>
                <w:rPr>
                  <w:rFonts w:ascii="Cambria Math" w:hAnsi="Cambria Math" w:cs="Times New Roman"/>
                  <w:b/>
                  <w:i/>
                  <w:sz w:val="26"/>
                  <w:szCs w:val="26"/>
                </w:rPr>
              </m:ctrlPr>
            </m:fPr>
            <m:num>
              <m:r>
                <w:rPr>
                  <w:rFonts w:ascii="Cambria Math" w:hAnsi="Cambria Math" w:cs="Times New Roman"/>
                  <w:sz w:val="26"/>
                  <w:szCs w:val="26"/>
                </w:rPr>
                <m:t>Số kết quả đúng lấy số tập tin bằng số ground truth</m:t>
              </m:r>
            </m:num>
            <m:den>
              <m:r>
                <w:rPr>
                  <w:rFonts w:ascii="Cambria Math" w:hAnsi="Cambria Math" w:cs="Times New Roman"/>
                  <w:sz w:val="26"/>
                  <w:szCs w:val="26"/>
                </w:rPr>
                <m:t>Số kết quả của ground truth</m:t>
              </m:r>
            </m:den>
          </m:f>
        </m:oMath>
      </m:oMathPara>
    </w:p>
    <w:p w:rsidR="00AB535A" w:rsidRDefault="00AE4D39" w:rsidP="00AB535A">
      <w:pPr>
        <w:pStyle w:val="ListParagraph"/>
        <w:numPr>
          <w:ilvl w:val="2"/>
          <w:numId w:val="5"/>
        </w:numPr>
        <w:spacing w:line="360" w:lineRule="auto"/>
        <w:rPr>
          <w:rFonts w:ascii="Times New Roman" w:hAnsi="Times New Roman" w:cs="Times New Roman"/>
          <w:sz w:val="26"/>
          <w:szCs w:val="26"/>
        </w:rPr>
      </w:pPr>
      <w:r>
        <w:rPr>
          <w:rFonts w:ascii="Times New Roman" w:hAnsi="Times New Roman" w:cs="Times New Roman"/>
          <w:sz w:val="26"/>
          <w:szCs w:val="26"/>
        </w:rPr>
        <w:t>Kết quả của R-Precision chủ yếu đánh giá kết quả xếp hạng và độ tập trung của chương trình</w:t>
      </w:r>
    </w:p>
    <w:p w:rsidR="00AE4D39" w:rsidRDefault="00AB535A" w:rsidP="00AB535A">
      <w:pPr>
        <w:rPr>
          <w:rFonts w:ascii="Times New Roman" w:eastAsia="MS Mincho" w:hAnsi="Times New Roman" w:cs="Times New Roman"/>
          <w:color w:val="404040" w:themeColor="text1" w:themeTint="BF"/>
          <w:kern w:val="20"/>
          <w:sz w:val="26"/>
          <w:szCs w:val="26"/>
          <w14:ligatures w14:val="standard"/>
        </w:rPr>
      </w:pPr>
      <w:r>
        <w:rPr>
          <w:rFonts w:ascii="Times New Roman" w:hAnsi="Times New Roman" w:cs="Times New Roman"/>
          <w:sz w:val="26"/>
          <w:szCs w:val="26"/>
        </w:rPr>
        <w:br w:type="page"/>
      </w:r>
    </w:p>
    <w:p w:rsidR="00AB535A" w:rsidRPr="00AB535A" w:rsidRDefault="00AB535A" w:rsidP="00AB535A">
      <w:pPr>
        <w:rPr>
          <w:rFonts w:ascii="Times New Roman" w:eastAsia="MS Mincho" w:hAnsi="Times New Roman" w:cs="Times New Roman"/>
          <w:color w:val="404040" w:themeColor="text1" w:themeTint="BF"/>
          <w:kern w:val="20"/>
          <w:sz w:val="26"/>
          <w:szCs w:val="26"/>
          <w14:ligatures w14:val="standard"/>
        </w:rPr>
      </w:pPr>
    </w:p>
    <w:p w:rsidR="00AE4D39" w:rsidRDefault="00AE4D39" w:rsidP="00AB535A">
      <w:pPr>
        <w:pStyle w:val="ListParagraph"/>
        <w:numPr>
          <w:ilvl w:val="0"/>
          <w:numId w:val="16"/>
        </w:numPr>
        <w:spacing w:line="360" w:lineRule="auto"/>
        <w:rPr>
          <w:rFonts w:ascii="Times New Roman" w:hAnsi="Times New Roman" w:cs="Times New Roman"/>
          <w:b/>
          <w:sz w:val="26"/>
          <w:szCs w:val="26"/>
        </w:rPr>
      </w:pPr>
      <w:r>
        <w:rPr>
          <w:rFonts w:ascii="Times New Roman" w:hAnsi="Times New Roman" w:cs="Times New Roman"/>
          <w:b/>
          <w:sz w:val="26"/>
          <w:szCs w:val="26"/>
        </w:rPr>
        <w:t>Đánh giá hệ thống chương trình:</w:t>
      </w:r>
    </w:p>
    <w:p w:rsidR="00AE4D39" w:rsidRDefault="00AE4D39" w:rsidP="00AB535A">
      <w:pPr>
        <w:pStyle w:val="ListParagraph"/>
        <w:numPr>
          <w:ilvl w:val="0"/>
          <w:numId w:val="18"/>
        </w:numPr>
        <w:spacing w:line="360" w:lineRule="auto"/>
        <w:rPr>
          <w:rFonts w:ascii="Times New Roman" w:hAnsi="Times New Roman" w:cs="Times New Roman"/>
          <w:b/>
          <w:sz w:val="26"/>
          <w:szCs w:val="26"/>
        </w:rPr>
      </w:pPr>
      <w:r>
        <w:rPr>
          <w:rFonts w:ascii="Times New Roman" w:hAnsi="Times New Roman" w:cs="Times New Roman"/>
          <w:b/>
          <w:sz w:val="26"/>
          <w:szCs w:val="26"/>
        </w:rPr>
        <w:t>Mô hình Boolean</w:t>
      </w:r>
    </w:p>
    <w:p w:rsidR="00023993" w:rsidRPr="00F53022" w:rsidRDefault="0037372D" w:rsidP="00AB535A">
      <w:pPr>
        <w:pStyle w:val="ListParagraph"/>
        <w:numPr>
          <w:ilvl w:val="0"/>
          <w:numId w:val="5"/>
        </w:numPr>
        <w:spacing w:line="360" w:lineRule="auto"/>
        <w:rPr>
          <w:rFonts w:ascii="Times New Roman" w:hAnsi="Times New Roman" w:cs="Times New Roman"/>
          <w:b/>
          <w:sz w:val="26"/>
          <w:szCs w:val="26"/>
        </w:rPr>
      </w:pPr>
      <w:r>
        <w:rPr>
          <w:rFonts w:ascii="Times New Roman" w:hAnsi="Times New Roman" w:cs="Times New Roman"/>
          <w:sz w:val="26"/>
          <w:szCs w:val="26"/>
        </w:rPr>
        <w:t>Kế</w:t>
      </w:r>
      <w:r w:rsidR="00023993">
        <w:rPr>
          <w:rFonts w:ascii="Times New Roman" w:hAnsi="Times New Roman" w:cs="Times New Roman"/>
          <w:sz w:val="26"/>
          <w:szCs w:val="26"/>
        </w:rPr>
        <w:t xml:space="preserve">t qủa truy vấn theo mô hình Boolean: </w:t>
      </w:r>
      <w:r w:rsidR="00F53022">
        <w:rPr>
          <w:rFonts w:ascii="Times New Roman" w:hAnsi="Times New Roman" w:cs="Times New Roman"/>
          <w:sz w:val="26"/>
          <w:szCs w:val="26"/>
        </w:rPr>
        <w:t xml:space="preserve">chưa đánh giá, Chỉ truy vấn với câu truy vấn AND OR NOT, không truy vấn với </w:t>
      </w:r>
      <w:r w:rsidR="006A398E">
        <w:rPr>
          <w:rFonts w:ascii="Times New Roman" w:hAnsi="Times New Roman" w:cs="Times New Roman"/>
          <w:sz w:val="26"/>
          <w:szCs w:val="26"/>
        </w:rPr>
        <w:t>các query dùng ngôn ngữ tự nhiên, đánh giá hệ thống Boolean cũng giống như vector space so sánh với grouth truth, 2 model cùng dùng chung 1 hệ thống đánh giá.</w:t>
      </w:r>
    </w:p>
    <w:p w:rsidR="00AE4D39" w:rsidRDefault="00AE4D39" w:rsidP="00AB535A">
      <w:pPr>
        <w:pStyle w:val="ListParagraph"/>
        <w:numPr>
          <w:ilvl w:val="0"/>
          <w:numId w:val="18"/>
        </w:numPr>
        <w:spacing w:line="360" w:lineRule="auto"/>
        <w:rPr>
          <w:rFonts w:ascii="Times New Roman" w:hAnsi="Times New Roman" w:cs="Times New Roman"/>
          <w:b/>
          <w:sz w:val="26"/>
          <w:szCs w:val="26"/>
        </w:rPr>
      </w:pPr>
      <w:r>
        <w:rPr>
          <w:rFonts w:ascii="Times New Roman" w:hAnsi="Times New Roman" w:cs="Times New Roman"/>
          <w:b/>
          <w:sz w:val="26"/>
          <w:szCs w:val="26"/>
        </w:rPr>
        <w:t>Mô hình Vector Space</w:t>
      </w:r>
    </w:p>
    <w:p w:rsidR="0037372D" w:rsidRPr="0037372D" w:rsidRDefault="0037372D" w:rsidP="00AB535A">
      <w:pPr>
        <w:pStyle w:val="ListParagraph"/>
        <w:numPr>
          <w:ilvl w:val="0"/>
          <w:numId w:val="5"/>
        </w:numPr>
        <w:spacing w:line="360" w:lineRule="auto"/>
        <w:rPr>
          <w:rFonts w:ascii="Times New Roman" w:hAnsi="Times New Roman" w:cs="Times New Roman"/>
          <w:b/>
          <w:sz w:val="26"/>
          <w:szCs w:val="26"/>
        </w:rPr>
      </w:pPr>
      <w:r>
        <w:rPr>
          <w:rFonts w:ascii="Times New Roman" w:hAnsi="Times New Roman" w:cs="Times New Roman"/>
          <w:sz w:val="26"/>
          <w:szCs w:val="26"/>
        </w:rPr>
        <w:t xml:space="preserve">Kết quả mô hình xét trên tập </w:t>
      </w:r>
      <w:r w:rsidRPr="0037372D">
        <w:rPr>
          <w:rFonts w:ascii="Times New Roman" w:hAnsi="Times New Roman" w:cs="Times New Roman"/>
          <w:sz w:val="26"/>
          <w:szCs w:val="26"/>
        </w:rPr>
        <w:t>Cranfield</w:t>
      </w:r>
      <w:r>
        <w:rPr>
          <w:rFonts w:ascii="Times New Roman" w:hAnsi="Times New Roman" w:cs="Times New Roman"/>
          <w:sz w:val="26"/>
          <w:szCs w:val="26"/>
        </w:rPr>
        <w:t xml:space="preserve"> trả về 40 kết quả xếp hạng cao nhất</w:t>
      </w:r>
    </w:p>
    <w:p w:rsidR="00822025" w:rsidRPr="003D069E" w:rsidRDefault="003D069E" w:rsidP="003D069E">
      <w:pPr>
        <w:pStyle w:val="Caption"/>
        <w:jc w:val="center"/>
        <w:rPr>
          <w:rFonts w:ascii="Times New Roman" w:eastAsia="MS Mincho" w:hAnsi="Times New Roman" w:cs="Times New Roman"/>
          <w:b/>
          <w:color w:val="404040" w:themeColor="text1" w:themeTint="BF"/>
          <w:kern w:val="20"/>
          <w:sz w:val="26"/>
          <w:szCs w:val="26"/>
          <w14:ligatures w14:val="standard"/>
        </w:rPr>
      </w:pPr>
      <w:bookmarkStart w:id="34" w:name="_Toc485508013"/>
      <w:r w:rsidRPr="003D069E">
        <w:rPr>
          <w:sz w:val="26"/>
          <w:szCs w:val="26"/>
        </w:rPr>
        <w:t xml:space="preserve">Hình </w:t>
      </w:r>
      <w:r w:rsidRPr="003D069E">
        <w:rPr>
          <w:sz w:val="26"/>
          <w:szCs w:val="26"/>
        </w:rPr>
        <w:fldChar w:fldCharType="begin"/>
      </w:r>
      <w:r w:rsidRPr="003D069E">
        <w:rPr>
          <w:sz w:val="26"/>
          <w:szCs w:val="26"/>
        </w:rPr>
        <w:instrText xml:space="preserve"> SEQ Hình \* ARABIC </w:instrText>
      </w:r>
      <w:r w:rsidRPr="003D069E">
        <w:rPr>
          <w:sz w:val="26"/>
          <w:szCs w:val="26"/>
        </w:rPr>
        <w:fldChar w:fldCharType="separate"/>
      </w:r>
      <w:r w:rsidRPr="003D069E">
        <w:rPr>
          <w:noProof/>
          <w:sz w:val="26"/>
          <w:szCs w:val="26"/>
        </w:rPr>
        <w:t>10</w:t>
      </w:r>
      <w:r w:rsidRPr="003D069E">
        <w:rPr>
          <w:sz w:val="26"/>
          <w:szCs w:val="26"/>
        </w:rPr>
        <w:fldChar w:fldCharType="end"/>
      </w:r>
      <w:r w:rsidR="0037372D" w:rsidRPr="003D069E">
        <w:rPr>
          <w:noProof/>
          <w:sz w:val="26"/>
          <w:szCs w:val="26"/>
          <w:lang w:eastAsia="en-US"/>
        </w:rPr>
        <w:drawing>
          <wp:anchor distT="0" distB="0" distL="114300" distR="114300" simplePos="0" relativeHeight="251770880" behindDoc="0" locked="0" layoutInCell="1" allowOverlap="1" wp14:anchorId="21665D38" wp14:editId="6F12EE14">
            <wp:simplePos x="0" y="0"/>
            <wp:positionH relativeFrom="column">
              <wp:posOffset>0</wp:posOffset>
            </wp:positionH>
            <wp:positionV relativeFrom="paragraph">
              <wp:posOffset>-2540</wp:posOffset>
            </wp:positionV>
            <wp:extent cx="5425440" cy="3798967"/>
            <wp:effectExtent l="0" t="0" r="3810" b="0"/>
            <wp:wrapTopAndBottom/>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425440" cy="3798967"/>
                    </a:xfrm>
                    <a:prstGeom prst="rect">
                      <a:avLst/>
                    </a:prstGeom>
                  </pic:spPr>
                </pic:pic>
              </a:graphicData>
            </a:graphic>
          </wp:anchor>
        </w:drawing>
      </w:r>
      <w:r w:rsidRPr="003D069E">
        <w:rPr>
          <w:sz w:val="26"/>
          <w:szCs w:val="26"/>
        </w:rPr>
        <w:t>: kết quả đánh giá chương trình</w:t>
      </w:r>
      <w:bookmarkEnd w:id="34"/>
    </w:p>
    <w:p w:rsidR="00356286" w:rsidRDefault="00356286" w:rsidP="007C60E5">
      <w:pPr>
        <w:pStyle w:val="ListParagraph"/>
        <w:ind w:firstLine="0"/>
        <w:rPr>
          <w:rFonts w:ascii="Times New Roman" w:hAnsi="Times New Roman" w:cs="Times New Roman"/>
          <w:b/>
          <w:sz w:val="26"/>
          <w:szCs w:val="26"/>
        </w:rPr>
      </w:pPr>
    </w:p>
    <w:p w:rsidR="003D069E" w:rsidRDefault="003D069E" w:rsidP="007C60E5">
      <w:pPr>
        <w:pStyle w:val="ListParagraph"/>
        <w:ind w:firstLine="0"/>
        <w:rPr>
          <w:rFonts w:ascii="Times New Roman" w:hAnsi="Times New Roman" w:cs="Times New Roman"/>
          <w:b/>
          <w:sz w:val="26"/>
          <w:szCs w:val="26"/>
        </w:rPr>
      </w:pPr>
    </w:p>
    <w:p w:rsidR="003D069E" w:rsidRDefault="003D069E" w:rsidP="007C60E5">
      <w:pPr>
        <w:pStyle w:val="ListParagraph"/>
        <w:ind w:firstLine="0"/>
        <w:rPr>
          <w:rFonts w:ascii="Times New Roman" w:hAnsi="Times New Roman" w:cs="Times New Roman"/>
          <w:b/>
          <w:sz w:val="26"/>
          <w:szCs w:val="26"/>
        </w:rPr>
      </w:pPr>
    </w:p>
    <w:p w:rsidR="003D069E" w:rsidRDefault="003D069E">
      <w:pPr>
        <w:rPr>
          <w:rFonts w:ascii="Times New Roman" w:eastAsia="MS Mincho" w:hAnsi="Times New Roman" w:cs="Times New Roman"/>
          <w:b/>
          <w:color w:val="404040" w:themeColor="text1" w:themeTint="BF"/>
          <w:kern w:val="20"/>
          <w:sz w:val="26"/>
          <w:szCs w:val="26"/>
          <w14:ligatures w14:val="standard"/>
        </w:rPr>
      </w:pPr>
      <w:r>
        <w:rPr>
          <w:rFonts w:ascii="Times New Roman" w:hAnsi="Times New Roman" w:cs="Times New Roman"/>
          <w:b/>
          <w:sz w:val="26"/>
          <w:szCs w:val="26"/>
        </w:rPr>
        <w:br w:type="page"/>
      </w:r>
    </w:p>
    <w:p w:rsidR="003D069E" w:rsidRDefault="003D069E" w:rsidP="007C60E5">
      <w:pPr>
        <w:pStyle w:val="ListParagraph"/>
        <w:ind w:firstLine="0"/>
        <w:rPr>
          <w:rFonts w:ascii="Times New Roman" w:hAnsi="Times New Roman" w:cs="Times New Roman"/>
          <w:b/>
          <w:sz w:val="26"/>
          <w:szCs w:val="26"/>
        </w:rPr>
      </w:pPr>
    </w:p>
    <w:p w:rsidR="003D069E" w:rsidRPr="0083419B" w:rsidRDefault="003D069E" w:rsidP="007C60E5">
      <w:pPr>
        <w:pStyle w:val="ListParagraph"/>
        <w:ind w:firstLine="0"/>
        <w:rPr>
          <w:rFonts w:ascii="Times New Roman" w:hAnsi="Times New Roman" w:cs="Times New Roman"/>
          <w:b/>
          <w:sz w:val="26"/>
          <w:szCs w:val="26"/>
        </w:rPr>
      </w:pPr>
    </w:p>
    <w:p w:rsidR="0083419B" w:rsidRDefault="0083419B" w:rsidP="0083419B">
      <w:pPr>
        <w:pStyle w:val="ListParagraph"/>
        <w:numPr>
          <w:ilvl w:val="0"/>
          <w:numId w:val="3"/>
        </w:numPr>
        <w:outlineLvl w:val="0"/>
        <w:rPr>
          <w:rFonts w:ascii="Times New Roman" w:hAnsi="Times New Roman" w:cs="Times New Roman"/>
          <w:b/>
          <w:sz w:val="30"/>
          <w:szCs w:val="30"/>
        </w:rPr>
      </w:pPr>
      <w:bookmarkStart w:id="35" w:name="_Toc485508118"/>
      <w:r w:rsidRPr="003344BE">
        <w:rPr>
          <w:rFonts w:ascii="Times New Roman" w:hAnsi="Times New Roman" w:cs="Times New Roman"/>
          <w:b/>
          <w:sz w:val="30"/>
          <w:szCs w:val="30"/>
        </w:rPr>
        <w:t>Tài liệu tham khảo</w:t>
      </w:r>
      <w:bookmarkEnd w:id="35"/>
    </w:p>
    <w:p w:rsidR="00AB535A" w:rsidRPr="00AB535A" w:rsidRDefault="00AB535A" w:rsidP="00AB535A">
      <w:pPr>
        <w:widowControl w:val="0"/>
        <w:autoSpaceDE w:val="0"/>
        <w:autoSpaceDN w:val="0"/>
        <w:adjustRightInd w:val="0"/>
        <w:spacing w:after="240" w:line="240" w:lineRule="auto"/>
        <w:ind w:left="640" w:hanging="640"/>
        <w:rPr>
          <w:rFonts w:ascii="Times New Roman" w:hAnsi="Times New Roman" w:cs="Times New Roman"/>
          <w:noProof/>
          <w:sz w:val="30"/>
          <w:szCs w:val="24"/>
        </w:rPr>
      </w:pPr>
      <w:r>
        <w:rPr>
          <w:rFonts w:ascii="Times New Roman" w:hAnsi="Times New Roman" w:cs="Times New Roman"/>
          <w:b/>
          <w:sz w:val="30"/>
          <w:szCs w:val="30"/>
        </w:rPr>
        <w:fldChar w:fldCharType="begin" w:fldLock="1"/>
      </w:r>
      <w:r>
        <w:rPr>
          <w:rFonts w:ascii="Times New Roman" w:hAnsi="Times New Roman" w:cs="Times New Roman"/>
          <w:b/>
          <w:sz w:val="30"/>
          <w:szCs w:val="30"/>
        </w:rPr>
        <w:instrText xml:space="preserve">ADDIN Mendeley Bibliography CSL_BIBLIOGRAPHY </w:instrText>
      </w:r>
      <w:r>
        <w:rPr>
          <w:rFonts w:ascii="Times New Roman" w:hAnsi="Times New Roman" w:cs="Times New Roman"/>
          <w:b/>
          <w:sz w:val="30"/>
          <w:szCs w:val="30"/>
        </w:rPr>
        <w:fldChar w:fldCharType="separate"/>
      </w:r>
      <w:r w:rsidRPr="00AB535A">
        <w:rPr>
          <w:rFonts w:ascii="Times New Roman" w:hAnsi="Times New Roman" w:cs="Times New Roman"/>
          <w:noProof/>
          <w:sz w:val="30"/>
          <w:szCs w:val="24"/>
        </w:rPr>
        <w:t>[1]</w:t>
      </w:r>
      <w:r w:rsidRPr="00AB535A">
        <w:rPr>
          <w:rFonts w:ascii="Times New Roman" w:hAnsi="Times New Roman" w:cs="Times New Roman"/>
          <w:noProof/>
          <w:sz w:val="30"/>
          <w:szCs w:val="24"/>
        </w:rPr>
        <w:tab/>
        <w:t>W. Quick, R. Guide, and U. Terms, “Searching with Boolean Terms and Connectors,” no. Figure 1, pp. 1–4.</w:t>
      </w:r>
    </w:p>
    <w:p w:rsidR="00AB535A" w:rsidRPr="00AB535A" w:rsidRDefault="00AB535A" w:rsidP="00AB535A">
      <w:pPr>
        <w:widowControl w:val="0"/>
        <w:autoSpaceDE w:val="0"/>
        <w:autoSpaceDN w:val="0"/>
        <w:adjustRightInd w:val="0"/>
        <w:spacing w:after="240" w:line="240" w:lineRule="auto"/>
        <w:ind w:left="640" w:hanging="640"/>
        <w:rPr>
          <w:rFonts w:ascii="Times New Roman" w:hAnsi="Times New Roman" w:cs="Times New Roman"/>
          <w:noProof/>
          <w:sz w:val="30"/>
          <w:szCs w:val="24"/>
        </w:rPr>
      </w:pPr>
      <w:r w:rsidRPr="00AB535A">
        <w:rPr>
          <w:rFonts w:ascii="Times New Roman" w:hAnsi="Times New Roman" w:cs="Times New Roman"/>
          <w:noProof/>
          <w:sz w:val="30"/>
          <w:szCs w:val="24"/>
        </w:rPr>
        <w:t>[2]</w:t>
      </w:r>
      <w:r w:rsidRPr="00AB535A">
        <w:rPr>
          <w:rFonts w:ascii="Times New Roman" w:hAnsi="Times New Roman" w:cs="Times New Roman"/>
          <w:noProof/>
          <w:sz w:val="30"/>
          <w:szCs w:val="24"/>
        </w:rPr>
        <w:tab/>
        <w:t xml:space="preserve">C. Olston and M. Najork, “Web Crawling,” </w:t>
      </w:r>
      <w:r w:rsidRPr="00AB535A">
        <w:rPr>
          <w:rFonts w:ascii="Times New Roman" w:hAnsi="Times New Roman" w:cs="Times New Roman"/>
          <w:i/>
          <w:iCs/>
          <w:noProof/>
          <w:sz w:val="30"/>
          <w:szCs w:val="24"/>
        </w:rPr>
        <w:t>Found. Trends® Inf. Retr.</w:t>
      </w:r>
      <w:r w:rsidRPr="00AB535A">
        <w:rPr>
          <w:rFonts w:ascii="Times New Roman" w:hAnsi="Times New Roman" w:cs="Times New Roman"/>
          <w:noProof/>
          <w:sz w:val="30"/>
          <w:szCs w:val="24"/>
        </w:rPr>
        <w:t>, vol. 4, no. 3, pp. 175–246, 2010.</w:t>
      </w:r>
    </w:p>
    <w:p w:rsidR="00AB535A" w:rsidRPr="00AB535A" w:rsidRDefault="00AB535A" w:rsidP="00AB535A">
      <w:pPr>
        <w:widowControl w:val="0"/>
        <w:autoSpaceDE w:val="0"/>
        <w:autoSpaceDN w:val="0"/>
        <w:adjustRightInd w:val="0"/>
        <w:spacing w:after="240" w:line="240" w:lineRule="auto"/>
        <w:ind w:left="640" w:hanging="640"/>
        <w:rPr>
          <w:rFonts w:ascii="Times New Roman" w:hAnsi="Times New Roman" w:cs="Times New Roman"/>
          <w:noProof/>
          <w:sz w:val="30"/>
          <w:szCs w:val="24"/>
        </w:rPr>
      </w:pPr>
      <w:r w:rsidRPr="00AB535A">
        <w:rPr>
          <w:rFonts w:ascii="Times New Roman" w:hAnsi="Times New Roman" w:cs="Times New Roman"/>
          <w:noProof/>
          <w:sz w:val="30"/>
          <w:szCs w:val="24"/>
        </w:rPr>
        <w:t>[3]</w:t>
      </w:r>
      <w:r w:rsidRPr="00AB535A">
        <w:rPr>
          <w:rFonts w:ascii="Times New Roman" w:hAnsi="Times New Roman" w:cs="Times New Roman"/>
          <w:noProof/>
          <w:sz w:val="30"/>
          <w:szCs w:val="24"/>
        </w:rPr>
        <w:tab/>
        <w:t xml:space="preserve">J. S. Beis and D. G. Lowe, “Shape Indexing Using Approximate Nearest-Neighbour Search in High-Dimensional Spaces,” in </w:t>
      </w:r>
      <w:r w:rsidRPr="00AB535A">
        <w:rPr>
          <w:rFonts w:ascii="Times New Roman" w:hAnsi="Times New Roman" w:cs="Times New Roman"/>
          <w:i/>
          <w:iCs/>
          <w:noProof/>
          <w:sz w:val="30"/>
          <w:szCs w:val="24"/>
        </w:rPr>
        <w:t>Proc. {CVPR}</w:t>
      </w:r>
      <w:r w:rsidRPr="00AB535A">
        <w:rPr>
          <w:rFonts w:ascii="Times New Roman" w:hAnsi="Times New Roman" w:cs="Times New Roman"/>
          <w:noProof/>
          <w:sz w:val="30"/>
          <w:szCs w:val="24"/>
        </w:rPr>
        <w:t>, 1997.</w:t>
      </w:r>
    </w:p>
    <w:p w:rsidR="00AB535A" w:rsidRPr="00AB535A" w:rsidRDefault="00AB535A" w:rsidP="00AB535A">
      <w:pPr>
        <w:widowControl w:val="0"/>
        <w:autoSpaceDE w:val="0"/>
        <w:autoSpaceDN w:val="0"/>
        <w:adjustRightInd w:val="0"/>
        <w:spacing w:after="240" w:line="240" w:lineRule="auto"/>
        <w:ind w:left="640" w:hanging="640"/>
        <w:rPr>
          <w:rFonts w:ascii="Times New Roman" w:hAnsi="Times New Roman" w:cs="Times New Roman"/>
          <w:noProof/>
          <w:sz w:val="30"/>
          <w:szCs w:val="24"/>
        </w:rPr>
      </w:pPr>
      <w:r w:rsidRPr="00AB535A">
        <w:rPr>
          <w:rFonts w:ascii="Times New Roman" w:hAnsi="Times New Roman" w:cs="Times New Roman"/>
          <w:noProof/>
          <w:sz w:val="30"/>
          <w:szCs w:val="24"/>
        </w:rPr>
        <w:t>[4]</w:t>
      </w:r>
      <w:r w:rsidRPr="00AB535A">
        <w:rPr>
          <w:rFonts w:ascii="Times New Roman" w:hAnsi="Times New Roman" w:cs="Times New Roman"/>
          <w:noProof/>
          <w:sz w:val="30"/>
          <w:szCs w:val="24"/>
        </w:rPr>
        <w:tab/>
        <w:t>V. Space, S. Engine, and C. Coordinates, “Basic Vector Space Search Engine Theory,” pp. 1–6, 2004.</w:t>
      </w:r>
    </w:p>
    <w:p w:rsidR="00AB535A" w:rsidRPr="00AB535A" w:rsidRDefault="00AB535A" w:rsidP="00AB535A">
      <w:pPr>
        <w:widowControl w:val="0"/>
        <w:autoSpaceDE w:val="0"/>
        <w:autoSpaceDN w:val="0"/>
        <w:adjustRightInd w:val="0"/>
        <w:spacing w:after="240" w:line="240" w:lineRule="auto"/>
        <w:ind w:left="640" w:hanging="640"/>
        <w:rPr>
          <w:rFonts w:ascii="Times New Roman" w:hAnsi="Times New Roman" w:cs="Times New Roman"/>
          <w:noProof/>
          <w:sz w:val="30"/>
          <w:szCs w:val="24"/>
        </w:rPr>
      </w:pPr>
      <w:r w:rsidRPr="00AB535A">
        <w:rPr>
          <w:rFonts w:ascii="Times New Roman" w:hAnsi="Times New Roman" w:cs="Times New Roman"/>
          <w:noProof/>
          <w:sz w:val="30"/>
          <w:szCs w:val="24"/>
        </w:rPr>
        <w:t>[5]</w:t>
      </w:r>
      <w:r w:rsidRPr="00AB535A">
        <w:rPr>
          <w:rFonts w:ascii="Times New Roman" w:hAnsi="Times New Roman" w:cs="Times New Roman"/>
          <w:noProof/>
          <w:sz w:val="30"/>
          <w:szCs w:val="24"/>
        </w:rPr>
        <w:tab/>
        <w:t xml:space="preserve">K. G. Derpanis, “Mean Shift Clustering,” </w:t>
      </w:r>
      <w:r w:rsidRPr="00AB535A">
        <w:rPr>
          <w:rFonts w:ascii="Times New Roman" w:hAnsi="Times New Roman" w:cs="Times New Roman"/>
          <w:i/>
          <w:iCs/>
          <w:noProof/>
          <w:sz w:val="30"/>
          <w:szCs w:val="24"/>
        </w:rPr>
        <w:t>Computer (Long. Beach. Calif).</w:t>
      </w:r>
      <w:r w:rsidRPr="00AB535A">
        <w:rPr>
          <w:rFonts w:ascii="Times New Roman" w:hAnsi="Times New Roman" w:cs="Times New Roman"/>
          <w:noProof/>
          <w:sz w:val="30"/>
          <w:szCs w:val="24"/>
        </w:rPr>
        <w:t>, vol. 1, no. x, pp. 1–3, 2005.</w:t>
      </w:r>
    </w:p>
    <w:p w:rsidR="00AB535A" w:rsidRPr="00AB535A" w:rsidRDefault="00AB535A" w:rsidP="00AB535A">
      <w:pPr>
        <w:widowControl w:val="0"/>
        <w:autoSpaceDE w:val="0"/>
        <w:autoSpaceDN w:val="0"/>
        <w:adjustRightInd w:val="0"/>
        <w:spacing w:after="240" w:line="240" w:lineRule="auto"/>
        <w:ind w:left="640" w:hanging="640"/>
        <w:rPr>
          <w:rFonts w:ascii="Times New Roman" w:hAnsi="Times New Roman" w:cs="Times New Roman"/>
          <w:noProof/>
          <w:sz w:val="30"/>
          <w:szCs w:val="24"/>
        </w:rPr>
      </w:pPr>
      <w:r w:rsidRPr="00AB535A">
        <w:rPr>
          <w:rFonts w:ascii="Times New Roman" w:hAnsi="Times New Roman" w:cs="Times New Roman"/>
          <w:noProof/>
          <w:sz w:val="30"/>
          <w:szCs w:val="24"/>
        </w:rPr>
        <w:t>[6]</w:t>
      </w:r>
      <w:r w:rsidRPr="00AB535A">
        <w:rPr>
          <w:rFonts w:ascii="Times New Roman" w:hAnsi="Times New Roman" w:cs="Times New Roman"/>
          <w:noProof/>
          <w:sz w:val="30"/>
          <w:szCs w:val="24"/>
        </w:rPr>
        <w:tab/>
        <w:t xml:space="preserve">C. D. Manning, P. Raghavan, and H. Schütze, “Inverted Indexing for Text Retrieval,” </w:t>
      </w:r>
      <w:r w:rsidRPr="00AB535A">
        <w:rPr>
          <w:rFonts w:ascii="Times New Roman" w:hAnsi="Times New Roman" w:cs="Times New Roman"/>
          <w:i/>
          <w:iCs/>
          <w:noProof/>
          <w:sz w:val="30"/>
          <w:szCs w:val="24"/>
        </w:rPr>
        <w:t>Introd. to Inf. Retr.</w:t>
      </w:r>
      <w:r w:rsidRPr="00AB535A">
        <w:rPr>
          <w:rFonts w:ascii="Times New Roman" w:hAnsi="Times New Roman" w:cs="Times New Roman"/>
          <w:noProof/>
          <w:sz w:val="30"/>
          <w:szCs w:val="24"/>
        </w:rPr>
        <w:t>, 2008.</w:t>
      </w:r>
    </w:p>
    <w:p w:rsidR="00AB535A" w:rsidRPr="00AB535A" w:rsidRDefault="00AB535A" w:rsidP="00AB535A">
      <w:pPr>
        <w:widowControl w:val="0"/>
        <w:autoSpaceDE w:val="0"/>
        <w:autoSpaceDN w:val="0"/>
        <w:adjustRightInd w:val="0"/>
        <w:spacing w:after="240" w:line="240" w:lineRule="auto"/>
        <w:ind w:left="640" w:hanging="640"/>
        <w:rPr>
          <w:rFonts w:ascii="Times New Roman" w:hAnsi="Times New Roman" w:cs="Times New Roman"/>
          <w:noProof/>
          <w:sz w:val="30"/>
          <w:szCs w:val="24"/>
        </w:rPr>
      </w:pPr>
      <w:r w:rsidRPr="00AB535A">
        <w:rPr>
          <w:rFonts w:ascii="Times New Roman" w:hAnsi="Times New Roman" w:cs="Times New Roman"/>
          <w:noProof/>
          <w:sz w:val="30"/>
          <w:szCs w:val="24"/>
        </w:rPr>
        <w:t>[7]</w:t>
      </w:r>
      <w:r w:rsidRPr="00AB535A">
        <w:rPr>
          <w:rFonts w:ascii="Times New Roman" w:hAnsi="Times New Roman" w:cs="Times New Roman"/>
          <w:noProof/>
          <w:sz w:val="30"/>
          <w:szCs w:val="24"/>
        </w:rPr>
        <w:tab/>
        <w:t xml:space="preserve">Y. Sasaki, “The truth of the F-measure,” </w:t>
      </w:r>
      <w:r w:rsidRPr="00AB535A">
        <w:rPr>
          <w:rFonts w:ascii="Times New Roman" w:hAnsi="Times New Roman" w:cs="Times New Roman"/>
          <w:i/>
          <w:iCs/>
          <w:noProof/>
          <w:sz w:val="30"/>
          <w:szCs w:val="24"/>
        </w:rPr>
        <w:t>Teach Tutor mater</w:t>
      </w:r>
      <w:r w:rsidRPr="00AB535A">
        <w:rPr>
          <w:rFonts w:ascii="Times New Roman" w:hAnsi="Times New Roman" w:cs="Times New Roman"/>
          <w:noProof/>
          <w:sz w:val="30"/>
          <w:szCs w:val="24"/>
        </w:rPr>
        <w:t>, pp. 1–5, 2007.</w:t>
      </w:r>
    </w:p>
    <w:p w:rsidR="00AB535A" w:rsidRPr="00AB535A" w:rsidRDefault="00AB535A" w:rsidP="00AB535A">
      <w:pPr>
        <w:widowControl w:val="0"/>
        <w:autoSpaceDE w:val="0"/>
        <w:autoSpaceDN w:val="0"/>
        <w:adjustRightInd w:val="0"/>
        <w:spacing w:after="240" w:line="240" w:lineRule="auto"/>
        <w:ind w:left="640" w:hanging="640"/>
        <w:rPr>
          <w:rFonts w:ascii="Times New Roman" w:hAnsi="Times New Roman" w:cs="Times New Roman"/>
          <w:noProof/>
          <w:sz w:val="30"/>
          <w:szCs w:val="24"/>
        </w:rPr>
      </w:pPr>
      <w:r w:rsidRPr="00AB535A">
        <w:rPr>
          <w:rFonts w:ascii="Times New Roman" w:hAnsi="Times New Roman" w:cs="Times New Roman"/>
          <w:noProof/>
          <w:sz w:val="30"/>
          <w:szCs w:val="24"/>
        </w:rPr>
        <w:t>[8]</w:t>
      </w:r>
      <w:r w:rsidRPr="00AB535A">
        <w:rPr>
          <w:rFonts w:ascii="Times New Roman" w:hAnsi="Times New Roman" w:cs="Times New Roman"/>
          <w:noProof/>
          <w:sz w:val="30"/>
          <w:szCs w:val="24"/>
        </w:rPr>
        <w:tab/>
        <w:t>E. Yilmaz, E. Kanoulas, M. Verma, B. Carterette, N. Craswell, and R. Mehrotra, “Overview of the TREC 2015 Tasks Track,” pp. 1–7, 2015.</w:t>
      </w:r>
    </w:p>
    <w:p w:rsidR="00AB535A" w:rsidRPr="00AB535A" w:rsidRDefault="00AB535A" w:rsidP="00AB535A">
      <w:pPr>
        <w:widowControl w:val="0"/>
        <w:autoSpaceDE w:val="0"/>
        <w:autoSpaceDN w:val="0"/>
        <w:adjustRightInd w:val="0"/>
        <w:spacing w:after="240" w:line="240" w:lineRule="auto"/>
        <w:ind w:left="640" w:hanging="640"/>
        <w:rPr>
          <w:rFonts w:ascii="Times New Roman" w:hAnsi="Times New Roman" w:cs="Times New Roman"/>
          <w:noProof/>
          <w:sz w:val="30"/>
        </w:rPr>
      </w:pPr>
      <w:r w:rsidRPr="00AB535A">
        <w:rPr>
          <w:rFonts w:ascii="Times New Roman" w:hAnsi="Times New Roman" w:cs="Times New Roman"/>
          <w:noProof/>
          <w:sz w:val="30"/>
          <w:szCs w:val="24"/>
        </w:rPr>
        <w:t>[9]</w:t>
      </w:r>
      <w:r w:rsidRPr="00AB535A">
        <w:rPr>
          <w:rFonts w:ascii="Times New Roman" w:hAnsi="Times New Roman" w:cs="Times New Roman"/>
          <w:noProof/>
          <w:sz w:val="30"/>
          <w:szCs w:val="24"/>
        </w:rPr>
        <w:tab/>
        <w:t xml:space="preserve">S. Shalev-Shwartz, Y. Singer, N. Srebro, and A. Cotter, “Pegasos: {P}rimal {E}stimated sub-{G}r{A}dient {SO}lver for {SVM},” </w:t>
      </w:r>
      <w:r w:rsidRPr="00AB535A">
        <w:rPr>
          <w:rFonts w:ascii="Times New Roman" w:hAnsi="Times New Roman" w:cs="Times New Roman"/>
          <w:i/>
          <w:iCs/>
          <w:noProof/>
          <w:sz w:val="30"/>
          <w:szCs w:val="24"/>
        </w:rPr>
        <w:t>MBP</w:t>
      </w:r>
      <w:r w:rsidRPr="00AB535A">
        <w:rPr>
          <w:rFonts w:ascii="Times New Roman" w:hAnsi="Times New Roman" w:cs="Times New Roman"/>
          <w:noProof/>
          <w:sz w:val="30"/>
          <w:szCs w:val="24"/>
        </w:rPr>
        <w:t>, 2010.</w:t>
      </w:r>
    </w:p>
    <w:p w:rsidR="006A398E" w:rsidRPr="003344BE" w:rsidRDefault="00AB535A" w:rsidP="006A398E">
      <w:pPr>
        <w:pStyle w:val="ListParagraph"/>
        <w:ind w:left="1080" w:firstLine="0"/>
        <w:rPr>
          <w:rFonts w:ascii="Times New Roman" w:hAnsi="Times New Roman" w:cs="Times New Roman"/>
          <w:b/>
          <w:sz w:val="30"/>
          <w:szCs w:val="30"/>
        </w:rPr>
      </w:pPr>
      <w:r>
        <w:rPr>
          <w:rFonts w:ascii="Times New Roman" w:hAnsi="Times New Roman" w:cs="Times New Roman"/>
          <w:b/>
          <w:sz w:val="30"/>
          <w:szCs w:val="30"/>
        </w:rPr>
        <w:fldChar w:fldCharType="end"/>
      </w:r>
    </w:p>
    <w:sectPr w:rsidR="006A398E" w:rsidRPr="003344BE">
      <w:headerReference w:type="default" r:id="rId18"/>
      <w:footerReference w:type="default" r:id="rId1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50F0F" w:rsidRDefault="00650F0F">
      <w:pPr>
        <w:spacing w:after="0" w:line="240" w:lineRule="auto"/>
      </w:pPr>
      <w:r>
        <w:separator/>
      </w:r>
    </w:p>
  </w:endnote>
  <w:endnote w:type="continuationSeparator" w:id="0">
    <w:p w:rsidR="00650F0F" w:rsidRDefault="00650F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imHei">
    <w:altName w:val="黑体"/>
    <w:panose1 w:val="02010600030101010101"/>
    <w:charset w:val="86"/>
    <w:family w:val="modern"/>
    <w:notTrueType/>
    <w:pitch w:val="fixed"/>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TimesNewRomanPSMT">
    <w:altName w:val="Times New Roman"/>
    <w:panose1 w:val="00000000000000000000"/>
    <w:charset w:val="00"/>
    <w:family w:val="roman"/>
    <w:notTrueType/>
    <w:pitch w:val="default"/>
  </w:font>
  <w:font w:name="Times-Roman">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069E" w:rsidRDefault="003D069E">
    <w:pPr>
      <w:pStyle w:val="Footer"/>
    </w:pPr>
    <w:r>
      <w:rPr>
        <w:noProof/>
        <w:lang w:eastAsia="en-US"/>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page">
                <wp:posOffset>9144000</wp:posOffset>
              </wp:positionV>
              <wp:extent cx="5943600" cy="0"/>
              <wp:effectExtent l="0" t="0" r="19050" b="19050"/>
              <wp:wrapNone/>
              <wp:docPr id="8" name="Straight Connector 8"/>
              <wp:cNvGraphicFramePr/>
              <a:graphic xmlns:a="http://schemas.openxmlformats.org/drawingml/2006/main">
                <a:graphicData uri="http://schemas.microsoft.com/office/word/2010/wordprocessingShape">
                  <wps:wsp>
                    <wps:cNvCnPr/>
                    <wps:spPr>
                      <a:xfrm>
                        <a:off x="0" y="0"/>
                        <a:ext cx="5943600" cy="0"/>
                      </a:xfrm>
                      <a:prstGeom prst="line">
                        <a:avLst/>
                      </a:prstGeom>
                      <a:ln w="12700">
                        <a:solidFill>
                          <a:schemeClr val="accent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9ABDDB3" id="Straight Connector 8" o:spid="_x0000_s1026" style="position:absolute;z-index:251661312;visibility:visible;mso-wrap-style:square;mso-width-percent:0;mso-wrap-distance-left:9pt;mso-wrap-distance-top:0;mso-wrap-distance-right:9pt;mso-wrap-distance-bottom:0;mso-position-horizontal:center;mso-position-horizontal-relative:page;mso-position-vertical:absolute;mso-position-vertical-relative:page;mso-width-percent:0;mso-width-relative:margin" from="0,10in" to="468pt,10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" strokecolor="#4472c4 [3208]" strokeweight="1pt">
              <v:stroke joinstyle="miter"/>
              <w10:wrap anchorx="page" anchory="page"/>
            </v:lin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50F0F" w:rsidRDefault="00650F0F">
      <w:pPr>
        <w:spacing w:after="0" w:line="240" w:lineRule="auto"/>
      </w:pPr>
      <w:r>
        <w:separator/>
      </w:r>
    </w:p>
  </w:footnote>
  <w:footnote w:type="continuationSeparator" w:id="0">
    <w:p w:rsidR="00650F0F" w:rsidRDefault="00650F0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069E" w:rsidRDefault="003D069E">
    <w:pPr>
      <w:pStyle w:val="Header"/>
    </w:pPr>
    <w:r>
      <w:rPr>
        <w:noProof/>
        <w:lang w:eastAsia="en-US"/>
      </w:rPr>
      <mc:AlternateContent>
        <mc:Choice Requires="wps">
          <w:drawing>
            <wp:anchor distT="0" distB="0" distL="114300" distR="114300" simplePos="0" relativeHeight="251659264" behindDoc="0" locked="0" layoutInCell="1" allowOverlap="1">
              <wp:simplePos x="0" y="0"/>
              <wp:positionH relativeFrom="column">
                <wp:align>center</wp:align>
              </wp:positionH>
              <wp:positionV relativeFrom="page">
                <wp:posOffset>914400</wp:posOffset>
              </wp:positionV>
              <wp:extent cx="5943600" cy="0"/>
              <wp:effectExtent l="0" t="0" r="19050" b="19050"/>
              <wp:wrapNone/>
              <wp:docPr id="7" name="Straight Connector 7"/>
              <wp:cNvGraphicFramePr/>
              <a:graphic xmlns:a="http://schemas.openxmlformats.org/drawingml/2006/main">
                <a:graphicData uri="http://schemas.microsoft.com/office/word/2010/wordprocessingShape">
                  <wps:wsp>
                    <wps:cNvCnPr/>
                    <wps:spPr>
                      <a:xfrm>
                        <a:off x="0" y="0"/>
                        <a:ext cx="5943600" cy="0"/>
                      </a:xfrm>
                      <a:prstGeom prst="line">
                        <a:avLst/>
                      </a:prstGeom>
                      <a:ln w="12700">
                        <a:solidFill>
                          <a:schemeClr val="accent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5A1B1C5" id="Straight Connector 7" o:spid="_x0000_s1026" style="position:absolute;z-index:251659264;visibility:visible;mso-wrap-style:square;mso-width-percent:0;mso-wrap-distance-left:9pt;mso-wrap-distance-top:0;mso-wrap-distance-right:9pt;mso-wrap-distance-bottom:0;mso-position-horizontal:center;mso-position-horizontal-relative:text;mso-position-vertical:absolute;mso-position-vertical-relative:page;mso-width-percent:0;mso-width-relative:margin" from="0,1in" to="468pt,1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" strokecolor="#4472c4 [3208]" strokeweight="1pt">
              <v:stroke joinstyle="miter"/>
              <w10:wrap anchory="page"/>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550A28"/>
    <w:multiLevelType w:val="hybridMultilevel"/>
    <w:tmpl w:val="59F8F086"/>
    <w:lvl w:ilvl="0" w:tplc="64F224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031599A"/>
    <w:multiLevelType w:val="hybridMultilevel"/>
    <w:tmpl w:val="786A20BA"/>
    <w:lvl w:ilvl="0" w:tplc="ABAC7B88">
      <w:start w:val="1"/>
      <w:numFmt w:val="bullet"/>
      <w:lvlText w:val="-"/>
      <w:lvlJc w:val="left"/>
      <w:pPr>
        <w:ind w:left="1440" w:hanging="360"/>
      </w:pPr>
      <w:rPr>
        <w:rFonts w:ascii="Times New Roman" w:eastAsia="MS Mincho"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A654263"/>
    <w:multiLevelType w:val="hybridMultilevel"/>
    <w:tmpl w:val="E7C61B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F8118B2"/>
    <w:multiLevelType w:val="hybridMultilevel"/>
    <w:tmpl w:val="B68A4608"/>
    <w:lvl w:ilvl="0" w:tplc="258CDEE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40C0004"/>
    <w:multiLevelType w:val="hybridMultilevel"/>
    <w:tmpl w:val="57441C6E"/>
    <w:lvl w:ilvl="0" w:tplc="17DCB25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3AB27C13"/>
    <w:multiLevelType w:val="hybridMultilevel"/>
    <w:tmpl w:val="9C108676"/>
    <w:lvl w:ilvl="0" w:tplc="E5849D52">
      <w:start w:val="1"/>
      <w:numFmt w:val="decimal"/>
      <w:lvlText w:val="%1."/>
      <w:lvlJc w:val="left"/>
      <w:pPr>
        <w:ind w:left="720" w:hanging="360"/>
      </w:pPr>
      <w:rPr>
        <w:color w:val="4472C4" w:themeColor="accent5"/>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FE440E1"/>
    <w:multiLevelType w:val="hybridMultilevel"/>
    <w:tmpl w:val="FADEBCC0"/>
    <w:lvl w:ilvl="0" w:tplc="DCA41C5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75B3B5C"/>
    <w:multiLevelType w:val="hybridMultilevel"/>
    <w:tmpl w:val="06064F46"/>
    <w:lvl w:ilvl="0" w:tplc="844253BE">
      <w:start w:val="1"/>
      <w:numFmt w:val="bullet"/>
      <w:lvlText w:val=""/>
      <w:lvlJc w:val="left"/>
      <w:pPr>
        <w:tabs>
          <w:tab w:val="num" w:pos="720"/>
        </w:tabs>
        <w:ind w:left="720" w:hanging="360"/>
      </w:pPr>
      <w:rPr>
        <w:rFonts w:ascii="Wingdings 3" w:hAnsi="Wingdings 3" w:hint="default"/>
      </w:rPr>
    </w:lvl>
    <w:lvl w:ilvl="1" w:tplc="0D9EE2A2">
      <w:start w:val="1"/>
      <w:numFmt w:val="bullet"/>
      <w:lvlText w:val=""/>
      <w:lvlJc w:val="left"/>
      <w:pPr>
        <w:tabs>
          <w:tab w:val="num" w:pos="1440"/>
        </w:tabs>
        <w:ind w:left="1440" w:hanging="360"/>
      </w:pPr>
      <w:rPr>
        <w:rFonts w:ascii="Wingdings 3" w:hAnsi="Wingdings 3" w:hint="default"/>
      </w:rPr>
    </w:lvl>
    <w:lvl w:ilvl="2" w:tplc="F05A49BC" w:tentative="1">
      <w:start w:val="1"/>
      <w:numFmt w:val="bullet"/>
      <w:lvlText w:val=""/>
      <w:lvlJc w:val="left"/>
      <w:pPr>
        <w:tabs>
          <w:tab w:val="num" w:pos="2160"/>
        </w:tabs>
        <w:ind w:left="2160" w:hanging="360"/>
      </w:pPr>
      <w:rPr>
        <w:rFonts w:ascii="Wingdings 3" w:hAnsi="Wingdings 3" w:hint="default"/>
      </w:rPr>
    </w:lvl>
    <w:lvl w:ilvl="3" w:tplc="02E456CC" w:tentative="1">
      <w:start w:val="1"/>
      <w:numFmt w:val="bullet"/>
      <w:lvlText w:val=""/>
      <w:lvlJc w:val="left"/>
      <w:pPr>
        <w:tabs>
          <w:tab w:val="num" w:pos="2880"/>
        </w:tabs>
        <w:ind w:left="2880" w:hanging="360"/>
      </w:pPr>
      <w:rPr>
        <w:rFonts w:ascii="Wingdings 3" w:hAnsi="Wingdings 3" w:hint="default"/>
      </w:rPr>
    </w:lvl>
    <w:lvl w:ilvl="4" w:tplc="2BB088DC" w:tentative="1">
      <w:start w:val="1"/>
      <w:numFmt w:val="bullet"/>
      <w:lvlText w:val=""/>
      <w:lvlJc w:val="left"/>
      <w:pPr>
        <w:tabs>
          <w:tab w:val="num" w:pos="3600"/>
        </w:tabs>
        <w:ind w:left="3600" w:hanging="360"/>
      </w:pPr>
      <w:rPr>
        <w:rFonts w:ascii="Wingdings 3" w:hAnsi="Wingdings 3" w:hint="default"/>
      </w:rPr>
    </w:lvl>
    <w:lvl w:ilvl="5" w:tplc="DCCC27A0" w:tentative="1">
      <w:start w:val="1"/>
      <w:numFmt w:val="bullet"/>
      <w:lvlText w:val=""/>
      <w:lvlJc w:val="left"/>
      <w:pPr>
        <w:tabs>
          <w:tab w:val="num" w:pos="4320"/>
        </w:tabs>
        <w:ind w:left="4320" w:hanging="360"/>
      </w:pPr>
      <w:rPr>
        <w:rFonts w:ascii="Wingdings 3" w:hAnsi="Wingdings 3" w:hint="default"/>
      </w:rPr>
    </w:lvl>
    <w:lvl w:ilvl="6" w:tplc="97A417C0" w:tentative="1">
      <w:start w:val="1"/>
      <w:numFmt w:val="bullet"/>
      <w:lvlText w:val=""/>
      <w:lvlJc w:val="left"/>
      <w:pPr>
        <w:tabs>
          <w:tab w:val="num" w:pos="5040"/>
        </w:tabs>
        <w:ind w:left="5040" w:hanging="360"/>
      </w:pPr>
      <w:rPr>
        <w:rFonts w:ascii="Wingdings 3" w:hAnsi="Wingdings 3" w:hint="default"/>
      </w:rPr>
    </w:lvl>
    <w:lvl w:ilvl="7" w:tplc="75BAD882" w:tentative="1">
      <w:start w:val="1"/>
      <w:numFmt w:val="bullet"/>
      <w:lvlText w:val=""/>
      <w:lvlJc w:val="left"/>
      <w:pPr>
        <w:tabs>
          <w:tab w:val="num" w:pos="5760"/>
        </w:tabs>
        <w:ind w:left="5760" w:hanging="360"/>
      </w:pPr>
      <w:rPr>
        <w:rFonts w:ascii="Wingdings 3" w:hAnsi="Wingdings 3" w:hint="default"/>
      </w:rPr>
    </w:lvl>
    <w:lvl w:ilvl="8" w:tplc="8916B048" w:tentative="1">
      <w:start w:val="1"/>
      <w:numFmt w:val="bullet"/>
      <w:lvlText w:val=""/>
      <w:lvlJc w:val="left"/>
      <w:pPr>
        <w:tabs>
          <w:tab w:val="num" w:pos="6480"/>
        </w:tabs>
        <w:ind w:left="6480" w:hanging="360"/>
      </w:pPr>
      <w:rPr>
        <w:rFonts w:ascii="Wingdings 3" w:hAnsi="Wingdings 3" w:hint="default"/>
      </w:rPr>
    </w:lvl>
  </w:abstractNum>
  <w:abstractNum w:abstractNumId="8">
    <w:nsid w:val="4DD35633"/>
    <w:multiLevelType w:val="hybridMultilevel"/>
    <w:tmpl w:val="D3BEAB2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537169AB"/>
    <w:multiLevelType w:val="hybridMultilevel"/>
    <w:tmpl w:val="A3FC98EA"/>
    <w:lvl w:ilvl="0" w:tplc="30C2069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ABC227B"/>
    <w:multiLevelType w:val="hybridMultilevel"/>
    <w:tmpl w:val="DE8C4082"/>
    <w:lvl w:ilvl="0" w:tplc="0EF07B2C">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B691E62"/>
    <w:multiLevelType w:val="hybridMultilevel"/>
    <w:tmpl w:val="053AEFFE"/>
    <w:lvl w:ilvl="0" w:tplc="AE70A34C">
      <w:numFmt w:val="bullet"/>
      <w:lvlText w:val=""/>
      <w:lvlJc w:val="left"/>
      <w:pPr>
        <w:ind w:left="720" w:hanging="360"/>
      </w:pPr>
      <w:rPr>
        <w:rFonts w:ascii="Symbol" w:eastAsia="MS Mincho"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3A27C09"/>
    <w:multiLevelType w:val="hybridMultilevel"/>
    <w:tmpl w:val="75FA5D98"/>
    <w:lvl w:ilvl="0" w:tplc="B87C1E46">
      <w:start w:val="1"/>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6C1079CC"/>
    <w:multiLevelType w:val="hybridMultilevel"/>
    <w:tmpl w:val="6F408938"/>
    <w:lvl w:ilvl="0" w:tplc="57269F7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70E3079F"/>
    <w:multiLevelType w:val="hybridMultilevel"/>
    <w:tmpl w:val="5832D282"/>
    <w:lvl w:ilvl="0" w:tplc="F2D2EF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792E2DE0"/>
    <w:multiLevelType w:val="hybridMultilevel"/>
    <w:tmpl w:val="B1BE55E4"/>
    <w:lvl w:ilvl="0" w:tplc="A07ADF14">
      <w:start w:val="1"/>
      <w:numFmt w:val="bullet"/>
      <w:lvlText w:val="-"/>
      <w:lvlJc w:val="left"/>
      <w:pPr>
        <w:ind w:left="1440" w:hanging="360"/>
      </w:pPr>
      <w:rPr>
        <w:rFonts w:ascii="Times New Roman" w:eastAsia="MS Mincho"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7A4C1AAC"/>
    <w:multiLevelType w:val="hybridMultilevel"/>
    <w:tmpl w:val="81D8BF0A"/>
    <w:lvl w:ilvl="0" w:tplc="B87C1E46">
      <w:start w:val="1"/>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DB13FE3"/>
    <w:multiLevelType w:val="hybridMultilevel"/>
    <w:tmpl w:val="47B201FA"/>
    <w:lvl w:ilvl="0" w:tplc="B87C1E46">
      <w:start w:val="1"/>
      <w:numFmt w:val="bullet"/>
      <w:lvlText w:val="-"/>
      <w:lvlJc w:val="left"/>
      <w:pPr>
        <w:ind w:left="2160" w:hanging="360"/>
      </w:pPr>
      <w:rPr>
        <w:rFonts w:ascii="Times New Roman" w:eastAsiaTheme="minorEastAsia"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1"/>
  </w:num>
  <w:num w:numId="2">
    <w:abstractNumId w:val="5"/>
  </w:num>
  <w:num w:numId="3">
    <w:abstractNumId w:val="9"/>
  </w:num>
  <w:num w:numId="4">
    <w:abstractNumId w:val="15"/>
  </w:num>
  <w:num w:numId="5">
    <w:abstractNumId w:val="16"/>
  </w:num>
  <w:num w:numId="6">
    <w:abstractNumId w:val="6"/>
  </w:num>
  <w:num w:numId="7">
    <w:abstractNumId w:val="14"/>
  </w:num>
  <w:num w:numId="8">
    <w:abstractNumId w:val="2"/>
  </w:num>
  <w:num w:numId="9">
    <w:abstractNumId w:val="1"/>
  </w:num>
  <w:num w:numId="10">
    <w:abstractNumId w:val="10"/>
  </w:num>
  <w:num w:numId="11">
    <w:abstractNumId w:val="12"/>
  </w:num>
  <w:num w:numId="12">
    <w:abstractNumId w:val="17"/>
  </w:num>
  <w:num w:numId="13">
    <w:abstractNumId w:val="8"/>
  </w:num>
  <w:num w:numId="14">
    <w:abstractNumId w:val="0"/>
  </w:num>
  <w:num w:numId="15">
    <w:abstractNumId w:val="7"/>
  </w:num>
  <w:num w:numId="16">
    <w:abstractNumId w:val="13"/>
  </w:num>
  <w:num w:numId="17">
    <w:abstractNumId w:val="4"/>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07E4"/>
    <w:rsid w:val="00023993"/>
    <w:rsid w:val="00043E68"/>
    <w:rsid w:val="000507E4"/>
    <w:rsid w:val="000D2F3E"/>
    <w:rsid w:val="00121276"/>
    <w:rsid w:val="00163DB5"/>
    <w:rsid w:val="001A212E"/>
    <w:rsid w:val="001F57C6"/>
    <w:rsid w:val="002007F2"/>
    <w:rsid w:val="002630A4"/>
    <w:rsid w:val="002F2156"/>
    <w:rsid w:val="00317E47"/>
    <w:rsid w:val="00330E3C"/>
    <w:rsid w:val="003344BE"/>
    <w:rsid w:val="00334CDA"/>
    <w:rsid w:val="00356286"/>
    <w:rsid w:val="00364CC6"/>
    <w:rsid w:val="0037372D"/>
    <w:rsid w:val="00383F6B"/>
    <w:rsid w:val="003903C7"/>
    <w:rsid w:val="003977AB"/>
    <w:rsid w:val="003D069E"/>
    <w:rsid w:val="00414284"/>
    <w:rsid w:val="00423174"/>
    <w:rsid w:val="004B7724"/>
    <w:rsid w:val="004E6CE4"/>
    <w:rsid w:val="00520F9C"/>
    <w:rsid w:val="00523F5C"/>
    <w:rsid w:val="00531AC4"/>
    <w:rsid w:val="00545B2E"/>
    <w:rsid w:val="00561CE1"/>
    <w:rsid w:val="00585CA2"/>
    <w:rsid w:val="005A5AF5"/>
    <w:rsid w:val="005D32B3"/>
    <w:rsid w:val="006157F1"/>
    <w:rsid w:val="00644412"/>
    <w:rsid w:val="00650F0F"/>
    <w:rsid w:val="00651856"/>
    <w:rsid w:val="0066031D"/>
    <w:rsid w:val="006736D9"/>
    <w:rsid w:val="00674B02"/>
    <w:rsid w:val="006A398E"/>
    <w:rsid w:val="006D26D1"/>
    <w:rsid w:val="007C60E5"/>
    <w:rsid w:val="007E305C"/>
    <w:rsid w:val="00822025"/>
    <w:rsid w:val="0083419B"/>
    <w:rsid w:val="00880321"/>
    <w:rsid w:val="008C307D"/>
    <w:rsid w:val="008D1CD0"/>
    <w:rsid w:val="009102B5"/>
    <w:rsid w:val="00913B3C"/>
    <w:rsid w:val="009943EE"/>
    <w:rsid w:val="009B3A80"/>
    <w:rsid w:val="009E77CF"/>
    <w:rsid w:val="00A111AF"/>
    <w:rsid w:val="00A31115"/>
    <w:rsid w:val="00AB535A"/>
    <w:rsid w:val="00AE4D39"/>
    <w:rsid w:val="00AF3C7E"/>
    <w:rsid w:val="00AF6BE1"/>
    <w:rsid w:val="00B11BC4"/>
    <w:rsid w:val="00B4292C"/>
    <w:rsid w:val="00BA4FD0"/>
    <w:rsid w:val="00BD3C46"/>
    <w:rsid w:val="00C004AC"/>
    <w:rsid w:val="00C05197"/>
    <w:rsid w:val="00C249DF"/>
    <w:rsid w:val="00C50D54"/>
    <w:rsid w:val="00CB27FE"/>
    <w:rsid w:val="00DF127F"/>
    <w:rsid w:val="00E81302"/>
    <w:rsid w:val="00E8618E"/>
    <w:rsid w:val="00EC0412"/>
    <w:rsid w:val="00F16C2F"/>
    <w:rsid w:val="00F25247"/>
    <w:rsid w:val="00F53022"/>
    <w:rsid w:val="00F60696"/>
    <w:rsid w:val="00F63983"/>
    <w:rsid w:val="00F747A0"/>
    <w:rsid w:val="00F77051"/>
    <w:rsid w:val="00F925B9"/>
    <w:rsid w:val="00FA45E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98231C5-A667-49B6-9948-B995F3A45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color w:val="595959" w:themeColor="text1" w:themeTint="A6"/>
    </w:rPr>
  </w:style>
  <w:style w:type="paragraph" w:styleId="Heading1">
    <w:name w:val="heading 1"/>
    <w:basedOn w:val="Normal"/>
    <w:next w:val="Normal"/>
    <w:link w:val="Heading1Char"/>
    <w:uiPriority w:val="9"/>
    <w:qFormat/>
    <w:pPr>
      <w:keepNext/>
      <w:keepLines/>
      <w:spacing w:before="800" w:after="40" w:line="240" w:lineRule="auto"/>
      <w:outlineLvl w:val="0"/>
    </w:pPr>
    <w:rPr>
      <w:rFonts w:asciiTheme="majorHAnsi" w:eastAsiaTheme="majorEastAsia" w:hAnsiTheme="majorHAnsi" w:cstheme="majorBidi"/>
      <w:color w:val="4472C4" w:themeColor="accent5"/>
      <w:kern w:val="28"/>
      <w:sz w:val="52"/>
      <w:szCs w:val="52"/>
      <w14:ligatures w14:val="standard"/>
      <w14:numForm w14:val="oldStyle"/>
    </w:rPr>
  </w:style>
  <w:style w:type="paragraph" w:styleId="Heading2">
    <w:name w:val="heading 2"/>
    <w:basedOn w:val="Normal"/>
    <w:next w:val="Normal"/>
    <w:link w:val="Heading2Char"/>
    <w:uiPriority w:val="9"/>
    <w:unhideWhenUsed/>
    <w:qFormat/>
    <w:pPr>
      <w:keepNext/>
      <w:keepLines/>
      <w:pBdr>
        <w:top w:val="single" w:sz="4" w:space="1" w:color="4472C4" w:themeColor="accent5"/>
      </w:pBdr>
      <w:spacing w:before="200" w:after="60" w:line="240" w:lineRule="auto"/>
      <w:outlineLvl w:val="1"/>
    </w:pPr>
    <w:rPr>
      <w:rFonts w:asciiTheme="majorHAnsi" w:eastAsiaTheme="majorEastAsia" w:hAnsiTheme="majorHAnsi" w:cstheme="majorBidi"/>
      <w:color w:val="4472C4" w:themeColor="accent5"/>
      <w:kern w:val="28"/>
      <w:sz w:val="32"/>
      <w:szCs w:val="32"/>
      <w14:ligatures w14:val="standar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character" w:customStyle="1" w:styleId="Heading1Char">
    <w:name w:val="Heading 1 Char"/>
    <w:basedOn w:val="DefaultParagraphFont"/>
    <w:link w:val="Heading1"/>
    <w:uiPriority w:val="9"/>
    <w:rPr>
      <w:rFonts w:asciiTheme="majorHAnsi" w:eastAsiaTheme="majorEastAsia" w:hAnsiTheme="majorHAnsi" w:cstheme="majorBidi"/>
      <w:color w:val="4472C4" w:themeColor="accent5"/>
      <w:kern w:val="28"/>
      <w:sz w:val="52"/>
      <w:szCs w:val="52"/>
      <w14:ligatures w14:val="standard"/>
      <w14:numForm w14:val="oldStyle"/>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4472C4" w:themeColor="accent5"/>
      <w:kern w:val="28"/>
      <w:sz w:val="32"/>
      <w:szCs w:val="32"/>
      <w14:ligatures w14:val="standard"/>
    </w:rPr>
  </w:style>
  <w:style w:type="paragraph" w:styleId="ListParagraph">
    <w:name w:val="List Paragraph"/>
    <w:basedOn w:val="Normal"/>
    <w:link w:val="ListParagraphChar"/>
    <w:uiPriority w:val="34"/>
    <w:qFormat/>
    <w:pPr>
      <w:spacing w:after="240" w:line="240" w:lineRule="auto"/>
      <w:ind w:left="720" w:hanging="288"/>
      <w:contextualSpacing/>
    </w:pPr>
    <w:rPr>
      <w:rFonts w:eastAsia="MS Mincho"/>
      <w:color w:val="404040" w:themeColor="text1" w:themeTint="BF"/>
      <w:kern w:val="20"/>
      <w14:ligatures w14:val="standard"/>
    </w:rPr>
  </w:style>
  <w:style w:type="character" w:styleId="Hyperlink">
    <w:name w:val="Hyperlink"/>
    <w:basedOn w:val="DefaultParagraphFont"/>
    <w:uiPriority w:val="99"/>
    <w:unhideWhenUsed/>
    <w:rPr>
      <w:color w:val="0563C1" w:themeColor="hyperlink"/>
      <w:u w:val="single"/>
    </w:rPr>
  </w:style>
  <w:style w:type="character" w:customStyle="1" w:styleId="ListParagraphChar">
    <w:name w:val="List Paragraph Char"/>
    <w:basedOn w:val="DefaultParagraphFont"/>
    <w:link w:val="ListParagraph"/>
    <w:uiPriority w:val="34"/>
    <w:rPr>
      <w:rFonts w:eastAsia="MS Mincho"/>
      <w:color w:val="404040" w:themeColor="text1" w:themeTint="BF"/>
      <w:kern w:val="20"/>
      <w14:ligatures w14:val="standard"/>
    </w:rPr>
  </w:style>
  <w:style w:type="paragraph" w:styleId="CommentText">
    <w:name w:val="annotation text"/>
    <w:basedOn w:val="Normal"/>
    <w:link w:val="CommentTextChar"/>
    <w:uiPriority w:val="99"/>
    <w:semiHidden/>
    <w:unhideWhenUsed/>
    <w:pPr>
      <w:spacing w:after="160" w:line="240" w:lineRule="auto"/>
    </w:pPr>
    <w:rPr>
      <w:rFonts w:ascii="Arial" w:eastAsia="MS Mincho" w:hAnsi="Arial" w:cs="Arial"/>
      <w:color w:val="484848"/>
      <w:kern w:val="20"/>
      <w:sz w:val="20"/>
      <w:szCs w:val="20"/>
      <w14:ligatures w14:val="standard"/>
    </w:rPr>
  </w:style>
  <w:style w:type="character" w:customStyle="1" w:styleId="CommentTextChar">
    <w:name w:val="Comment Text Char"/>
    <w:basedOn w:val="DefaultParagraphFont"/>
    <w:link w:val="CommentText"/>
    <w:uiPriority w:val="99"/>
    <w:semiHidden/>
    <w:rPr>
      <w:rFonts w:ascii="Arial" w:eastAsia="MS Mincho" w:hAnsi="Arial" w:cs="Arial"/>
      <w:color w:val="484848"/>
      <w:kern w:val="20"/>
      <w:sz w:val="20"/>
      <w:szCs w:val="20"/>
      <w14:ligatures w14:val="standard"/>
    </w:rPr>
  </w:style>
  <w:style w:type="character" w:styleId="CommentReference">
    <w:name w:val="annotation reference"/>
    <w:basedOn w:val="DefaultParagraphFont"/>
    <w:uiPriority w:val="99"/>
    <w:semiHidden/>
    <w:unhideWhenUsed/>
    <w:rPr>
      <w:sz w:val="16"/>
      <w:szCs w:val="16"/>
    </w:rPr>
  </w:style>
  <w:style w:type="character" w:styleId="Strong">
    <w:name w:val="Strong"/>
    <w:basedOn w:val="DefaultParagraphFont"/>
    <w:uiPriority w:val="22"/>
    <w:qFormat/>
    <w:rPr>
      <w:b/>
      <w:bCs/>
      <w:color w:val="595959" w:themeColor="text1" w:themeTint="A6"/>
    </w:rPr>
  </w:style>
  <w:style w:type="character" w:styleId="Emphasis">
    <w:name w:val="Emphasis"/>
    <w:basedOn w:val="DefaultParagraphFont"/>
    <w:uiPriority w:val="20"/>
    <w:qFormat/>
    <w:rPr>
      <w:i w:val="0"/>
      <w:iCs w:val="0"/>
      <w:color w:val="4472C4" w:themeColor="accent5"/>
    </w:rPr>
  </w:style>
  <w:style w:type="paragraph" w:styleId="NormalWeb">
    <w:name w:val="Normal (Web)"/>
    <w:basedOn w:val="Normal"/>
    <w:uiPriority w:val="99"/>
    <w:semiHidden/>
    <w:unhideWhenUsed/>
    <w:pPr>
      <w:spacing w:before="100" w:beforeAutospacing="1" w:after="100" w:afterAutospacing="1" w:line="240" w:lineRule="auto"/>
    </w:pPr>
    <w:rPr>
      <w:rFonts w:ascii="Times New Roman" w:hAnsi="Times New Roman" w:cs="Times New Roman"/>
      <w:color w:val="404040" w:themeColor="text1" w:themeTint="BF"/>
      <w:sz w:val="24"/>
      <w:szCs w:val="24"/>
    </w:rPr>
  </w:style>
  <w:style w:type="table" w:customStyle="1" w:styleId="ListTable4-Accent11">
    <w:name w:val="List Table 4 - Accent 11"/>
    <w:basedOn w:val="TableNormal"/>
    <w:uiPriority w:val="49"/>
    <w:pPr>
      <w:spacing w:after="0" w:line="240" w:lineRule="auto"/>
    </w:pPr>
    <w:rPr>
      <w:rFonts w:eastAsia="MS Mincho"/>
      <w:sz w:val="20"/>
      <w:szCs w:val="20"/>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CellMar>
        <w:top w:w="29" w:type="dxa"/>
        <w:left w:w="108" w:type="dxa"/>
        <w:bottom w:w="29"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Instructions">
    <w:name w:val="Instructions"/>
    <w:basedOn w:val="Normal"/>
    <w:qFormat/>
  </w:style>
  <w:style w:type="paragraph" w:styleId="CommentSubject">
    <w:name w:val="annotation subject"/>
    <w:basedOn w:val="CommentText"/>
    <w:next w:val="CommentText"/>
    <w:link w:val="CommentSubjectChar"/>
    <w:uiPriority w:val="99"/>
    <w:semiHidden/>
    <w:unhideWhenUsed/>
    <w:pPr>
      <w:spacing w:after="200"/>
    </w:pPr>
    <w:rPr>
      <w:rFonts w:asciiTheme="minorHAnsi" w:eastAsiaTheme="minorEastAsia" w:hAnsiTheme="minorHAnsi" w:cstheme="minorBidi"/>
      <w:b/>
      <w:bCs/>
      <w:color w:val="auto"/>
      <w:kern w:val="0"/>
      <w14:ligatures w14:val="none"/>
    </w:rPr>
  </w:style>
  <w:style w:type="character" w:customStyle="1" w:styleId="CommentSubjectChar">
    <w:name w:val="Comment Subject Char"/>
    <w:basedOn w:val="CommentTextChar"/>
    <w:link w:val="CommentSubject"/>
    <w:uiPriority w:val="99"/>
    <w:semiHidden/>
    <w:rPr>
      <w:rFonts w:ascii="Arial" w:eastAsia="MS Mincho" w:hAnsi="Arial" w:cs="Arial"/>
      <w:b/>
      <w:bCs/>
      <w:color w:val="484848"/>
      <w:kern w:val="20"/>
      <w:sz w:val="20"/>
      <w:szCs w:val="20"/>
      <w14:ligatures w14:val="standard"/>
    </w:r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character" w:styleId="FollowedHyperlink">
    <w:name w:val="FollowedHyperlink"/>
    <w:basedOn w:val="DefaultParagraphFont"/>
    <w:uiPriority w:val="99"/>
    <w:semiHidden/>
    <w:unhideWhenUsed/>
    <w:rPr>
      <w:color w:val="954F72" w:themeColor="followedHyperlink"/>
      <w:u w:val="single"/>
    </w:rPr>
  </w:style>
  <w:style w:type="paragraph" w:customStyle="1" w:styleId="UI">
    <w:name w:val="UI"/>
    <w:basedOn w:val="Normal"/>
    <w:qFormat/>
    <w:rPr>
      <w:b/>
      <w:bCs/>
      <w:color w:val="auto"/>
    </w:r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F25247"/>
    <w:rPr>
      <w:color w:val="808080"/>
    </w:rPr>
  </w:style>
  <w:style w:type="paragraph" w:styleId="TOCHeading">
    <w:name w:val="TOC Heading"/>
    <w:basedOn w:val="Heading1"/>
    <w:next w:val="Normal"/>
    <w:uiPriority w:val="39"/>
    <w:unhideWhenUsed/>
    <w:qFormat/>
    <w:rsid w:val="0083419B"/>
    <w:pPr>
      <w:spacing w:before="240" w:after="0" w:line="259" w:lineRule="auto"/>
      <w:outlineLvl w:val="9"/>
    </w:pPr>
    <w:rPr>
      <w:color w:val="2E74B5" w:themeColor="accent1" w:themeShade="BF"/>
      <w:kern w:val="0"/>
      <w:sz w:val="32"/>
      <w:szCs w:val="32"/>
      <w:lang w:eastAsia="en-US"/>
      <w14:ligatures w14:val="none"/>
      <w14:numForm w14:val="default"/>
    </w:rPr>
  </w:style>
  <w:style w:type="paragraph" w:styleId="TOC1">
    <w:name w:val="toc 1"/>
    <w:basedOn w:val="Normal"/>
    <w:next w:val="Normal"/>
    <w:autoRedefine/>
    <w:uiPriority w:val="39"/>
    <w:unhideWhenUsed/>
    <w:rsid w:val="0083419B"/>
    <w:pPr>
      <w:spacing w:after="100"/>
    </w:pPr>
  </w:style>
  <w:style w:type="paragraph" w:styleId="TOC2">
    <w:name w:val="toc 2"/>
    <w:basedOn w:val="Normal"/>
    <w:next w:val="Normal"/>
    <w:autoRedefine/>
    <w:uiPriority w:val="39"/>
    <w:unhideWhenUsed/>
    <w:rsid w:val="0083419B"/>
    <w:pPr>
      <w:spacing w:after="100"/>
      <w:ind w:left="220"/>
    </w:pPr>
  </w:style>
  <w:style w:type="paragraph" w:styleId="TOC3">
    <w:name w:val="toc 3"/>
    <w:basedOn w:val="Normal"/>
    <w:next w:val="Normal"/>
    <w:autoRedefine/>
    <w:uiPriority w:val="39"/>
    <w:unhideWhenUsed/>
    <w:rsid w:val="0083419B"/>
    <w:pPr>
      <w:spacing w:after="100"/>
      <w:ind w:left="440"/>
    </w:pPr>
  </w:style>
  <w:style w:type="paragraph" w:styleId="HTMLPreformatted">
    <w:name w:val="HTML Preformatted"/>
    <w:basedOn w:val="Normal"/>
    <w:link w:val="HTMLPreformattedChar"/>
    <w:uiPriority w:val="99"/>
    <w:semiHidden/>
    <w:unhideWhenUsed/>
    <w:rsid w:val="003562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lang w:eastAsia="en-US"/>
    </w:rPr>
  </w:style>
  <w:style w:type="character" w:customStyle="1" w:styleId="HTMLPreformattedChar">
    <w:name w:val="HTML Preformatted Char"/>
    <w:basedOn w:val="DefaultParagraphFont"/>
    <w:link w:val="HTMLPreformatted"/>
    <w:uiPriority w:val="99"/>
    <w:semiHidden/>
    <w:rsid w:val="00356286"/>
    <w:rPr>
      <w:rFonts w:ascii="Courier New" w:eastAsia="Times New Roman" w:hAnsi="Courier New" w:cs="Courier New"/>
      <w:sz w:val="20"/>
      <w:szCs w:val="20"/>
      <w:lang w:eastAsia="en-US"/>
    </w:rPr>
  </w:style>
  <w:style w:type="character" w:customStyle="1" w:styleId="fontstyle01">
    <w:name w:val="fontstyle01"/>
    <w:basedOn w:val="DefaultParagraphFont"/>
    <w:rsid w:val="00C50D54"/>
    <w:rPr>
      <w:rFonts w:ascii="TimesNewRomanPSMT" w:hAnsi="TimesNewRomanPSMT" w:hint="default"/>
      <w:b w:val="0"/>
      <w:bCs w:val="0"/>
      <w:i w:val="0"/>
      <w:iCs w:val="0"/>
      <w:color w:val="000000"/>
      <w:sz w:val="26"/>
      <w:szCs w:val="26"/>
    </w:rPr>
  </w:style>
  <w:style w:type="character" w:customStyle="1" w:styleId="fontstyle11">
    <w:name w:val="fontstyle11"/>
    <w:basedOn w:val="DefaultParagraphFont"/>
    <w:rsid w:val="00C50D54"/>
    <w:rPr>
      <w:rFonts w:ascii="Times-Roman" w:hAnsi="Times-Roman" w:hint="default"/>
      <w:b w:val="0"/>
      <w:bCs w:val="0"/>
      <w:i w:val="0"/>
      <w:iCs w:val="0"/>
      <w:color w:val="000000"/>
      <w:sz w:val="22"/>
      <w:szCs w:val="22"/>
    </w:rPr>
  </w:style>
  <w:style w:type="character" w:customStyle="1" w:styleId="fontstyle31">
    <w:name w:val="fontstyle31"/>
    <w:basedOn w:val="DefaultParagraphFont"/>
    <w:rsid w:val="00C50D54"/>
    <w:rPr>
      <w:rFonts w:ascii="Symbol" w:hAnsi="Symbol" w:hint="default"/>
      <w:b w:val="0"/>
      <w:bCs w:val="0"/>
      <w:i w:val="0"/>
      <w:iCs w:val="0"/>
      <w:color w:val="000000"/>
      <w:sz w:val="22"/>
      <w:szCs w:val="22"/>
    </w:rPr>
  </w:style>
  <w:style w:type="paragraph" w:styleId="FootnoteText">
    <w:name w:val="footnote text"/>
    <w:basedOn w:val="Normal"/>
    <w:link w:val="FootnoteTextChar"/>
    <w:uiPriority w:val="99"/>
    <w:semiHidden/>
    <w:unhideWhenUsed/>
    <w:rsid w:val="00AB535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B535A"/>
    <w:rPr>
      <w:color w:val="595959" w:themeColor="text1" w:themeTint="A6"/>
      <w:sz w:val="20"/>
      <w:szCs w:val="20"/>
    </w:rPr>
  </w:style>
  <w:style w:type="character" w:styleId="FootnoteReference">
    <w:name w:val="footnote reference"/>
    <w:basedOn w:val="DefaultParagraphFont"/>
    <w:uiPriority w:val="99"/>
    <w:semiHidden/>
    <w:unhideWhenUsed/>
    <w:rsid w:val="00AB535A"/>
    <w:rPr>
      <w:vertAlign w:val="superscript"/>
    </w:rPr>
  </w:style>
  <w:style w:type="paragraph" w:styleId="Caption">
    <w:name w:val="caption"/>
    <w:basedOn w:val="Normal"/>
    <w:next w:val="Normal"/>
    <w:uiPriority w:val="35"/>
    <w:unhideWhenUsed/>
    <w:qFormat/>
    <w:rsid w:val="003D069E"/>
    <w:pPr>
      <w:spacing w:line="240" w:lineRule="auto"/>
    </w:pPr>
    <w:rPr>
      <w:i/>
      <w:iCs/>
      <w:color w:val="44546A" w:themeColor="text2"/>
      <w:sz w:val="18"/>
      <w:szCs w:val="18"/>
    </w:rPr>
  </w:style>
  <w:style w:type="paragraph" w:styleId="TableofFigures">
    <w:name w:val="table of figures"/>
    <w:basedOn w:val="Normal"/>
    <w:next w:val="Normal"/>
    <w:uiPriority w:val="99"/>
    <w:unhideWhenUsed/>
    <w:rsid w:val="003D069E"/>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732535">
      <w:bodyDiv w:val="1"/>
      <w:marLeft w:val="0"/>
      <w:marRight w:val="0"/>
      <w:marTop w:val="0"/>
      <w:marBottom w:val="0"/>
      <w:divBdr>
        <w:top w:val="none" w:sz="0" w:space="0" w:color="auto"/>
        <w:left w:val="none" w:sz="0" w:space="0" w:color="auto"/>
        <w:bottom w:val="none" w:sz="0" w:space="0" w:color="auto"/>
        <w:right w:val="none" w:sz="0" w:space="0" w:color="auto"/>
      </w:divBdr>
    </w:div>
    <w:div w:id="106699845">
      <w:bodyDiv w:val="1"/>
      <w:marLeft w:val="0"/>
      <w:marRight w:val="0"/>
      <w:marTop w:val="0"/>
      <w:marBottom w:val="0"/>
      <w:divBdr>
        <w:top w:val="none" w:sz="0" w:space="0" w:color="auto"/>
        <w:left w:val="none" w:sz="0" w:space="0" w:color="auto"/>
        <w:bottom w:val="none" w:sz="0" w:space="0" w:color="auto"/>
        <w:right w:val="none" w:sz="0" w:space="0" w:color="auto"/>
      </w:divBdr>
    </w:div>
    <w:div w:id="119689013">
      <w:bodyDiv w:val="1"/>
      <w:marLeft w:val="0"/>
      <w:marRight w:val="0"/>
      <w:marTop w:val="0"/>
      <w:marBottom w:val="0"/>
      <w:divBdr>
        <w:top w:val="none" w:sz="0" w:space="0" w:color="auto"/>
        <w:left w:val="none" w:sz="0" w:space="0" w:color="auto"/>
        <w:bottom w:val="none" w:sz="0" w:space="0" w:color="auto"/>
        <w:right w:val="none" w:sz="0" w:space="0" w:color="auto"/>
      </w:divBdr>
    </w:div>
    <w:div w:id="456143846">
      <w:bodyDiv w:val="1"/>
      <w:marLeft w:val="0"/>
      <w:marRight w:val="0"/>
      <w:marTop w:val="0"/>
      <w:marBottom w:val="0"/>
      <w:divBdr>
        <w:top w:val="none" w:sz="0" w:space="0" w:color="auto"/>
        <w:left w:val="none" w:sz="0" w:space="0" w:color="auto"/>
        <w:bottom w:val="none" w:sz="0" w:space="0" w:color="auto"/>
        <w:right w:val="none" w:sz="0" w:space="0" w:color="auto"/>
      </w:divBdr>
    </w:div>
    <w:div w:id="597300594">
      <w:bodyDiv w:val="1"/>
      <w:marLeft w:val="0"/>
      <w:marRight w:val="0"/>
      <w:marTop w:val="0"/>
      <w:marBottom w:val="0"/>
      <w:divBdr>
        <w:top w:val="none" w:sz="0" w:space="0" w:color="auto"/>
        <w:left w:val="none" w:sz="0" w:space="0" w:color="auto"/>
        <w:bottom w:val="none" w:sz="0" w:space="0" w:color="auto"/>
        <w:right w:val="none" w:sz="0" w:space="0" w:color="auto"/>
      </w:divBdr>
    </w:div>
    <w:div w:id="1589341535">
      <w:bodyDiv w:val="1"/>
      <w:marLeft w:val="0"/>
      <w:marRight w:val="0"/>
      <w:marTop w:val="0"/>
      <w:marBottom w:val="0"/>
      <w:divBdr>
        <w:top w:val="none" w:sz="0" w:space="0" w:color="auto"/>
        <w:left w:val="none" w:sz="0" w:space="0" w:color="auto"/>
        <w:bottom w:val="none" w:sz="0" w:space="0" w:color="auto"/>
        <w:right w:val="none" w:sz="0" w:space="0" w:color="auto"/>
      </w:divBdr>
    </w:div>
    <w:div w:id="1831631266">
      <w:bodyDiv w:val="1"/>
      <w:marLeft w:val="0"/>
      <w:marRight w:val="0"/>
      <w:marTop w:val="0"/>
      <w:marBottom w:val="0"/>
      <w:divBdr>
        <w:top w:val="none" w:sz="0" w:space="0" w:color="auto"/>
        <w:left w:val="none" w:sz="0" w:space="0" w:color="auto"/>
        <w:bottom w:val="none" w:sz="0" w:space="0" w:color="auto"/>
        <w:right w:val="none" w:sz="0" w:space="0" w:color="auto"/>
      </w:divBdr>
      <w:divsChild>
        <w:div w:id="1329478976">
          <w:marLeft w:val="1166"/>
          <w:marRight w:val="0"/>
          <w:marTop w:val="200"/>
          <w:marBottom w:val="0"/>
          <w:divBdr>
            <w:top w:val="none" w:sz="0" w:space="0" w:color="auto"/>
            <w:left w:val="none" w:sz="0" w:space="0" w:color="auto"/>
            <w:bottom w:val="none" w:sz="0" w:space="0" w:color="auto"/>
            <w:right w:val="none" w:sz="0" w:space="0" w:color="auto"/>
          </w:divBdr>
        </w:div>
      </w:divsChild>
    </w:div>
    <w:div w:id="1903369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hyperlink" Target="https://courses.uit.edu.vn/user/view.php?id=505&amp;course=1" TargetMode="External"/><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https://courses.uit.edu.vn/user/view.php?id=8865&amp;course=1" TargetMode="Externa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novo\AppData\Roaming\Microsoft\Templates\Welcome%20to%20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1">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xmlns="http://schemas.openxmlformats.org/officeDocument/2006/bibliography">
    <b:Tag>Hình</b:Tag>
    <b:RefOrder>1</b:RefOrder>
  </b:Source>
</b:Sources>
</file>

<file path=customXml/itemProps1.xml><?xml version="1.0" encoding="utf-8"?>
<ds:datastoreItem xmlns:ds="http://schemas.openxmlformats.org/officeDocument/2006/customXml" ds:itemID="{58B12D87-EAD4-40AB-B795-35451146303C}">
  <ds:schemaRefs>
    <ds:schemaRef ds:uri="http://schemas.microsoft.com/sharepoint/v3/contenttype/forms"/>
  </ds:schemaRefs>
</ds:datastoreItem>
</file>

<file path=customXml/itemProps2.xml><?xml version="1.0" encoding="utf-8"?>
<ds:datastoreItem xmlns:ds="http://schemas.openxmlformats.org/officeDocument/2006/customXml" ds:itemID="{140C254F-1D2A-42AF-A39E-22EB965419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Welcome to Word.dotx</Template>
  <TotalTime>5</TotalTime>
  <Pages>27</Pages>
  <Words>7122</Words>
  <Characters>40601</Characters>
  <Application>Microsoft Office Word</Application>
  <DocSecurity>0</DocSecurity>
  <Lines>338</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keywords/>
  <cp:lastModifiedBy>vuong lam han</cp:lastModifiedBy>
  <cp:revision>2</cp:revision>
  <dcterms:created xsi:type="dcterms:W3CDTF">2017-06-17T18:15:00Z</dcterms:created>
  <dcterms:modified xsi:type="dcterms:W3CDTF">2017-06-17T18:15:00Z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TC029239499991</vt:lpwstr>
  </property>
  <property fmtid="{D5CDD505-2E9C-101B-9397-08002B2CF9AE}" pid="3" name="Mendeley Document_1">
    <vt:lpwstr>True</vt:lpwstr>
  </property>
  <property fmtid="{D5CDD505-2E9C-101B-9397-08002B2CF9AE}" pid="4" name="Mendeley Unique User Id_1">
    <vt:lpwstr>cc9de73e-0642-3201-b1ba-3fcade53ce80</vt:lpwstr>
  </property>
  <property fmtid="{D5CDD505-2E9C-101B-9397-08002B2CF9AE}" pid="5" name="Mendeley Citation Style_1">
    <vt:lpwstr>http://www.zotero.org/styles/ieee</vt:lpwstr>
  </property>
  <property fmtid="{D5CDD505-2E9C-101B-9397-08002B2CF9AE}" pid="6" name="Mendeley Recent Style Id 0_1">
    <vt:lpwstr>http://www.zotero.org/styles/american-medical-association</vt:lpwstr>
  </property>
  <property fmtid="{D5CDD505-2E9C-101B-9397-08002B2CF9AE}" pid="7" name="Mendeley Recent Style Name 0_1">
    <vt:lpwstr>American Medical Association</vt:lpwstr>
  </property>
  <property fmtid="{D5CDD505-2E9C-101B-9397-08002B2CF9AE}" pid="8" name="Mendeley Recent Style Id 1_1">
    <vt:lpwstr>http://www.zotero.org/styles/american-political-science-association</vt:lpwstr>
  </property>
  <property fmtid="{D5CDD505-2E9C-101B-9397-08002B2CF9AE}" pid="9" name="Mendeley Recent Style Name 1_1">
    <vt:lpwstr>American Political Science Association</vt:lpwstr>
  </property>
  <property fmtid="{D5CDD505-2E9C-101B-9397-08002B2CF9AE}" pid="10" name="Mendeley Recent Style Id 2_1">
    <vt:lpwstr>http://www.zotero.org/styles/apa</vt:lpwstr>
  </property>
  <property fmtid="{D5CDD505-2E9C-101B-9397-08002B2CF9AE}" pid="11" name="Mendeley Recent Style Name 2_1">
    <vt:lpwstr>American Psychological Association 6th edition</vt:lpwstr>
  </property>
  <property fmtid="{D5CDD505-2E9C-101B-9397-08002B2CF9AE}" pid="12" name="Mendeley Recent Style Id 3_1">
    <vt:lpwstr>http://www.zotero.org/styles/american-sociological-association</vt:lpwstr>
  </property>
  <property fmtid="{D5CDD505-2E9C-101B-9397-08002B2CF9AE}" pid="13" name="Mendeley Recent Style Name 3_1">
    <vt:lpwstr>American Sociological Association</vt:lpwstr>
  </property>
  <property fmtid="{D5CDD505-2E9C-101B-9397-08002B2CF9AE}" pid="14" name="Mendeley Recent Style Id 4_1">
    <vt:lpwstr>http://www.zotero.org/styles/chicago-author-date</vt:lpwstr>
  </property>
  <property fmtid="{D5CDD505-2E9C-101B-9397-08002B2CF9AE}" pid="15" name="Mendeley Recent Style Name 4_1">
    <vt:lpwstr>Chicago Manual of Style 16th edition (author-date)</vt:lpwstr>
  </property>
  <property fmtid="{D5CDD505-2E9C-101B-9397-08002B2CF9AE}" pid="16" name="Mendeley Recent Style Id 5_1">
    <vt:lpwstr>http://www.zotero.org/styles/harvard1</vt:lpwstr>
  </property>
  <property fmtid="{D5CDD505-2E9C-101B-9397-08002B2CF9AE}" pid="17" name="Mendeley Recent Style Name 5_1">
    <vt:lpwstr>Harvard reference format 1 (deprecated)</vt:lpwstr>
  </property>
  <property fmtid="{D5CDD505-2E9C-101B-9397-08002B2CF9AE}" pid="18" name="Mendeley Recent Style Id 6_1">
    <vt:lpwstr>http://www.zotero.org/styles/ieee</vt:lpwstr>
  </property>
  <property fmtid="{D5CDD505-2E9C-101B-9397-08002B2CF9AE}" pid="19" name="Mendeley Recent Style Name 6_1">
    <vt:lpwstr>IEEE</vt:lpwstr>
  </property>
  <property fmtid="{D5CDD505-2E9C-101B-9397-08002B2CF9AE}" pid="20" name="Mendeley Recent Style Id 7_1">
    <vt:lpwstr>http://www.zotero.org/styles/modern-humanities-research-association</vt:lpwstr>
  </property>
  <property fmtid="{D5CDD505-2E9C-101B-9397-08002B2CF9AE}" pid="21" name="Mendeley Recent Style Name 7_1">
    <vt:lpwstr>Modern Humanities Research Association 3rd edition (note with bibliography)</vt:lpwstr>
  </property>
  <property fmtid="{D5CDD505-2E9C-101B-9397-08002B2CF9AE}" pid="22" name="Mendeley Recent Style Id 8_1">
    <vt:lpwstr>http://www.zotero.org/styles/modern-language-association</vt:lpwstr>
  </property>
  <property fmtid="{D5CDD505-2E9C-101B-9397-08002B2CF9AE}" pid="23" name="Mendeley Recent Style Name 8_1">
    <vt:lpwstr>Modern Language Association 7th edition</vt:lpwstr>
  </property>
  <property fmtid="{D5CDD505-2E9C-101B-9397-08002B2CF9AE}" pid="24" name="Mendeley Recent Style Id 9_1">
    <vt:lpwstr>http://www.zotero.org/styles/nature</vt:lpwstr>
  </property>
  <property fmtid="{D5CDD505-2E9C-101B-9397-08002B2CF9AE}" pid="25" name="Mendeley Recent Style Name 9_1">
    <vt:lpwstr>Nature</vt:lpwstr>
  </property>
</Properties>
</file>